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99C5" w14:textId="77777777" w:rsidR="00AA7C12" w:rsidRPr="00A876B5" w:rsidRDefault="00AA7C12" w:rsidP="002B4A25">
      <w:pPr>
        <w:pStyle w:val="BodyText"/>
        <w:jc w:val="center"/>
        <w:rPr>
          <w:rFonts w:asciiTheme="majorHAnsi" w:hAnsiTheme="majorHAnsi" w:cstheme="majorHAnsi"/>
          <w:sz w:val="24"/>
          <w:szCs w:val="24"/>
        </w:rPr>
      </w:pPr>
    </w:p>
    <w:p w14:paraId="44DA19D5" w14:textId="0D21E6B0" w:rsidR="00902CE2" w:rsidRPr="00A876B5" w:rsidRDefault="00902CE2" w:rsidP="002B4A25">
      <w:pPr>
        <w:pStyle w:val="BodyText"/>
        <w:jc w:val="center"/>
        <w:rPr>
          <w:rFonts w:asciiTheme="majorHAnsi" w:hAnsiTheme="majorHAnsi" w:cstheme="majorHAnsi"/>
          <w:sz w:val="24"/>
          <w:szCs w:val="24"/>
        </w:rPr>
      </w:pPr>
      <w:r w:rsidRPr="00A876B5">
        <w:rPr>
          <w:rFonts w:asciiTheme="majorHAnsi" w:hAnsiTheme="majorHAnsi" w:cstheme="majorHAnsi"/>
          <w:sz w:val="24"/>
          <w:szCs w:val="24"/>
        </w:rPr>
        <w:t>A</w:t>
      </w:r>
    </w:p>
    <w:p w14:paraId="7E1DE4C8" w14:textId="77777777" w:rsidR="00762C47" w:rsidRPr="00A876B5" w:rsidRDefault="00762C47" w:rsidP="002B4A25">
      <w:pPr>
        <w:pStyle w:val="BodyText"/>
        <w:jc w:val="center"/>
        <w:rPr>
          <w:rFonts w:asciiTheme="majorHAnsi" w:hAnsiTheme="majorHAnsi" w:cstheme="majorHAnsi"/>
          <w:sz w:val="24"/>
          <w:szCs w:val="24"/>
        </w:rPr>
      </w:pPr>
      <w:r w:rsidRPr="00A876B5">
        <w:rPr>
          <w:rFonts w:asciiTheme="majorHAnsi" w:hAnsiTheme="majorHAnsi" w:cstheme="majorHAnsi"/>
          <w:sz w:val="24"/>
          <w:szCs w:val="24"/>
        </w:rPr>
        <w:t xml:space="preserve">Group Project </w:t>
      </w:r>
      <w:r w:rsidR="00CE4890" w:rsidRPr="00A876B5">
        <w:rPr>
          <w:rFonts w:asciiTheme="majorHAnsi" w:hAnsiTheme="majorHAnsi" w:cstheme="majorHAnsi"/>
          <w:sz w:val="24"/>
          <w:szCs w:val="24"/>
        </w:rPr>
        <w:t xml:space="preserve">Final </w:t>
      </w:r>
      <w:r w:rsidRPr="00A876B5">
        <w:rPr>
          <w:rFonts w:asciiTheme="majorHAnsi" w:hAnsiTheme="majorHAnsi" w:cstheme="majorHAnsi"/>
          <w:sz w:val="24"/>
          <w:szCs w:val="24"/>
        </w:rPr>
        <w:t>Report on</w:t>
      </w:r>
    </w:p>
    <w:p w14:paraId="5BDEB5C7" w14:textId="77777777" w:rsidR="00636435" w:rsidRPr="00A876B5" w:rsidRDefault="00636435" w:rsidP="002B4A25">
      <w:pPr>
        <w:pStyle w:val="BodyText"/>
        <w:jc w:val="center"/>
        <w:rPr>
          <w:rFonts w:asciiTheme="majorHAnsi" w:hAnsiTheme="majorHAnsi" w:cstheme="majorHAnsi"/>
          <w:sz w:val="44"/>
          <w:szCs w:val="44"/>
        </w:rPr>
      </w:pPr>
    </w:p>
    <w:p w14:paraId="09F08D81" w14:textId="2604E8F7" w:rsidR="00763A5C" w:rsidRPr="00A876B5" w:rsidRDefault="00F65536" w:rsidP="00CE4890">
      <w:pPr>
        <w:pStyle w:val="BodyText"/>
        <w:jc w:val="center"/>
        <w:rPr>
          <w:rFonts w:asciiTheme="majorHAnsi" w:hAnsiTheme="majorHAnsi" w:cstheme="majorHAnsi"/>
          <w:sz w:val="44"/>
          <w:szCs w:val="44"/>
        </w:rPr>
      </w:pPr>
      <w:r w:rsidRPr="00A876B5">
        <w:rPr>
          <w:rFonts w:asciiTheme="majorHAnsi" w:hAnsiTheme="majorHAnsi" w:cstheme="majorHAnsi"/>
          <w:sz w:val="44"/>
          <w:szCs w:val="44"/>
        </w:rPr>
        <w:t>Extracting and Transforming the Compensation Data</w:t>
      </w:r>
      <w:r w:rsidR="009A4FEB" w:rsidRPr="00A876B5">
        <w:rPr>
          <w:rFonts w:asciiTheme="majorHAnsi" w:hAnsiTheme="majorHAnsi" w:cstheme="majorHAnsi"/>
          <w:sz w:val="44"/>
          <w:szCs w:val="44"/>
        </w:rPr>
        <w:t xml:space="preserve"> (DEF14A) </w:t>
      </w:r>
      <w:r w:rsidRPr="00A876B5">
        <w:rPr>
          <w:rFonts w:asciiTheme="majorHAnsi" w:hAnsiTheme="majorHAnsi" w:cstheme="majorHAnsi"/>
          <w:sz w:val="44"/>
          <w:szCs w:val="44"/>
        </w:rPr>
        <w:t>from Text and HTML files</w:t>
      </w:r>
    </w:p>
    <w:p w14:paraId="6C714B27" w14:textId="77777777" w:rsidR="00763A5C" w:rsidRPr="00A876B5" w:rsidRDefault="00763A5C" w:rsidP="00D872B1">
      <w:pPr>
        <w:pStyle w:val="BodyText"/>
        <w:rPr>
          <w:rFonts w:asciiTheme="majorHAnsi" w:hAnsiTheme="majorHAnsi" w:cstheme="majorHAnsi"/>
        </w:rPr>
      </w:pPr>
    </w:p>
    <w:p w14:paraId="515D0756" w14:textId="77777777" w:rsidR="00763A5C" w:rsidRPr="00A876B5" w:rsidRDefault="00763A5C" w:rsidP="00D872B1">
      <w:pPr>
        <w:pStyle w:val="BodyText"/>
        <w:rPr>
          <w:rFonts w:asciiTheme="majorHAnsi" w:hAnsiTheme="majorHAnsi" w:cstheme="majorHAnsi"/>
        </w:rPr>
      </w:pPr>
    </w:p>
    <w:p w14:paraId="78EF44EE" w14:textId="77777777" w:rsidR="00762C47" w:rsidRPr="00A876B5" w:rsidRDefault="00762C47" w:rsidP="00762C47">
      <w:pPr>
        <w:pStyle w:val="Default"/>
        <w:jc w:val="center"/>
        <w:rPr>
          <w:rFonts w:asciiTheme="majorHAnsi" w:hAnsiTheme="majorHAnsi" w:cstheme="majorHAnsi"/>
        </w:rPr>
      </w:pPr>
      <w:r w:rsidRPr="00A876B5">
        <w:rPr>
          <w:rFonts w:asciiTheme="majorHAnsi" w:hAnsiTheme="majorHAnsi" w:cstheme="majorHAnsi"/>
        </w:rPr>
        <w:t>By</w:t>
      </w:r>
    </w:p>
    <w:p w14:paraId="0E3464BC" w14:textId="77777777" w:rsidR="00F65536" w:rsidRPr="00A876B5" w:rsidRDefault="00F65536" w:rsidP="00762C47">
      <w:pPr>
        <w:pStyle w:val="Default"/>
        <w:jc w:val="center"/>
        <w:rPr>
          <w:rFonts w:asciiTheme="majorHAnsi" w:hAnsiTheme="majorHAnsi" w:cstheme="majorHAnsi"/>
          <w:b/>
          <w:sz w:val="32"/>
          <w:szCs w:val="32"/>
        </w:rPr>
      </w:pPr>
      <w:r w:rsidRPr="00A876B5">
        <w:rPr>
          <w:rFonts w:asciiTheme="majorHAnsi" w:hAnsiTheme="majorHAnsi" w:cstheme="majorHAnsi"/>
          <w:b/>
          <w:sz w:val="32"/>
          <w:szCs w:val="32"/>
        </w:rPr>
        <w:t>Team Rocket</w:t>
      </w:r>
    </w:p>
    <w:p w14:paraId="0B0946F5" w14:textId="77777777" w:rsidR="00CE4890" w:rsidRPr="00A876B5" w:rsidRDefault="00CE4890" w:rsidP="00762C47">
      <w:pPr>
        <w:pStyle w:val="Default"/>
        <w:jc w:val="center"/>
        <w:rPr>
          <w:rFonts w:asciiTheme="majorHAnsi" w:hAnsiTheme="majorHAnsi" w:cstheme="majorHAnsi"/>
        </w:rPr>
      </w:pPr>
    </w:p>
    <w:p w14:paraId="7DF3E37E" w14:textId="77777777" w:rsidR="00F65536" w:rsidRPr="00A876B5" w:rsidRDefault="00F65536"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Bilal Nasir</w:t>
      </w:r>
    </w:p>
    <w:p w14:paraId="106B4559" w14:textId="77777777" w:rsidR="00762C47" w:rsidRPr="00A876B5" w:rsidRDefault="00762C47"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Chandu Yerragopu</w:t>
      </w:r>
    </w:p>
    <w:p w14:paraId="7E502272" w14:textId="77777777" w:rsidR="00F65536" w:rsidRPr="00A876B5" w:rsidRDefault="00F65536"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Kiran Kadlag</w:t>
      </w:r>
    </w:p>
    <w:p w14:paraId="63467BAE" w14:textId="77777777" w:rsidR="00763A5C" w:rsidRPr="00A876B5" w:rsidRDefault="00F65536"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Siva Manda</w:t>
      </w:r>
    </w:p>
    <w:p w14:paraId="22039D40" w14:textId="77777777" w:rsidR="00763A5C" w:rsidRPr="00A876B5" w:rsidRDefault="00763A5C" w:rsidP="00CE4890">
      <w:pPr>
        <w:jc w:val="center"/>
        <w:rPr>
          <w:rFonts w:asciiTheme="majorHAnsi" w:hAnsiTheme="majorHAnsi" w:cstheme="majorHAnsi"/>
          <w:sz w:val="24"/>
          <w:szCs w:val="24"/>
        </w:rPr>
      </w:pPr>
    </w:p>
    <w:p w14:paraId="7FB46E52" w14:textId="77777777" w:rsidR="00CE4890" w:rsidRPr="00A876B5" w:rsidRDefault="00CE4890" w:rsidP="00CE4890">
      <w:pPr>
        <w:jc w:val="center"/>
        <w:rPr>
          <w:rFonts w:asciiTheme="majorHAnsi" w:hAnsiTheme="majorHAnsi" w:cstheme="majorHAnsi"/>
          <w:sz w:val="24"/>
          <w:szCs w:val="24"/>
        </w:rPr>
      </w:pPr>
    </w:p>
    <w:p w14:paraId="47F94A55" w14:textId="77777777" w:rsidR="00CE4890" w:rsidRPr="00A876B5" w:rsidRDefault="00CE4890" w:rsidP="00CE4890">
      <w:pPr>
        <w:jc w:val="center"/>
        <w:rPr>
          <w:rFonts w:asciiTheme="majorHAnsi" w:hAnsiTheme="majorHAnsi" w:cstheme="majorHAnsi"/>
          <w:sz w:val="24"/>
          <w:szCs w:val="24"/>
        </w:rPr>
      </w:pPr>
    </w:p>
    <w:p w14:paraId="41A5732C" w14:textId="77777777" w:rsidR="002E4D61" w:rsidRPr="00A876B5" w:rsidRDefault="00CE4890" w:rsidP="00CE4890">
      <w:pPr>
        <w:jc w:val="center"/>
        <w:rPr>
          <w:rFonts w:asciiTheme="majorHAnsi" w:hAnsiTheme="majorHAnsi" w:cstheme="majorHAnsi"/>
          <w:sz w:val="24"/>
          <w:szCs w:val="24"/>
        </w:rPr>
      </w:pPr>
      <w:r w:rsidRPr="00A876B5">
        <w:rPr>
          <w:rFonts w:asciiTheme="majorHAnsi" w:hAnsiTheme="majorHAnsi" w:cstheme="majorHAnsi"/>
          <w:sz w:val="24"/>
          <w:szCs w:val="24"/>
        </w:rPr>
        <w:t>Under the esteemed guidance of</w:t>
      </w:r>
    </w:p>
    <w:p w14:paraId="03404617" w14:textId="77777777" w:rsidR="002E4D61" w:rsidRPr="00A876B5" w:rsidRDefault="002E4D61" w:rsidP="00D918F6">
      <w:pPr>
        <w:jc w:val="center"/>
        <w:rPr>
          <w:rFonts w:asciiTheme="majorHAnsi" w:hAnsiTheme="majorHAnsi" w:cstheme="majorHAnsi"/>
          <w:sz w:val="24"/>
          <w:szCs w:val="24"/>
        </w:rPr>
      </w:pPr>
    </w:p>
    <w:p w14:paraId="53CD916F" w14:textId="77777777" w:rsidR="00F65536" w:rsidRPr="00A876B5" w:rsidRDefault="00D918F6"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 xml:space="preserve">Course: ISQS </w:t>
      </w:r>
      <w:r w:rsidR="00F65536" w:rsidRPr="00A876B5">
        <w:rPr>
          <w:rFonts w:asciiTheme="majorHAnsi" w:hAnsiTheme="majorHAnsi" w:cstheme="majorHAnsi"/>
          <w:sz w:val="32"/>
          <w:szCs w:val="32"/>
        </w:rPr>
        <w:t>6339 Business Intelligence</w:t>
      </w:r>
    </w:p>
    <w:p w14:paraId="10512832" w14:textId="77777777" w:rsidR="00D918F6" w:rsidRPr="00A876B5" w:rsidRDefault="00D918F6" w:rsidP="002F40D6">
      <w:pPr>
        <w:spacing w:line="360" w:lineRule="auto"/>
        <w:jc w:val="center"/>
        <w:rPr>
          <w:rFonts w:asciiTheme="majorHAnsi" w:hAnsiTheme="majorHAnsi" w:cstheme="majorHAnsi"/>
          <w:sz w:val="32"/>
          <w:szCs w:val="32"/>
        </w:rPr>
      </w:pPr>
      <w:r w:rsidRPr="00A876B5">
        <w:rPr>
          <w:rFonts w:asciiTheme="majorHAnsi" w:hAnsiTheme="majorHAnsi" w:cstheme="majorHAnsi"/>
          <w:sz w:val="32"/>
          <w:szCs w:val="32"/>
        </w:rPr>
        <w:t xml:space="preserve">Prof: </w:t>
      </w:r>
      <w:r w:rsidR="00F65536" w:rsidRPr="00A876B5">
        <w:rPr>
          <w:rFonts w:asciiTheme="majorHAnsi" w:hAnsiTheme="majorHAnsi" w:cstheme="majorHAnsi"/>
          <w:sz w:val="32"/>
          <w:szCs w:val="32"/>
        </w:rPr>
        <w:t>Dr. David J. Lucus</w:t>
      </w:r>
    </w:p>
    <w:p w14:paraId="147FBA9E" w14:textId="77777777" w:rsidR="00763A5C" w:rsidRPr="00A876B5" w:rsidRDefault="00763A5C" w:rsidP="00D872B1">
      <w:pPr>
        <w:rPr>
          <w:rFonts w:asciiTheme="majorHAnsi" w:hAnsiTheme="majorHAnsi" w:cstheme="majorHAnsi"/>
        </w:rPr>
      </w:pPr>
    </w:p>
    <w:p w14:paraId="0326F893" w14:textId="77777777" w:rsidR="00763A5C" w:rsidRPr="00A876B5" w:rsidRDefault="00F65536" w:rsidP="00F65536">
      <w:pPr>
        <w:jc w:val="center"/>
        <w:rPr>
          <w:rFonts w:asciiTheme="majorHAnsi" w:hAnsiTheme="majorHAnsi" w:cstheme="majorHAnsi"/>
        </w:rPr>
      </w:pPr>
      <w:r w:rsidRPr="00A876B5">
        <w:rPr>
          <w:rFonts w:asciiTheme="majorHAnsi" w:hAnsiTheme="majorHAnsi" w:cstheme="majorHAnsi"/>
          <w:noProof/>
        </w:rPr>
        <w:drawing>
          <wp:inline distT="0" distB="0" distL="0" distR="0" wp14:anchorId="46586428" wp14:editId="7DA9A67B">
            <wp:extent cx="3690851" cy="1371600"/>
            <wp:effectExtent l="0" t="0" r="0" b="0"/>
            <wp:docPr id="13" name="Picture 13" descr="Image result for rawls college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awls college of busines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1517" cy="1375564"/>
                    </a:xfrm>
                    <a:prstGeom prst="rect">
                      <a:avLst/>
                    </a:prstGeom>
                    <a:noFill/>
                    <a:ln>
                      <a:noFill/>
                    </a:ln>
                  </pic:spPr>
                </pic:pic>
              </a:graphicData>
            </a:graphic>
          </wp:inline>
        </w:drawing>
      </w:r>
    </w:p>
    <w:p w14:paraId="060A46AB" w14:textId="77777777" w:rsidR="00763A5C" w:rsidRPr="00A876B5" w:rsidRDefault="00763A5C" w:rsidP="00D872B1">
      <w:pPr>
        <w:pStyle w:val="centeredtext"/>
        <w:pageBreakBefore/>
        <w:jc w:val="both"/>
        <w:outlineLvl w:val="0"/>
        <w:rPr>
          <w:rFonts w:asciiTheme="majorHAnsi" w:hAnsiTheme="majorHAnsi" w:cstheme="majorHAnsi"/>
          <w:noProof w:val="0"/>
        </w:rPr>
      </w:pPr>
      <w:r w:rsidRPr="00A876B5">
        <w:rPr>
          <w:rFonts w:asciiTheme="majorHAnsi" w:hAnsiTheme="majorHAnsi" w:cstheme="majorHAnsi"/>
          <w:noProof w:val="0"/>
        </w:rPr>
        <w:lastRenderedPageBreak/>
        <w:t>Table of contents</w:t>
      </w:r>
    </w:p>
    <w:p w14:paraId="2B73E840" w14:textId="642A34E2" w:rsidR="001A165E" w:rsidRPr="00541C55" w:rsidRDefault="0009562F">
      <w:pPr>
        <w:pStyle w:val="TOC1"/>
        <w:tabs>
          <w:tab w:val="left" w:pos="440"/>
        </w:tabs>
        <w:rPr>
          <w:rFonts w:asciiTheme="majorHAnsi" w:eastAsiaTheme="minorEastAsia" w:hAnsiTheme="majorHAnsi" w:cstheme="minorBidi"/>
          <w:b w:val="0"/>
          <w:caps w:val="0"/>
          <w:noProof/>
          <w:sz w:val="24"/>
          <w:szCs w:val="24"/>
        </w:rPr>
      </w:pPr>
      <w:r w:rsidRPr="00541C55">
        <w:rPr>
          <w:rFonts w:asciiTheme="majorHAnsi" w:hAnsiTheme="majorHAnsi" w:cstheme="majorHAnsi"/>
          <w:sz w:val="24"/>
          <w:szCs w:val="24"/>
        </w:rPr>
        <w:fldChar w:fldCharType="begin"/>
      </w:r>
      <w:r w:rsidR="00763A5C" w:rsidRPr="00541C55">
        <w:rPr>
          <w:rFonts w:asciiTheme="majorHAnsi" w:hAnsiTheme="majorHAnsi" w:cstheme="majorHAnsi"/>
          <w:sz w:val="24"/>
          <w:szCs w:val="24"/>
        </w:rPr>
        <w:instrText xml:space="preserve"> TOC \o "1-3" </w:instrText>
      </w:r>
      <w:r w:rsidRPr="00541C55">
        <w:rPr>
          <w:rFonts w:asciiTheme="majorHAnsi" w:hAnsiTheme="majorHAnsi" w:cstheme="majorHAnsi"/>
          <w:sz w:val="24"/>
          <w:szCs w:val="24"/>
        </w:rPr>
        <w:fldChar w:fldCharType="separate"/>
      </w:r>
      <w:r w:rsidR="001A165E" w:rsidRPr="00541C55">
        <w:rPr>
          <w:rFonts w:asciiTheme="majorHAnsi" w:hAnsiTheme="majorHAnsi" w:cstheme="majorHAnsi"/>
          <w:noProof/>
          <w:sz w:val="24"/>
          <w:szCs w:val="24"/>
        </w:rPr>
        <w:t>1</w:t>
      </w:r>
      <w:r w:rsidR="001A165E" w:rsidRPr="00541C55">
        <w:rPr>
          <w:rFonts w:asciiTheme="majorHAnsi" w:eastAsiaTheme="minorEastAsia" w:hAnsiTheme="majorHAnsi" w:cstheme="minorBidi"/>
          <w:b w:val="0"/>
          <w:caps w:val="0"/>
          <w:noProof/>
          <w:sz w:val="24"/>
          <w:szCs w:val="24"/>
        </w:rPr>
        <w:tab/>
      </w:r>
      <w:r w:rsidR="001A165E" w:rsidRPr="00541C55">
        <w:rPr>
          <w:rFonts w:asciiTheme="majorHAnsi" w:hAnsiTheme="majorHAnsi" w:cstheme="majorHAnsi"/>
          <w:noProof/>
          <w:sz w:val="24"/>
          <w:szCs w:val="24"/>
        </w:rPr>
        <w:t>Introduction</w:t>
      </w:r>
      <w:r w:rsidR="001A165E" w:rsidRPr="00541C55">
        <w:rPr>
          <w:rFonts w:asciiTheme="majorHAnsi" w:hAnsiTheme="majorHAnsi"/>
          <w:noProof/>
          <w:sz w:val="24"/>
          <w:szCs w:val="24"/>
        </w:rPr>
        <w:tab/>
      </w:r>
      <w:r w:rsidR="001A165E" w:rsidRPr="00541C55">
        <w:rPr>
          <w:rFonts w:asciiTheme="majorHAnsi" w:hAnsiTheme="majorHAnsi"/>
          <w:noProof/>
          <w:sz w:val="24"/>
          <w:szCs w:val="24"/>
        </w:rPr>
        <w:fldChar w:fldCharType="begin"/>
      </w:r>
      <w:r w:rsidR="001A165E" w:rsidRPr="00541C55">
        <w:rPr>
          <w:rFonts w:asciiTheme="majorHAnsi" w:hAnsiTheme="majorHAnsi"/>
          <w:noProof/>
          <w:sz w:val="24"/>
          <w:szCs w:val="24"/>
        </w:rPr>
        <w:instrText xml:space="preserve"> PAGEREF _Toc512882306 \h </w:instrText>
      </w:r>
      <w:r w:rsidR="001A165E" w:rsidRPr="00541C55">
        <w:rPr>
          <w:rFonts w:asciiTheme="majorHAnsi" w:hAnsiTheme="majorHAnsi"/>
          <w:noProof/>
          <w:sz w:val="24"/>
          <w:szCs w:val="24"/>
        </w:rPr>
      </w:r>
      <w:r w:rsidR="001A165E" w:rsidRPr="00541C55">
        <w:rPr>
          <w:rFonts w:asciiTheme="majorHAnsi" w:hAnsiTheme="majorHAnsi"/>
          <w:noProof/>
          <w:sz w:val="24"/>
          <w:szCs w:val="24"/>
        </w:rPr>
        <w:fldChar w:fldCharType="separate"/>
      </w:r>
      <w:r w:rsidR="001A165E" w:rsidRPr="00541C55">
        <w:rPr>
          <w:rFonts w:asciiTheme="majorHAnsi" w:hAnsiTheme="majorHAnsi"/>
          <w:noProof/>
          <w:sz w:val="24"/>
          <w:szCs w:val="24"/>
        </w:rPr>
        <w:t>3</w:t>
      </w:r>
      <w:r w:rsidR="001A165E" w:rsidRPr="00541C55">
        <w:rPr>
          <w:rFonts w:asciiTheme="majorHAnsi" w:hAnsiTheme="majorHAnsi"/>
          <w:noProof/>
          <w:sz w:val="24"/>
          <w:szCs w:val="24"/>
        </w:rPr>
        <w:fldChar w:fldCharType="end"/>
      </w:r>
    </w:p>
    <w:p w14:paraId="18A19AAC" w14:textId="67FC59BB"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noProof/>
          <w:sz w:val="24"/>
          <w:szCs w:val="24"/>
        </w:rPr>
        <w:t>1.1</w:t>
      </w:r>
      <w:r w:rsidRPr="00541C55">
        <w:rPr>
          <w:rFonts w:asciiTheme="majorHAnsi" w:eastAsiaTheme="minorEastAsia" w:hAnsiTheme="majorHAnsi" w:cstheme="minorBidi"/>
          <w:smallCaps w:val="0"/>
          <w:noProof/>
          <w:sz w:val="24"/>
          <w:szCs w:val="24"/>
        </w:rPr>
        <w:tab/>
      </w:r>
      <w:r w:rsidRPr="00541C55">
        <w:rPr>
          <w:rFonts w:asciiTheme="majorHAnsi" w:hAnsiTheme="majorHAnsi"/>
          <w:noProof/>
          <w:sz w:val="24"/>
          <w:szCs w:val="24"/>
        </w:rPr>
        <w:t>How the data looks like?</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_Toc512882307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3</w:t>
      </w:r>
      <w:r w:rsidRPr="00541C55">
        <w:rPr>
          <w:rFonts w:asciiTheme="majorHAnsi" w:hAnsiTheme="majorHAnsi"/>
          <w:noProof/>
          <w:sz w:val="24"/>
          <w:szCs w:val="24"/>
        </w:rPr>
        <w:fldChar w:fldCharType="end"/>
      </w:r>
    </w:p>
    <w:p w14:paraId="0AB76D8A" w14:textId="5A1BAB6C"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noProof/>
          <w:sz w:val="24"/>
          <w:szCs w:val="24"/>
        </w:rPr>
        <w:t>1.2</w:t>
      </w:r>
      <w:r w:rsidRPr="00541C55">
        <w:rPr>
          <w:rFonts w:asciiTheme="majorHAnsi" w:eastAsiaTheme="minorEastAsia" w:hAnsiTheme="majorHAnsi" w:cstheme="minorBidi"/>
          <w:smallCaps w:val="0"/>
          <w:noProof/>
          <w:sz w:val="24"/>
          <w:szCs w:val="24"/>
        </w:rPr>
        <w:tab/>
      </w:r>
      <w:r w:rsidRPr="00541C55">
        <w:rPr>
          <w:rFonts w:asciiTheme="majorHAnsi" w:hAnsiTheme="majorHAnsi"/>
          <w:noProof/>
          <w:sz w:val="24"/>
          <w:szCs w:val="24"/>
        </w:rPr>
        <w:t>What we want to do with this data?</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_Toc512882308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3</w:t>
      </w:r>
      <w:r w:rsidRPr="00541C55">
        <w:rPr>
          <w:rFonts w:asciiTheme="majorHAnsi" w:hAnsiTheme="majorHAnsi"/>
          <w:noProof/>
          <w:sz w:val="24"/>
          <w:szCs w:val="24"/>
        </w:rPr>
        <w:fldChar w:fldCharType="end"/>
      </w:r>
    </w:p>
    <w:p w14:paraId="39F1EB53" w14:textId="724DE325" w:rsidR="001A165E" w:rsidRPr="00541C55" w:rsidRDefault="001A165E">
      <w:pPr>
        <w:pStyle w:val="TOC1"/>
        <w:tabs>
          <w:tab w:val="left" w:pos="440"/>
        </w:tabs>
        <w:rPr>
          <w:rFonts w:asciiTheme="majorHAnsi" w:eastAsiaTheme="minorEastAsia" w:hAnsiTheme="majorHAnsi" w:cstheme="minorBidi"/>
          <w:b w:val="0"/>
          <w:caps w:val="0"/>
          <w:noProof/>
          <w:sz w:val="24"/>
          <w:szCs w:val="24"/>
        </w:rPr>
      </w:pPr>
      <w:r w:rsidRPr="00541C55">
        <w:rPr>
          <w:rFonts w:asciiTheme="majorHAnsi" w:hAnsiTheme="majorHAnsi" w:cstheme="majorHAnsi"/>
          <w:noProof/>
          <w:sz w:val="24"/>
          <w:szCs w:val="24"/>
        </w:rPr>
        <w:t>2</w:t>
      </w:r>
      <w:r w:rsidRPr="00541C55">
        <w:rPr>
          <w:rFonts w:asciiTheme="majorHAnsi" w:eastAsiaTheme="minorEastAsia" w:hAnsiTheme="majorHAnsi" w:cstheme="minorBidi"/>
          <w:b w:val="0"/>
          <w:caps w:val="0"/>
          <w:noProof/>
          <w:sz w:val="24"/>
          <w:szCs w:val="24"/>
        </w:rPr>
        <w:tab/>
      </w:r>
      <w:r w:rsidRPr="00541C55">
        <w:rPr>
          <w:rFonts w:asciiTheme="majorHAnsi" w:hAnsiTheme="majorHAnsi" w:cstheme="majorHAnsi"/>
          <w:noProof/>
          <w:sz w:val="24"/>
          <w:szCs w:val="24"/>
        </w:rPr>
        <w:t>List of Main Tasks</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_Toc512882309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5</w:t>
      </w:r>
      <w:r w:rsidRPr="00541C55">
        <w:rPr>
          <w:rFonts w:asciiTheme="majorHAnsi" w:hAnsiTheme="majorHAnsi"/>
          <w:noProof/>
          <w:sz w:val="24"/>
          <w:szCs w:val="24"/>
        </w:rPr>
        <w:fldChar w:fldCharType="end"/>
      </w:r>
    </w:p>
    <w:p w14:paraId="10DD9EBB" w14:textId="18B3F5D7"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cstheme="majorHAnsi"/>
          <w:noProof/>
          <w:sz w:val="24"/>
          <w:szCs w:val="24"/>
        </w:rPr>
        <w:t>2.1</w:t>
      </w:r>
      <w:r w:rsidRPr="00541C55">
        <w:rPr>
          <w:rFonts w:asciiTheme="majorHAnsi" w:eastAsiaTheme="minorEastAsia" w:hAnsiTheme="majorHAnsi" w:cstheme="minorBidi"/>
          <w:smallCaps w:val="0"/>
          <w:noProof/>
          <w:sz w:val="24"/>
          <w:szCs w:val="24"/>
        </w:rPr>
        <w:tab/>
      </w:r>
      <w:r w:rsidRPr="00541C55">
        <w:rPr>
          <w:rFonts w:asciiTheme="majorHAnsi" w:hAnsiTheme="majorHAnsi" w:cstheme="majorHAnsi"/>
          <w:noProof/>
          <w:sz w:val="24"/>
          <w:szCs w:val="24"/>
        </w:rPr>
        <w:t>Parsing the Text Files</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_Toc512882310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5</w:t>
      </w:r>
      <w:r w:rsidRPr="00541C55">
        <w:rPr>
          <w:rFonts w:asciiTheme="majorHAnsi" w:hAnsiTheme="majorHAnsi"/>
          <w:noProof/>
          <w:sz w:val="24"/>
          <w:szCs w:val="24"/>
        </w:rPr>
        <w:fldChar w:fldCharType="end"/>
      </w:r>
    </w:p>
    <w:p w14:paraId="211F1BAA" w14:textId="09295135" w:rsidR="001A165E" w:rsidRPr="00541C55" w:rsidRDefault="001A165E">
      <w:pPr>
        <w:pStyle w:val="TOC3"/>
        <w:tabs>
          <w:tab w:val="right" w:leader="dot" w:pos="9350"/>
        </w:tabs>
        <w:rPr>
          <w:rFonts w:asciiTheme="majorHAnsi" w:eastAsiaTheme="minorEastAsia" w:hAnsiTheme="majorHAnsi" w:cstheme="minorBidi"/>
          <w:i w:val="0"/>
          <w:noProof/>
          <w:sz w:val="24"/>
          <w:szCs w:val="24"/>
        </w:rPr>
      </w:pPr>
      <w:r w:rsidRPr="00541C55">
        <w:rPr>
          <w:rFonts w:asciiTheme="majorHAnsi" w:hAnsiTheme="majorHAnsi" w:cstheme="majorHAnsi"/>
          <w:i w:val="0"/>
          <w:noProof/>
          <w:sz w:val="24"/>
          <w:szCs w:val="24"/>
        </w:rPr>
        <w:t>Original file table sample (File:0000001750_1995-08-24.txt)</w:t>
      </w:r>
      <w:r w:rsidRPr="00541C55">
        <w:rPr>
          <w:rFonts w:asciiTheme="majorHAnsi" w:hAnsiTheme="majorHAnsi"/>
          <w:i w:val="0"/>
          <w:noProof/>
          <w:sz w:val="24"/>
          <w:szCs w:val="24"/>
        </w:rPr>
        <w:tab/>
      </w:r>
      <w:r w:rsidRPr="00541C55">
        <w:rPr>
          <w:rFonts w:asciiTheme="majorHAnsi" w:hAnsiTheme="majorHAnsi"/>
          <w:i w:val="0"/>
          <w:noProof/>
          <w:sz w:val="24"/>
          <w:szCs w:val="24"/>
        </w:rPr>
        <w:fldChar w:fldCharType="begin"/>
      </w:r>
      <w:r w:rsidRPr="00541C55">
        <w:rPr>
          <w:rFonts w:asciiTheme="majorHAnsi" w:hAnsiTheme="majorHAnsi"/>
          <w:i w:val="0"/>
          <w:noProof/>
          <w:sz w:val="24"/>
          <w:szCs w:val="24"/>
        </w:rPr>
        <w:instrText xml:space="preserve"> PAGEREF _Toc512882311 \h </w:instrText>
      </w:r>
      <w:r w:rsidRPr="00541C55">
        <w:rPr>
          <w:rFonts w:asciiTheme="majorHAnsi" w:hAnsiTheme="majorHAnsi"/>
          <w:i w:val="0"/>
          <w:noProof/>
          <w:sz w:val="24"/>
          <w:szCs w:val="24"/>
        </w:rPr>
      </w:r>
      <w:r w:rsidRPr="00541C55">
        <w:rPr>
          <w:rFonts w:asciiTheme="majorHAnsi" w:hAnsiTheme="majorHAnsi"/>
          <w:i w:val="0"/>
          <w:noProof/>
          <w:sz w:val="24"/>
          <w:szCs w:val="24"/>
        </w:rPr>
        <w:fldChar w:fldCharType="separate"/>
      </w:r>
      <w:r w:rsidRPr="00541C55">
        <w:rPr>
          <w:rFonts w:asciiTheme="majorHAnsi" w:hAnsiTheme="majorHAnsi"/>
          <w:i w:val="0"/>
          <w:noProof/>
          <w:sz w:val="24"/>
          <w:szCs w:val="24"/>
        </w:rPr>
        <w:t>5</w:t>
      </w:r>
      <w:r w:rsidRPr="00541C55">
        <w:rPr>
          <w:rFonts w:asciiTheme="majorHAnsi" w:hAnsiTheme="majorHAnsi"/>
          <w:i w:val="0"/>
          <w:noProof/>
          <w:sz w:val="24"/>
          <w:szCs w:val="24"/>
        </w:rPr>
        <w:fldChar w:fldCharType="end"/>
      </w:r>
    </w:p>
    <w:p w14:paraId="41751748" w14:textId="79B13E5F" w:rsidR="001A165E" w:rsidRPr="00541C55" w:rsidRDefault="001A165E">
      <w:pPr>
        <w:pStyle w:val="TOC3"/>
        <w:tabs>
          <w:tab w:val="left" w:pos="1100"/>
          <w:tab w:val="right" w:leader="dot" w:pos="9350"/>
        </w:tabs>
        <w:rPr>
          <w:rFonts w:asciiTheme="majorHAnsi" w:eastAsiaTheme="minorEastAsia" w:hAnsiTheme="majorHAnsi" w:cstheme="minorBidi"/>
          <w:i w:val="0"/>
          <w:noProof/>
          <w:sz w:val="24"/>
          <w:szCs w:val="24"/>
        </w:rPr>
      </w:pPr>
      <w:r w:rsidRPr="00541C55">
        <w:rPr>
          <w:rFonts w:asciiTheme="majorHAnsi" w:hAnsiTheme="majorHAnsi" w:cstheme="majorHAnsi"/>
          <w:i w:val="0"/>
          <w:noProof/>
          <w:sz w:val="24"/>
          <w:szCs w:val="24"/>
        </w:rPr>
        <w:t>2.1.1</w:t>
      </w:r>
      <w:r w:rsidRPr="00541C55">
        <w:rPr>
          <w:rFonts w:asciiTheme="majorHAnsi" w:eastAsiaTheme="minorEastAsia" w:hAnsiTheme="majorHAnsi" w:cstheme="minorBidi"/>
          <w:i w:val="0"/>
          <w:noProof/>
          <w:sz w:val="24"/>
          <w:szCs w:val="24"/>
        </w:rPr>
        <w:tab/>
      </w:r>
      <w:r w:rsidRPr="00541C55">
        <w:rPr>
          <w:rFonts w:asciiTheme="majorHAnsi" w:hAnsiTheme="majorHAnsi"/>
          <w:i w:val="0"/>
          <w:noProof/>
          <w:sz w:val="24"/>
          <w:szCs w:val="24"/>
        </w:rPr>
        <w:t>Extracting Table from Text File</w:t>
      </w:r>
      <w:r w:rsidRPr="00541C55">
        <w:rPr>
          <w:rFonts w:asciiTheme="majorHAnsi" w:hAnsiTheme="majorHAnsi"/>
          <w:i w:val="0"/>
          <w:noProof/>
          <w:sz w:val="24"/>
          <w:szCs w:val="24"/>
        </w:rPr>
        <w:tab/>
      </w:r>
      <w:r w:rsidRPr="00541C55">
        <w:rPr>
          <w:rFonts w:asciiTheme="majorHAnsi" w:hAnsiTheme="majorHAnsi"/>
          <w:i w:val="0"/>
          <w:noProof/>
          <w:sz w:val="24"/>
          <w:szCs w:val="24"/>
        </w:rPr>
        <w:fldChar w:fldCharType="begin"/>
      </w:r>
      <w:r w:rsidRPr="00541C55">
        <w:rPr>
          <w:rFonts w:asciiTheme="majorHAnsi" w:hAnsiTheme="majorHAnsi"/>
          <w:i w:val="0"/>
          <w:noProof/>
          <w:sz w:val="24"/>
          <w:szCs w:val="24"/>
        </w:rPr>
        <w:instrText xml:space="preserve"> PAGEREF _Toc512882312 \h </w:instrText>
      </w:r>
      <w:r w:rsidRPr="00541C55">
        <w:rPr>
          <w:rFonts w:asciiTheme="majorHAnsi" w:hAnsiTheme="majorHAnsi"/>
          <w:i w:val="0"/>
          <w:noProof/>
          <w:sz w:val="24"/>
          <w:szCs w:val="24"/>
        </w:rPr>
      </w:r>
      <w:r w:rsidRPr="00541C55">
        <w:rPr>
          <w:rFonts w:asciiTheme="majorHAnsi" w:hAnsiTheme="majorHAnsi"/>
          <w:i w:val="0"/>
          <w:noProof/>
          <w:sz w:val="24"/>
          <w:szCs w:val="24"/>
        </w:rPr>
        <w:fldChar w:fldCharType="separate"/>
      </w:r>
      <w:r w:rsidRPr="00541C55">
        <w:rPr>
          <w:rFonts w:asciiTheme="majorHAnsi" w:hAnsiTheme="majorHAnsi"/>
          <w:i w:val="0"/>
          <w:noProof/>
          <w:sz w:val="24"/>
          <w:szCs w:val="24"/>
        </w:rPr>
        <w:t>5</w:t>
      </w:r>
      <w:r w:rsidRPr="00541C55">
        <w:rPr>
          <w:rFonts w:asciiTheme="majorHAnsi" w:hAnsiTheme="majorHAnsi"/>
          <w:i w:val="0"/>
          <w:noProof/>
          <w:sz w:val="24"/>
          <w:szCs w:val="24"/>
        </w:rPr>
        <w:fldChar w:fldCharType="end"/>
      </w:r>
    </w:p>
    <w:p w14:paraId="440B0CC8" w14:textId="092B15BB" w:rsidR="001A165E" w:rsidRPr="00541C55" w:rsidRDefault="001A165E">
      <w:pPr>
        <w:pStyle w:val="TOC3"/>
        <w:tabs>
          <w:tab w:val="left" w:pos="1100"/>
          <w:tab w:val="right" w:leader="dot" w:pos="9350"/>
        </w:tabs>
        <w:rPr>
          <w:rFonts w:asciiTheme="majorHAnsi" w:eastAsiaTheme="minorEastAsia" w:hAnsiTheme="majorHAnsi" w:cstheme="minorBidi"/>
          <w:i w:val="0"/>
          <w:noProof/>
          <w:sz w:val="24"/>
          <w:szCs w:val="24"/>
        </w:rPr>
      </w:pPr>
      <w:r w:rsidRPr="00541C55">
        <w:rPr>
          <w:rFonts w:asciiTheme="majorHAnsi" w:hAnsiTheme="majorHAnsi" w:cstheme="majorHAnsi"/>
          <w:i w:val="0"/>
          <w:noProof/>
          <w:sz w:val="24"/>
          <w:szCs w:val="24"/>
        </w:rPr>
        <w:t>2.1.2</w:t>
      </w:r>
      <w:r w:rsidRPr="00541C55">
        <w:rPr>
          <w:rFonts w:asciiTheme="majorHAnsi" w:eastAsiaTheme="minorEastAsia" w:hAnsiTheme="majorHAnsi" w:cstheme="minorBidi"/>
          <w:i w:val="0"/>
          <w:noProof/>
          <w:sz w:val="24"/>
          <w:szCs w:val="24"/>
        </w:rPr>
        <w:tab/>
      </w:r>
      <w:r w:rsidRPr="00541C55">
        <w:rPr>
          <w:rFonts w:asciiTheme="majorHAnsi" w:hAnsiTheme="majorHAnsi"/>
          <w:i w:val="0"/>
          <w:noProof/>
          <w:sz w:val="24"/>
          <w:szCs w:val="24"/>
        </w:rPr>
        <w:t>Source Code for Table Extraction</w:t>
      </w:r>
      <w:r w:rsidRPr="00541C55">
        <w:rPr>
          <w:rFonts w:asciiTheme="majorHAnsi" w:hAnsiTheme="majorHAnsi"/>
          <w:i w:val="0"/>
          <w:noProof/>
          <w:sz w:val="24"/>
          <w:szCs w:val="24"/>
        </w:rPr>
        <w:tab/>
      </w:r>
      <w:r w:rsidRPr="00541C55">
        <w:rPr>
          <w:rFonts w:asciiTheme="majorHAnsi" w:hAnsiTheme="majorHAnsi"/>
          <w:i w:val="0"/>
          <w:noProof/>
          <w:sz w:val="24"/>
          <w:szCs w:val="24"/>
        </w:rPr>
        <w:fldChar w:fldCharType="begin"/>
      </w:r>
      <w:r w:rsidRPr="00541C55">
        <w:rPr>
          <w:rFonts w:asciiTheme="majorHAnsi" w:hAnsiTheme="majorHAnsi"/>
          <w:i w:val="0"/>
          <w:noProof/>
          <w:sz w:val="24"/>
          <w:szCs w:val="24"/>
        </w:rPr>
        <w:instrText xml:space="preserve"> PAGEREF _Toc512882313 \h </w:instrText>
      </w:r>
      <w:r w:rsidRPr="00541C55">
        <w:rPr>
          <w:rFonts w:asciiTheme="majorHAnsi" w:hAnsiTheme="majorHAnsi"/>
          <w:i w:val="0"/>
          <w:noProof/>
          <w:sz w:val="24"/>
          <w:szCs w:val="24"/>
        </w:rPr>
      </w:r>
      <w:r w:rsidRPr="00541C55">
        <w:rPr>
          <w:rFonts w:asciiTheme="majorHAnsi" w:hAnsiTheme="majorHAnsi"/>
          <w:i w:val="0"/>
          <w:noProof/>
          <w:sz w:val="24"/>
          <w:szCs w:val="24"/>
        </w:rPr>
        <w:fldChar w:fldCharType="separate"/>
      </w:r>
      <w:r w:rsidRPr="00541C55">
        <w:rPr>
          <w:rFonts w:asciiTheme="majorHAnsi" w:hAnsiTheme="majorHAnsi"/>
          <w:i w:val="0"/>
          <w:noProof/>
          <w:sz w:val="24"/>
          <w:szCs w:val="24"/>
        </w:rPr>
        <w:t>6</w:t>
      </w:r>
      <w:r w:rsidRPr="00541C55">
        <w:rPr>
          <w:rFonts w:asciiTheme="majorHAnsi" w:hAnsiTheme="majorHAnsi"/>
          <w:i w:val="0"/>
          <w:noProof/>
          <w:sz w:val="24"/>
          <w:szCs w:val="24"/>
        </w:rPr>
        <w:fldChar w:fldCharType="end"/>
      </w:r>
    </w:p>
    <w:p w14:paraId="76F63682" w14:textId="6E3CAEDA"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cstheme="majorHAnsi"/>
          <w:noProof/>
          <w:sz w:val="24"/>
          <w:szCs w:val="24"/>
        </w:rPr>
        <w:t>2.2</w:t>
      </w:r>
      <w:r w:rsidRPr="00541C55">
        <w:rPr>
          <w:rFonts w:asciiTheme="majorHAnsi" w:eastAsiaTheme="minorEastAsia" w:hAnsiTheme="majorHAnsi" w:cstheme="minorBidi"/>
          <w:smallCaps w:val="0"/>
          <w:noProof/>
          <w:sz w:val="24"/>
          <w:szCs w:val="24"/>
        </w:rPr>
        <w:tab/>
      </w:r>
      <w:r w:rsidRPr="00541C55">
        <w:rPr>
          <w:rFonts w:asciiTheme="majorHAnsi" w:hAnsiTheme="majorHAnsi" w:cstheme="majorHAnsi"/>
          <w:noProof/>
          <w:sz w:val="24"/>
          <w:szCs w:val="24"/>
        </w:rPr>
        <w:t>Parsing the HTML Files</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_Toc512882314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12</w:t>
      </w:r>
      <w:r w:rsidRPr="00541C55">
        <w:rPr>
          <w:rFonts w:asciiTheme="majorHAnsi" w:hAnsiTheme="majorHAnsi"/>
          <w:noProof/>
          <w:sz w:val="24"/>
          <w:szCs w:val="24"/>
        </w:rPr>
        <w:fldChar w:fldCharType="end"/>
      </w:r>
    </w:p>
    <w:p w14:paraId="5E9621F8" w14:textId="3EFC094D"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noProof/>
          <w:sz w:val="24"/>
          <w:szCs w:val="24"/>
        </w:rPr>
        <w:t>2.3</w:t>
      </w:r>
      <w:r w:rsidRPr="00541C55">
        <w:rPr>
          <w:rFonts w:asciiTheme="majorHAnsi" w:eastAsiaTheme="minorEastAsia" w:hAnsiTheme="majorHAnsi" w:cstheme="minorBidi"/>
          <w:smallCaps w:val="0"/>
          <w:noProof/>
          <w:sz w:val="24"/>
          <w:szCs w:val="24"/>
        </w:rPr>
        <w:tab/>
      </w:r>
      <w:r w:rsidRPr="00541C55">
        <w:rPr>
          <w:rFonts w:asciiTheme="majorHAnsi" w:hAnsiTheme="majorHAnsi"/>
          <w:noProof/>
          <w:sz w:val="24"/>
          <w:szCs w:val="24"/>
        </w:rPr>
        <w:t>Parsing of footer notes of compensation table from ‘text files’ to ‘CSV’ files</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_Toc512882315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16</w:t>
      </w:r>
      <w:r w:rsidRPr="00541C55">
        <w:rPr>
          <w:rFonts w:asciiTheme="majorHAnsi" w:hAnsiTheme="majorHAnsi"/>
          <w:noProof/>
          <w:sz w:val="24"/>
          <w:szCs w:val="24"/>
        </w:rPr>
        <w:fldChar w:fldCharType="end"/>
      </w:r>
    </w:p>
    <w:p w14:paraId="40A213F7" w14:textId="1B8082FF"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noProof/>
          <w:sz w:val="24"/>
          <w:szCs w:val="24"/>
        </w:rPr>
        <w:t>2.4</w:t>
      </w:r>
      <w:r w:rsidRPr="00541C55">
        <w:rPr>
          <w:rFonts w:asciiTheme="majorHAnsi" w:eastAsiaTheme="minorEastAsia" w:hAnsiTheme="majorHAnsi" w:cstheme="minorBidi"/>
          <w:smallCaps w:val="0"/>
          <w:noProof/>
          <w:sz w:val="24"/>
          <w:szCs w:val="24"/>
        </w:rPr>
        <w:tab/>
      </w:r>
      <w:r w:rsidRPr="00541C55">
        <w:rPr>
          <w:rFonts w:asciiTheme="majorHAnsi" w:hAnsiTheme="majorHAnsi"/>
          <w:noProof/>
          <w:sz w:val="24"/>
          <w:szCs w:val="24"/>
        </w:rPr>
        <w:t>Extracting the summary compensation table headers from text files</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_Toc512882316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21</w:t>
      </w:r>
      <w:r w:rsidRPr="00541C55">
        <w:rPr>
          <w:rFonts w:asciiTheme="majorHAnsi" w:hAnsiTheme="majorHAnsi"/>
          <w:noProof/>
          <w:sz w:val="24"/>
          <w:szCs w:val="24"/>
        </w:rPr>
        <w:fldChar w:fldCharType="end"/>
      </w:r>
    </w:p>
    <w:p w14:paraId="24E4C1A6" w14:textId="79D509A8" w:rsidR="001A165E" w:rsidRPr="00541C55" w:rsidRDefault="001A165E">
      <w:pPr>
        <w:pStyle w:val="TOC3"/>
        <w:tabs>
          <w:tab w:val="left" w:pos="1100"/>
          <w:tab w:val="right" w:leader="dot" w:pos="9350"/>
        </w:tabs>
        <w:rPr>
          <w:rFonts w:asciiTheme="majorHAnsi" w:eastAsiaTheme="minorEastAsia" w:hAnsiTheme="majorHAnsi" w:cstheme="minorBidi"/>
          <w:i w:val="0"/>
          <w:noProof/>
          <w:sz w:val="24"/>
          <w:szCs w:val="24"/>
        </w:rPr>
      </w:pPr>
      <w:r w:rsidRPr="00541C55">
        <w:rPr>
          <w:rFonts w:asciiTheme="majorHAnsi" w:hAnsiTheme="majorHAnsi" w:cstheme="majorHAnsi"/>
          <w:i w:val="0"/>
          <w:noProof/>
          <w:sz w:val="24"/>
          <w:szCs w:val="24"/>
        </w:rPr>
        <w:t>2.4.1</w:t>
      </w:r>
      <w:r w:rsidRPr="00541C55">
        <w:rPr>
          <w:rFonts w:asciiTheme="majorHAnsi" w:eastAsiaTheme="minorEastAsia" w:hAnsiTheme="majorHAnsi" w:cstheme="minorBidi"/>
          <w:i w:val="0"/>
          <w:noProof/>
          <w:sz w:val="24"/>
          <w:szCs w:val="24"/>
        </w:rPr>
        <w:tab/>
      </w:r>
      <w:r w:rsidRPr="00541C55">
        <w:rPr>
          <w:rFonts w:asciiTheme="majorHAnsi" w:hAnsiTheme="majorHAnsi"/>
          <w:i w:val="0"/>
          <w:noProof/>
          <w:sz w:val="24"/>
          <w:szCs w:val="24"/>
        </w:rPr>
        <w:t>Logic Pseudo Code and Source Code for Table Header Extraction</w:t>
      </w:r>
      <w:r w:rsidRPr="00541C55">
        <w:rPr>
          <w:rFonts w:asciiTheme="majorHAnsi" w:hAnsiTheme="majorHAnsi"/>
          <w:i w:val="0"/>
          <w:noProof/>
          <w:sz w:val="24"/>
          <w:szCs w:val="24"/>
        </w:rPr>
        <w:tab/>
      </w:r>
      <w:r w:rsidRPr="00541C55">
        <w:rPr>
          <w:rFonts w:asciiTheme="majorHAnsi" w:hAnsiTheme="majorHAnsi"/>
          <w:i w:val="0"/>
          <w:noProof/>
          <w:sz w:val="24"/>
          <w:szCs w:val="24"/>
        </w:rPr>
        <w:fldChar w:fldCharType="begin"/>
      </w:r>
      <w:r w:rsidRPr="00541C55">
        <w:rPr>
          <w:rFonts w:asciiTheme="majorHAnsi" w:hAnsiTheme="majorHAnsi"/>
          <w:i w:val="0"/>
          <w:noProof/>
          <w:sz w:val="24"/>
          <w:szCs w:val="24"/>
        </w:rPr>
        <w:instrText xml:space="preserve"> PAGEREF _Toc512882317 \h </w:instrText>
      </w:r>
      <w:r w:rsidRPr="00541C55">
        <w:rPr>
          <w:rFonts w:asciiTheme="majorHAnsi" w:hAnsiTheme="majorHAnsi"/>
          <w:i w:val="0"/>
          <w:noProof/>
          <w:sz w:val="24"/>
          <w:szCs w:val="24"/>
        </w:rPr>
      </w:r>
      <w:r w:rsidRPr="00541C55">
        <w:rPr>
          <w:rFonts w:asciiTheme="majorHAnsi" w:hAnsiTheme="majorHAnsi"/>
          <w:i w:val="0"/>
          <w:noProof/>
          <w:sz w:val="24"/>
          <w:szCs w:val="24"/>
        </w:rPr>
        <w:fldChar w:fldCharType="separate"/>
      </w:r>
      <w:r w:rsidRPr="00541C55">
        <w:rPr>
          <w:rFonts w:asciiTheme="majorHAnsi" w:hAnsiTheme="majorHAnsi"/>
          <w:i w:val="0"/>
          <w:noProof/>
          <w:sz w:val="24"/>
          <w:szCs w:val="24"/>
        </w:rPr>
        <w:t>23</w:t>
      </w:r>
      <w:r w:rsidRPr="00541C55">
        <w:rPr>
          <w:rFonts w:asciiTheme="majorHAnsi" w:hAnsiTheme="majorHAnsi"/>
          <w:i w:val="0"/>
          <w:noProof/>
          <w:sz w:val="24"/>
          <w:szCs w:val="24"/>
        </w:rPr>
        <w:fldChar w:fldCharType="end"/>
      </w:r>
    </w:p>
    <w:p w14:paraId="76E5CBC0" w14:textId="1CA4960B" w:rsidR="001A165E" w:rsidRPr="00541C55" w:rsidRDefault="001A165E">
      <w:pPr>
        <w:pStyle w:val="TOC1"/>
        <w:tabs>
          <w:tab w:val="left" w:pos="440"/>
        </w:tabs>
        <w:rPr>
          <w:rFonts w:asciiTheme="majorHAnsi" w:eastAsiaTheme="minorEastAsia" w:hAnsiTheme="majorHAnsi" w:cstheme="minorBidi"/>
          <w:b w:val="0"/>
          <w:caps w:val="0"/>
          <w:noProof/>
          <w:sz w:val="24"/>
          <w:szCs w:val="24"/>
        </w:rPr>
      </w:pPr>
      <w:r w:rsidRPr="00541C55">
        <w:rPr>
          <w:rFonts w:asciiTheme="majorHAnsi" w:hAnsiTheme="majorHAnsi" w:cstheme="majorHAnsi"/>
          <w:noProof/>
          <w:sz w:val="24"/>
          <w:szCs w:val="24"/>
        </w:rPr>
        <w:t>3</w:t>
      </w:r>
      <w:r w:rsidRPr="00541C55">
        <w:rPr>
          <w:rFonts w:asciiTheme="majorHAnsi" w:eastAsiaTheme="minorEastAsia" w:hAnsiTheme="majorHAnsi" w:cstheme="minorBidi"/>
          <w:b w:val="0"/>
          <w:caps w:val="0"/>
          <w:noProof/>
          <w:sz w:val="24"/>
          <w:szCs w:val="24"/>
        </w:rPr>
        <w:tab/>
      </w:r>
      <w:r w:rsidRPr="00541C55">
        <w:rPr>
          <w:rFonts w:asciiTheme="majorHAnsi" w:hAnsiTheme="majorHAnsi" w:cstheme="majorHAnsi"/>
          <w:noProof/>
          <w:sz w:val="24"/>
          <w:szCs w:val="24"/>
        </w:rPr>
        <w:t>Conclusion and Future Work</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_Toc512882318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27</w:t>
      </w:r>
      <w:r w:rsidRPr="00541C55">
        <w:rPr>
          <w:rFonts w:asciiTheme="majorHAnsi" w:hAnsiTheme="majorHAnsi"/>
          <w:noProof/>
          <w:sz w:val="24"/>
          <w:szCs w:val="24"/>
        </w:rPr>
        <w:fldChar w:fldCharType="end"/>
      </w:r>
    </w:p>
    <w:p w14:paraId="68C68BC5" w14:textId="188FBD51"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cstheme="majorHAnsi"/>
          <w:noProof/>
          <w:sz w:val="24"/>
          <w:szCs w:val="24"/>
        </w:rPr>
        <w:t>3.1</w:t>
      </w:r>
      <w:r w:rsidRPr="00541C55">
        <w:rPr>
          <w:rFonts w:asciiTheme="majorHAnsi" w:eastAsiaTheme="minorEastAsia" w:hAnsiTheme="majorHAnsi" w:cstheme="minorBidi"/>
          <w:smallCaps w:val="0"/>
          <w:noProof/>
          <w:sz w:val="24"/>
          <w:szCs w:val="24"/>
        </w:rPr>
        <w:tab/>
      </w:r>
      <w:r w:rsidRPr="00541C55">
        <w:rPr>
          <w:rFonts w:asciiTheme="majorHAnsi" w:hAnsiTheme="majorHAnsi" w:cstheme="majorHAnsi"/>
          <w:noProof/>
          <w:sz w:val="24"/>
          <w:szCs w:val="24"/>
        </w:rPr>
        <w:t>Conclusion</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_Toc512882319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27</w:t>
      </w:r>
      <w:r w:rsidRPr="00541C55">
        <w:rPr>
          <w:rFonts w:asciiTheme="majorHAnsi" w:hAnsiTheme="majorHAnsi"/>
          <w:noProof/>
          <w:sz w:val="24"/>
          <w:szCs w:val="24"/>
        </w:rPr>
        <w:fldChar w:fldCharType="end"/>
      </w:r>
    </w:p>
    <w:p w14:paraId="23ECEAB2" w14:textId="39ABABBA" w:rsidR="001A165E" w:rsidRPr="00541C55" w:rsidRDefault="001A165E">
      <w:pPr>
        <w:pStyle w:val="TOC2"/>
        <w:tabs>
          <w:tab w:val="left" w:pos="880"/>
          <w:tab w:val="right" w:leader="dot" w:pos="9350"/>
        </w:tabs>
        <w:rPr>
          <w:rFonts w:asciiTheme="majorHAnsi" w:eastAsiaTheme="minorEastAsia" w:hAnsiTheme="majorHAnsi" w:cstheme="minorBidi"/>
          <w:smallCaps w:val="0"/>
          <w:noProof/>
          <w:sz w:val="24"/>
          <w:szCs w:val="24"/>
        </w:rPr>
      </w:pPr>
      <w:r w:rsidRPr="00541C55">
        <w:rPr>
          <w:rFonts w:asciiTheme="majorHAnsi" w:hAnsiTheme="majorHAnsi" w:cstheme="majorHAnsi"/>
          <w:noProof/>
          <w:sz w:val="24"/>
          <w:szCs w:val="24"/>
        </w:rPr>
        <w:t>3.2</w:t>
      </w:r>
      <w:r w:rsidRPr="00541C55">
        <w:rPr>
          <w:rFonts w:asciiTheme="majorHAnsi" w:eastAsiaTheme="minorEastAsia" w:hAnsiTheme="majorHAnsi" w:cstheme="minorBidi"/>
          <w:smallCaps w:val="0"/>
          <w:noProof/>
          <w:sz w:val="24"/>
          <w:szCs w:val="24"/>
        </w:rPr>
        <w:tab/>
      </w:r>
      <w:r w:rsidRPr="00541C55">
        <w:rPr>
          <w:rFonts w:asciiTheme="majorHAnsi" w:hAnsiTheme="majorHAnsi" w:cstheme="majorHAnsi"/>
          <w:noProof/>
          <w:sz w:val="24"/>
          <w:szCs w:val="24"/>
        </w:rPr>
        <w:t>Future Work</w:t>
      </w:r>
      <w:r w:rsidRPr="00541C55">
        <w:rPr>
          <w:rFonts w:asciiTheme="majorHAnsi" w:hAnsiTheme="majorHAnsi"/>
          <w:noProof/>
          <w:sz w:val="24"/>
          <w:szCs w:val="24"/>
        </w:rPr>
        <w:tab/>
      </w:r>
      <w:r w:rsidRPr="00541C55">
        <w:rPr>
          <w:rFonts w:asciiTheme="majorHAnsi" w:hAnsiTheme="majorHAnsi"/>
          <w:noProof/>
          <w:sz w:val="24"/>
          <w:szCs w:val="24"/>
        </w:rPr>
        <w:fldChar w:fldCharType="begin"/>
      </w:r>
      <w:r w:rsidRPr="00541C55">
        <w:rPr>
          <w:rFonts w:asciiTheme="majorHAnsi" w:hAnsiTheme="majorHAnsi"/>
          <w:noProof/>
          <w:sz w:val="24"/>
          <w:szCs w:val="24"/>
        </w:rPr>
        <w:instrText xml:space="preserve"> PAGEREF _Toc512882320 \h </w:instrText>
      </w:r>
      <w:r w:rsidRPr="00541C55">
        <w:rPr>
          <w:rFonts w:asciiTheme="majorHAnsi" w:hAnsiTheme="majorHAnsi"/>
          <w:noProof/>
          <w:sz w:val="24"/>
          <w:szCs w:val="24"/>
        </w:rPr>
      </w:r>
      <w:r w:rsidRPr="00541C55">
        <w:rPr>
          <w:rFonts w:asciiTheme="majorHAnsi" w:hAnsiTheme="majorHAnsi"/>
          <w:noProof/>
          <w:sz w:val="24"/>
          <w:szCs w:val="24"/>
        </w:rPr>
        <w:fldChar w:fldCharType="separate"/>
      </w:r>
      <w:r w:rsidRPr="00541C55">
        <w:rPr>
          <w:rFonts w:asciiTheme="majorHAnsi" w:hAnsiTheme="majorHAnsi"/>
          <w:noProof/>
          <w:sz w:val="24"/>
          <w:szCs w:val="24"/>
        </w:rPr>
        <w:t>27</w:t>
      </w:r>
      <w:r w:rsidRPr="00541C55">
        <w:rPr>
          <w:rFonts w:asciiTheme="majorHAnsi" w:hAnsiTheme="majorHAnsi"/>
          <w:noProof/>
          <w:sz w:val="24"/>
          <w:szCs w:val="24"/>
        </w:rPr>
        <w:fldChar w:fldCharType="end"/>
      </w:r>
    </w:p>
    <w:p w14:paraId="31541D30" w14:textId="7087F94D" w:rsidR="00763A5C" w:rsidRPr="00A876B5" w:rsidRDefault="0009562F" w:rsidP="00D872B1">
      <w:pPr>
        <w:pStyle w:val="TOC1"/>
        <w:tabs>
          <w:tab w:val="left" w:pos="440"/>
        </w:tabs>
        <w:rPr>
          <w:rFonts w:asciiTheme="majorHAnsi" w:eastAsiaTheme="minorEastAsia" w:hAnsiTheme="majorHAnsi" w:cstheme="majorHAnsi"/>
          <w:b w:val="0"/>
          <w:caps w:val="0"/>
          <w:noProof/>
          <w:sz w:val="22"/>
          <w:szCs w:val="22"/>
        </w:rPr>
      </w:pPr>
      <w:r w:rsidRPr="00541C55">
        <w:rPr>
          <w:rFonts w:asciiTheme="majorHAnsi" w:hAnsiTheme="majorHAnsi" w:cstheme="majorHAnsi"/>
          <w:sz w:val="24"/>
          <w:szCs w:val="24"/>
        </w:rPr>
        <w:fldChar w:fldCharType="end"/>
      </w:r>
    </w:p>
    <w:p w14:paraId="02F08332" w14:textId="77777777" w:rsidR="00763A5C" w:rsidRPr="00A876B5" w:rsidRDefault="00763A5C" w:rsidP="00D872B1">
      <w:pPr>
        <w:pStyle w:val="centeredtext"/>
        <w:jc w:val="both"/>
        <w:outlineLvl w:val="0"/>
        <w:rPr>
          <w:rFonts w:asciiTheme="majorHAnsi" w:hAnsiTheme="majorHAnsi" w:cstheme="majorHAnsi"/>
          <w:noProof w:val="0"/>
        </w:rPr>
        <w:sectPr w:rsidR="00763A5C" w:rsidRPr="00A876B5" w:rsidSect="002B4A25">
          <w:footerReference w:type="default" r:id="rId12"/>
          <w:pgSz w:w="12240" w:h="15840" w:code="1"/>
          <w:pgMar w:top="1440" w:right="1440" w:bottom="2088" w:left="1440" w:header="936" w:footer="936" w:gutter="0"/>
          <w:pgNumType w:fmt="lowerRoman" w:start="1"/>
          <w:cols w:space="720"/>
        </w:sectPr>
      </w:pPr>
    </w:p>
    <w:p w14:paraId="5FE5D6F3" w14:textId="7573BDA4" w:rsidR="00763A5C" w:rsidRPr="00A876B5" w:rsidRDefault="00D22BCE" w:rsidP="00D34475">
      <w:pPr>
        <w:pStyle w:val="Heading1"/>
        <w:ind w:left="432"/>
        <w:rPr>
          <w:rFonts w:asciiTheme="majorHAnsi" w:hAnsiTheme="majorHAnsi" w:cstheme="majorHAnsi"/>
          <w:sz w:val="32"/>
          <w:szCs w:val="32"/>
        </w:rPr>
      </w:pPr>
      <w:bookmarkStart w:id="0" w:name="Write8"/>
      <w:bookmarkStart w:id="1" w:name="_Toc404588837"/>
      <w:bookmarkStart w:id="2" w:name="_Toc436478676"/>
      <w:bookmarkStart w:id="3" w:name="_Toc483713185"/>
      <w:bookmarkStart w:id="4" w:name="_Toc512882306"/>
      <w:r w:rsidRPr="00A876B5">
        <w:rPr>
          <w:rFonts w:asciiTheme="majorHAnsi" w:hAnsiTheme="majorHAnsi" w:cstheme="majorHAnsi"/>
          <w:sz w:val="32"/>
          <w:szCs w:val="32"/>
        </w:rPr>
        <w:lastRenderedPageBreak/>
        <w:t>Introduction</w:t>
      </w:r>
      <w:bookmarkEnd w:id="4"/>
    </w:p>
    <w:p w14:paraId="71AF3B79" w14:textId="3BF1B7DD" w:rsidR="00AA7C12" w:rsidRPr="00A876B5" w:rsidRDefault="00FB123B" w:rsidP="00FB123B">
      <w:pPr>
        <w:pStyle w:val="BodyText"/>
        <w:spacing w:line="360" w:lineRule="auto"/>
        <w:jc w:val="left"/>
        <w:rPr>
          <w:rFonts w:asciiTheme="majorHAnsi" w:hAnsiTheme="majorHAnsi"/>
          <w:sz w:val="24"/>
          <w:szCs w:val="24"/>
        </w:rPr>
      </w:pPr>
      <w:r w:rsidRPr="00A876B5">
        <w:rPr>
          <w:rFonts w:asciiTheme="majorHAnsi" w:hAnsiTheme="majorHAnsi"/>
          <w:sz w:val="24"/>
          <w:szCs w:val="24"/>
        </w:rPr>
        <w:t xml:space="preserve">This project titled </w:t>
      </w:r>
      <w:r w:rsidRPr="00A876B5">
        <w:rPr>
          <w:rFonts w:asciiTheme="majorHAnsi" w:hAnsiTheme="majorHAnsi"/>
          <w:b/>
          <w:sz w:val="24"/>
          <w:szCs w:val="24"/>
        </w:rPr>
        <w:t>“Extracting and Transforming the Compensation Data (DEF14A) from Text and HTML files”</w:t>
      </w:r>
      <w:r w:rsidRPr="00A876B5">
        <w:rPr>
          <w:rFonts w:asciiTheme="majorHAnsi" w:hAnsiTheme="majorHAnsi"/>
          <w:sz w:val="24"/>
          <w:szCs w:val="24"/>
        </w:rPr>
        <w:t xml:space="preserve"> started with an aim of obtaining and studying the compensation related data tables from the huge volumes of data that is scrapped from various websites. </w:t>
      </w:r>
    </w:p>
    <w:p w14:paraId="39012556" w14:textId="7FE3340A" w:rsidR="00FB123B" w:rsidRPr="00A876B5" w:rsidRDefault="00FB123B" w:rsidP="00FB123B">
      <w:pPr>
        <w:pStyle w:val="Heading2"/>
        <w:rPr>
          <w:rFonts w:asciiTheme="majorHAnsi" w:hAnsiTheme="majorHAnsi"/>
        </w:rPr>
      </w:pPr>
      <w:bookmarkStart w:id="5" w:name="_Toc193276657"/>
      <w:bookmarkStart w:id="6" w:name="_Toc193276768"/>
      <w:bookmarkStart w:id="7" w:name="_Toc193276879"/>
      <w:bookmarkStart w:id="8" w:name="_Toc512882307"/>
      <w:bookmarkEnd w:id="5"/>
      <w:bookmarkEnd w:id="6"/>
      <w:bookmarkEnd w:id="7"/>
      <w:r w:rsidRPr="00A876B5">
        <w:rPr>
          <w:rFonts w:asciiTheme="majorHAnsi" w:hAnsiTheme="majorHAnsi"/>
        </w:rPr>
        <w:t>How the data looks like?</w:t>
      </w:r>
      <w:bookmarkEnd w:id="8"/>
    </w:p>
    <w:p w14:paraId="1228BCCF" w14:textId="77777777" w:rsidR="00FB123B" w:rsidRPr="00A876B5" w:rsidRDefault="00FB123B" w:rsidP="00FB123B">
      <w:pPr>
        <w:pStyle w:val="BodyText"/>
        <w:spacing w:line="360" w:lineRule="auto"/>
        <w:jc w:val="left"/>
        <w:rPr>
          <w:rFonts w:asciiTheme="majorHAnsi" w:hAnsiTheme="majorHAnsi"/>
          <w:sz w:val="24"/>
          <w:szCs w:val="24"/>
        </w:rPr>
      </w:pPr>
      <w:r w:rsidRPr="00A876B5">
        <w:rPr>
          <w:rFonts w:asciiTheme="majorHAnsi" w:hAnsiTheme="majorHAnsi"/>
          <w:sz w:val="24"/>
          <w:szCs w:val="24"/>
        </w:rPr>
        <w:t>This is the compensation related data that is obtained by scrapping the websites of around 14,000 organizations for a period of 1994 to 2016. The data is scrapped in December 2016.</w:t>
      </w:r>
    </w:p>
    <w:p w14:paraId="3FE002BA" w14:textId="77777777" w:rsidR="00FB123B" w:rsidRPr="00A876B5" w:rsidRDefault="00FB123B" w:rsidP="00FB123B">
      <w:pPr>
        <w:pStyle w:val="BodyText"/>
        <w:spacing w:line="360" w:lineRule="auto"/>
        <w:jc w:val="left"/>
        <w:rPr>
          <w:rFonts w:asciiTheme="majorHAnsi" w:hAnsiTheme="majorHAnsi" w:cstheme="majorHAnsi"/>
          <w:b/>
          <w:sz w:val="24"/>
          <w:szCs w:val="24"/>
          <w:u w:val="single"/>
        </w:rPr>
      </w:pPr>
      <w:r w:rsidRPr="00A876B5">
        <w:rPr>
          <w:rFonts w:asciiTheme="majorHAnsi" w:hAnsiTheme="majorHAnsi" w:cstheme="majorHAnsi"/>
          <w:b/>
          <w:sz w:val="24"/>
          <w:szCs w:val="24"/>
          <w:u w:val="single"/>
        </w:rPr>
        <w:t>Types of files:</w:t>
      </w:r>
    </w:p>
    <w:p w14:paraId="0FD575E3" w14:textId="77777777" w:rsidR="00FB123B" w:rsidRPr="00A876B5" w:rsidRDefault="00FB123B" w:rsidP="00FB123B">
      <w:pPr>
        <w:pStyle w:val="BodyText"/>
        <w:spacing w:line="360" w:lineRule="auto"/>
        <w:jc w:val="left"/>
        <w:rPr>
          <w:rFonts w:asciiTheme="majorHAnsi" w:hAnsiTheme="majorHAnsi" w:cstheme="majorHAnsi"/>
          <w:sz w:val="24"/>
          <w:szCs w:val="24"/>
        </w:rPr>
      </w:pPr>
      <w:r w:rsidRPr="00A876B5">
        <w:rPr>
          <w:rFonts w:asciiTheme="majorHAnsi" w:hAnsiTheme="majorHAnsi" w:cstheme="majorHAnsi"/>
          <w:sz w:val="24"/>
          <w:szCs w:val="24"/>
        </w:rPr>
        <w:t>We have worked with this type of files in this project: .txt (free form text), .html or .htm</w:t>
      </w:r>
    </w:p>
    <w:p w14:paraId="0B18308D" w14:textId="77777777" w:rsidR="00FB123B" w:rsidRPr="00A876B5" w:rsidRDefault="00FB123B" w:rsidP="00FB123B">
      <w:pPr>
        <w:pStyle w:val="BodyText"/>
        <w:spacing w:line="360" w:lineRule="auto"/>
        <w:jc w:val="left"/>
        <w:rPr>
          <w:rFonts w:asciiTheme="majorHAnsi" w:hAnsiTheme="majorHAnsi" w:cstheme="majorHAnsi"/>
          <w:sz w:val="24"/>
          <w:szCs w:val="24"/>
        </w:rPr>
      </w:pPr>
      <w:r w:rsidRPr="00A876B5">
        <w:rPr>
          <w:rFonts w:asciiTheme="majorHAnsi" w:hAnsiTheme="majorHAnsi" w:cstheme="majorHAnsi"/>
          <w:sz w:val="24"/>
          <w:szCs w:val="24"/>
        </w:rPr>
        <w:t>In certain cases, we have found that .txt file extensions has html tags inside them. Thus, those files have to be treated as HTML for processing rather than a plain text.</w:t>
      </w:r>
    </w:p>
    <w:p w14:paraId="3A0B55B5" w14:textId="77777777" w:rsidR="00FB123B" w:rsidRPr="00A876B5" w:rsidRDefault="00FB123B" w:rsidP="00FB123B">
      <w:pPr>
        <w:rPr>
          <w:rFonts w:asciiTheme="majorHAnsi" w:hAnsiTheme="majorHAnsi" w:cstheme="majorHAnsi"/>
          <w:b/>
          <w:sz w:val="24"/>
          <w:szCs w:val="24"/>
          <w:u w:val="single"/>
        </w:rPr>
      </w:pPr>
      <w:r w:rsidRPr="00A876B5">
        <w:rPr>
          <w:rFonts w:asciiTheme="majorHAnsi" w:hAnsiTheme="majorHAnsi"/>
          <w:b/>
          <w:sz w:val="24"/>
          <w:szCs w:val="24"/>
          <w:u w:val="single"/>
        </w:rPr>
        <w:t xml:space="preserve">Some </w:t>
      </w:r>
      <w:r w:rsidRPr="00A876B5">
        <w:rPr>
          <w:rFonts w:asciiTheme="majorHAnsi" w:hAnsiTheme="majorHAnsi" w:cstheme="majorHAnsi"/>
          <w:b/>
          <w:sz w:val="24"/>
          <w:szCs w:val="24"/>
          <w:u w:val="single"/>
        </w:rPr>
        <w:t>facts about source data processing:</w:t>
      </w:r>
    </w:p>
    <w:p w14:paraId="5FE3DB57" w14:textId="77777777" w:rsidR="00FB123B" w:rsidRPr="00A876B5" w:rsidRDefault="00FB123B" w:rsidP="00FB123B">
      <w:pPr>
        <w:pStyle w:val="ListParagraph"/>
        <w:numPr>
          <w:ilvl w:val="0"/>
          <w:numId w:val="23"/>
        </w:numPr>
        <w:rPr>
          <w:rFonts w:asciiTheme="majorHAnsi" w:hAnsiTheme="majorHAnsi" w:cstheme="majorHAnsi"/>
        </w:rPr>
      </w:pPr>
      <w:r w:rsidRPr="00A876B5">
        <w:rPr>
          <w:rFonts w:asciiTheme="majorHAnsi" w:hAnsiTheme="majorHAnsi" w:cstheme="majorHAnsi"/>
        </w:rPr>
        <w:t xml:space="preserve">Total Source Data Files: </w:t>
      </w:r>
      <w:r w:rsidRPr="00A876B5">
        <w:rPr>
          <w:rFonts w:asciiTheme="majorHAnsi" w:hAnsiTheme="majorHAnsi" w:cstheme="majorHAnsi"/>
        </w:rPr>
        <w:tab/>
      </w:r>
      <w:r w:rsidRPr="00A876B5">
        <w:rPr>
          <w:rFonts w:asciiTheme="majorHAnsi" w:hAnsiTheme="majorHAnsi" w:cstheme="majorHAnsi"/>
        </w:rPr>
        <w:tab/>
      </w:r>
      <w:r w:rsidRPr="00A876B5">
        <w:rPr>
          <w:rFonts w:asciiTheme="majorHAnsi" w:hAnsiTheme="majorHAnsi" w:cstheme="majorHAnsi"/>
        </w:rPr>
        <w:tab/>
        <w:t>118,843</w:t>
      </w:r>
    </w:p>
    <w:p w14:paraId="43628999" w14:textId="77777777" w:rsidR="00FB123B" w:rsidRPr="00A876B5" w:rsidRDefault="00FB123B" w:rsidP="00FB123B">
      <w:pPr>
        <w:pStyle w:val="ListParagraph"/>
        <w:numPr>
          <w:ilvl w:val="0"/>
          <w:numId w:val="23"/>
        </w:numPr>
        <w:rPr>
          <w:rFonts w:asciiTheme="majorHAnsi" w:hAnsiTheme="majorHAnsi" w:cstheme="majorHAnsi"/>
        </w:rPr>
      </w:pPr>
      <w:r w:rsidRPr="00A876B5">
        <w:rPr>
          <w:rFonts w:asciiTheme="majorHAnsi" w:hAnsiTheme="majorHAnsi" w:cstheme="majorHAnsi"/>
        </w:rPr>
        <w:t xml:space="preserve">Total Text Files Parsed for Tables data: </w:t>
      </w:r>
      <w:r w:rsidRPr="00A876B5">
        <w:rPr>
          <w:rFonts w:asciiTheme="majorHAnsi" w:hAnsiTheme="majorHAnsi" w:cstheme="majorHAnsi"/>
        </w:rPr>
        <w:tab/>
        <w:t>63,650</w:t>
      </w:r>
    </w:p>
    <w:p w14:paraId="36458920" w14:textId="77777777" w:rsidR="00FB123B" w:rsidRPr="00A876B5" w:rsidRDefault="00FB123B" w:rsidP="00FB123B">
      <w:pPr>
        <w:pStyle w:val="ListParagraph"/>
        <w:numPr>
          <w:ilvl w:val="0"/>
          <w:numId w:val="23"/>
        </w:numPr>
        <w:rPr>
          <w:rFonts w:asciiTheme="majorHAnsi" w:hAnsiTheme="majorHAnsi" w:cstheme="majorHAnsi"/>
        </w:rPr>
      </w:pPr>
      <w:r w:rsidRPr="00A876B5">
        <w:rPr>
          <w:rFonts w:asciiTheme="majorHAnsi" w:hAnsiTheme="majorHAnsi" w:cstheme="majorHAnsi"/>
        </w:rPr>
        <w:t xml:space="preserve">Time Process_1 (Table): </w:t>
      </w:r>
      <w:r w:rsidRPr="00A876B5">
        <w:rPr>
          <w:rFonts w:asciiTheme="majorHAnsi" w:hAnsiTheme="majorHAnsi" w:cstheme="majorHAnsi"/>
        </w:rPr>
        <w:tab/>
      </w:r>
      <w:r w:rsidRPr="00A876B5">
        <w:rPr>
          <w:rFonts w:asciiTheme="majorHAnsi" w:hAnsiTheme="majorHAnsi" w:cstheme="majorHAnsi"/>
        </w:rPr>
        <w:tab/>
      </w:r>
      <w:r w:rsidRPr="00A876B5">
        <w:rPr>
          <w:rFonts w:asciiTheme="majorHAnsi" w:hAnsiTheme="majorHAnsi" w:cstheme="majorHAnsi"/>
        </w:rPr>
        <w:tab/>
        <w:t>1:11:11 (Hour:Min:Sec)</w:t>
      </w:r>
    </w:p>
    <w:p w14:paraId="24AA6299" w14:textId="77777777" w:rsidR="00FB123B" w:rsidRPr="00A876B5" w:rsidRDefault="00FB123B" w:rsidP="00FB123B">
      <w:pPr>
        <w:pStyle w:val="ListParagraph"/>
        <w:numPr>
          <w:ilvl w:val="0"/>
          <w:numId w:val="23"/>
        </w:numPr>
        <w:rPr>
          <w:rFonts w:asciiTheme="majorHAnsi" w:hAnsiTheme="majorHAnsi" w:cstheme="majorHAnsi"/>
        </w:rPr>
      </w:pPr>
      <w:r w:rsidRPr="00A876B5">
        <w:rPr>
          <w:rFonts w:asciiTheme="majorHAnsi" w:hAnsiTheme="majorHAnsi" w:cstheme="majorHAnsi"/>
        </w:rPr>
        <w:t>Time Process_2 (Table):</w:t>
      </w:r>
      <w:r w:rsidRPr="00A876B5">
        <w:rPr>
          <w:rFonts w:asciiTheme="majorHAnsi" w:hAnsiTheme="majorHAnsi" w:cstheme="majorHAnsi"/>
        </w:rPr>
        <w:tab/>
      </w:r>
      <w:r w:rsidRPr="00A876B5">
        <w:rPr>
          <w:rFonts w:asciiTheme="majorHAnsi" w:hAnsiTheme="majorHAnsi" w:cstheme="majorHAnsi"/>
        </w:rPr>
        <w:tab/>
      </w:r>
      <w:r w:rsidRPr="00A876B5">
        <w:rPr>
          <w:rFonts w:asciiTheme="majorHAnsi" w:hAnsiTheme="majorHAnsi" w:cstheme="majorHAnsi"/>
        </w:rPr>
        <w:tab/>
        <w:t>1:17:32 (Hour:Min:Sec)</w:t>
      </w:r>
    </w:p>
    <w:p w14:paraId="3795567B" w14:textId="77777777" w:rsidR="00FB123B" w:rsidRPr="00A876B5" w:rsidRDefault="00FB123B" w:rsidP="00FB123B">
      <w:pPr>
        <w:pStyle w:val="ListParagraph"/>
        <w:numPr>
          <w:ilvl w:val="0"/>
          <w:numId w:val="23"/>
        </w:numPr>
        <w:rPr>
          <w:rFonts w:asciiTheme="majorHAnsi" w:hAnsiTheme="majorHAnsi" w:cstheme="majorHAnsi"/>
        </w:rPr>
      </w:pPr>
      <w:r w:rsidRPr="00A876B5">
        <w:rPr>
          <w:rFonts w:asciiTheme="majorHAnsi" w:hAnsiTheme="majorHAnsi" w:cstheme="majorHAnsi"/>
        </w:rPr>
        <w:t xml:space="preserve">Total Time (Table extraction) </w:t>
      </w:r>
      <w:r w:rsidRPr="00A876B5">
        <w:rPr>
          <w:rFonts w:asciiTheme="majorHAnsi" w:hAnsiTheme="majorHAnsi" w:cstheme="majorHAnsi"/>
        </w:rPr>
        <w:tab/>
      </w:r>
      <w:r w:rsidRPr="00A876B5">
        <w:rPr>
          <w:rFonts w:asciiTheme="majorHAnsi" w:hAnsiTheme="majorHAnsi" w:cstheme="majorHAnsi"/>
        </w:rPr>
        <w:tab/>
      </w:r>
      <w:r w:rsidRPr="00A876B5">
        <w:rPr>
          <w:rFonts w:asciiTheme="majorHAnsi" w:hAnsiTheme="majorHAnsi" w:cstheme="majorHAnsi"/>
        </w:rPr>
        <w:tab/>
        <w:t>2 hours 28 minutes.</w:t>
      </w:r>
    </w:p>
    <w:p w14:paraId="772390C9" w14:textId="77777777" w:rsidR="00FB123B" w:rsidRPr="00A876B5" w:rsidRDefault="00FB123B" w:rsidP="00FB123B">
      <w:pPr>
        <w:rPr>
          <w:rFonts w:asciiTheme="majorHAnsi" w:hAnsiTheme="majorHAnsi" w:cstheme="majorHAnsi"/>
        </w:rPr>
      </w:pPr>
    </w:p>
    <w:p w14:paraId="2A7662A3" w14:textId="77777777" w:rsidR="00FB123B" w:rsidRPr="00A876B5" w:rsidRDefault="00FB123B" w:rsidP="00FB123B">
      <w:pPr>
        <w:rPr>
          <w:rFonts w:asciiTheme="majorHAnsi" w:hAnsiTheme="majorHAnsi" w:cstheme="majorHAnsi"/>
          <w:b/>
          <w:sz w:val="24"/>
          <w:szCs w:val="24"/>
          <w:u w:val="single"/>
        </w:rPr>
      </w:pPr>
      <w:r w:rsidRPr="00A876B5">
        <w:rPr>
          <w:rFonts w:asciiTheme="majorHAnsi" w:hAnsiTheme="majorHAnsi" w:cstheme="majorHAnsi"/>
          <w:b/>
          <w:sz w:val="24"/>
          <w:szCs w:val="24"/>
          <w:u w:val="single"/>
        </w:rPr>
        <w:t>Objectives completed:</w:t>
      </w:r>
    </w:p>
    <w:p w14:paraId="1AB2C52F" w14:textId="77777777" w:rsidR="00FB123B" w:rsidRPr="00A876B5" w:rsidRDefault="00FB123B" w:rsidP="00FB123B">
      <w:pPr>
        <w:rPr>
          <w:rFonts w:asciiTheme="majorHAnsi" w:hAnsiTheme="majorHAnsi" w:cstheme="majorHAnsi"/>
        </w:rPr>
      </w:pPr>
    </w:p>
    <w:p w14:paraId="574357DE" w14:textId="77777777" w:rsidR="00FB123B" w:rsidRPr="00A876B5" w:rsidRDefault="00FB123B" w:rsidP="00FB123B">
      <w:pPr>
        <w:rPr>
          <w:rFonts w:asciiTheme="majorHAnsi" w:hAnsiTheme="majorHAnsi" w:cstheme="majorHAnsi"/>
        </w:rPr>
      </w:pPr>
    </w:p>
    <w:p w14:paraId="4A505812" w14:textId="77777777" w:rsidR="00FB123B" w:rsidRPr="00A876B5" w:rsidRDefault="00FB123B" w:rsidP="00FB123B">
      <w:pPr>
        <w:pStyle w:val="BodyText"/>
        <w:rPr>
          <w:rFonts w:asciiTheme="majorHAnsi" w:hAnsiTheme="majorHAnsi"/>
        </w:rPr>
      </w:pPr>
    </w:p>
    <w:p w14:paraId="6A6CC923" w14:textId="72619D36" w:rsidR="00FB123B" w:rsidRPr="00A876B5" w:rsidRDefault="00FB123B" w:rsidP="00FB123B">
      <w:pPr>
        <w:pStyle w:val="Heading2"/>
        <w:rPr>
          <w:rFonts w:asciiTheme="majorHAnsi" w:hAnsiTheme="majorHAnsi"/>
        </w:rPr>
      </w:pPr>
      <w:bookmarkStart w:id="9" w:name="_Toc512882308"/>
      <w:r w:rsidRPr="00A876B5">
        <w:rPr>
          <w:rFonts w:asciiTheme="majorHAnsi" w:hAnsiTheme="majorHAnsi"/>
        </w:rPr>
        <w:t>What we want to do with this data?</w:t>
      </w:r>
      <w:bookmarkEnd w:id="9"/>
    </w:p>
    <w:p w14:paraId="6A6D323B" w14:textId="77777777" w:rsidR="00FB123B" w:rsidRPr="00A876B5" w:rsidRDefault="00FB123B" w:rsidP="00FB123B">
      <w:pPr>
        <w:pStyle w:val="BodyText"/>
        <w:spacing w:line="360" w:lineRule="auto"/>
        <w:rPr>
          <w:rFonts w:asciiTheme="majorHAnsi" w:hAnsiTheme="majorHAnsi"/>
          <w:i/>
          <w:sz w:val="24"/>
          <w:szCs w:val="24"/>
        </w:rPr>
      </w:pPr>
      <w:r w:rsidRPr="00A876B5">
        <w:rPr>
          <w:rFonts w:asciiTheme="majorHAnsi" w:hAnsiTheme="majorHAnsi"/>
          <w:i/>
          <w:sz w:val="24"/>
          <w:szCs w:val="24"/>
        </w:rPr>
        <w:t>"Information is the oil of the 21st century, and analytics is the combustion engine” (Peter Sondergaard, Senior Vice President, Gartner)</w:t>
      </w:r>
    </w:p>
    <w:p w14:paraId="2B2EC131" w14:textId="77777777" w:rsidR="00FB123B" w:rsidRPr="00A876B5" w:rsidRDefault="00FB123B" w:rsidP="00FB123B">
      <w:pPr>
        <w:pStyle w:val="BodyText"/>
        <w:spacing w:line="360" w:lineRule="auto"/>
        <w:rPr>
          <w:rFonts w:asciiTheme="majorHAnsi" w:hAnsiTheme="majorHAnsi"/>
          <w:sz w:val="24"/>
          <w:szCs w:val="24"/>
        </w:rPr>
      </w:pPr>
      <w:r w:rsidRPr="00A876B5">
        <w:rPr>
          <w:rFonts w:asciiTheme="majorHAnsi" w:hAnsiTheme="majorHAnsi"/>
          <w:sz w:val="24"/>
          <w:szCs w:val="24"/>
        </w:rPr>
        <w:t xml:space="preserve">As rightly said in the above statement, when we can unhide the information present in this huge volume of data it has a lot of potential in understanding concepts and planning the next steps. The main point of interest in this data is to obtain the “Summary Compensation Tables” from each of the files and then analyze the data in those files to better understand the Executive moment across various organizations. The moment of executives across organizations may have </w:t>
      </w:r>
      <w:r w:rsidRPr="00A876B5">
        <w:rPr>
          <w:rFonts w:asciiTheme="majorHAnsi" w:hAnsiTheme="majorHAnsi"/>
          <w:sz w:val="24"/>
          <w:szCs w:val="24"/>
        </w:rPr>
        <w:lastRenderedPageBreak/>
        <w:t>some connection with the compensation that is offered by a company and with this research we will be able to understand the same.</w:t>
      </w:r>
    </w:p>
    <w:p w14:paraId="3BB6376A" w14:textId="77777777" w:rsidR="00FB123B" w:rsidRPr="00A876B5" w:rsidRDefault="00FB123B" w:rsidP="00FB123B">
      <w:pPr>
        <w:pStyle w:val="BodyText"/>
        <w:rPr>
          <w:rFonts w:asciiTheme="majorHAnsi" w:hAnsiTheme="majorHAnsi"/>
        </w:rPr>
      </w:pPr>
    </w:p>
    <w:p w14:paraId="42F895D4" w14:textId="540E6439" w:rsidR="00736ED6" w:rsidRPr="00A876B5" w:rsidRDefault="00C02E71" w:rsidP="00FB123B">
      <w:pPr>
        <w:pStyle w:val="Heading1"/>
        <w:spacing w:after="0"/>
        <w:ind w:left="432"/>
        <w:rPr>
          <w:rFonts w:asciiTheme="majorHAnsi" w:hAnsiTheme="majorHAnsi" w:cstheme="majorHAnsi"/>
        </w:rPr>
      </w:pPr>
      <w:bookmarkStart w:id="10" w:name="_Toc512882309"/>
      <w:r w:rsidRPr="00A876B5">
        <w:rPr>
          <w:rFonts w:asciiTheme="majorHAnsi" w:hAnsiTheme="majorHAnsi" w:cstheme="majorHAnsi"/>
          <w:sz w:val="32"/>
          <w:szCs w:val="32"/>
        </w:rPr>
        <w:lastRenderedPageBreak/>
        <w:t>List of Main Tasks</w:t>
      </w:r>
      <w:bookmarkEnd w:id="10"/>
    </w:p>
    <w:p w14:paraId="7F9F7C40" w14:textId="77777777" w:rsidR="00D21935" w:rsidRPr="00A876B5" w:rsidRDefault="00C02E71" w:rsidP="00526040">
      <w:pPr>
        <w:pStyle w:val="Heading2"/>
        <w:rPr>
          <w:rFonts w:asciiTheme="majorHAnsi" w:hAnsiTheme="majorHAnsi" w:cstheme="majorHAnsi"/>
        </w:rPr>
      </w:pPr>
      <w:bookmarkStart w:id="11" w:name="_Toc512882310"/>
      <w:r w:rsidRPr="00A876B5">
        <w:rPr>
          <w:rFonts w:asciiTheme="majorHAnsi" w:hAnsiTheme="majorHAnsi" w:cstheme="majorHAnsi"/>
        </w:rPr>
        <w:t>Parsing the Text Files</w:t>
      </w:r>
      <w:bookmarkEnd w:id="11"/>
    </w:p>
    <w:p w14:paraId="523ABDD1" w14:textId="79E89871" w:rsidR="00526040" w:rsidRPr="00A876B5" w:rsidRDefault="00D21935" w:rsidP="00FB123B">
      <w:pPr>
        <w:spacing w:line="360" w:lineRule="auto"/>
        <w:rPr>
          <w:rFonts w:asciiTheme="majorHAnsi" w:hAnsiTheme="majorHAnsi" w:cstheme="majorHAnsi"/>
          <w:sz w:val="24"/>
          <w:szCs w:val="24"/>
        </w:rPr>
      </w:pPr>
      <w:r w:rsidRPr="00A876B5">
        <w:rPr>
          <w:rFonts w:asciiTheme="majorHAnsi" w:hAnsiTheme="majorHAnsi" w:cstheme="majorHAnsi"/>
          <w:sz w:val="24"/>
          <w:szCs w:val="24"/>
        </w:rPr>
        <w:t>The text files had executive</w:t>
      </w:r>
      <w:r w:rsidR="00526040" w:rsidRPr="00A876B5">
        <w:rPr>
          <w:rFonts w:asciiTheme="majorHAnsi" w:hAnsiTheme="majorHAnsi" w:cstheme="majorHAnsi"/>
          <w:sz w:val="24"/>
          <w:szCs w:val="24"/>
        </w:rPr>
        <w:t xml:space="preserve"> compensation</w:t>
      </w:r>
      <w:r w:rsidRPr="00A876B5">
        <w:rPr>
          <w:rFonts w:asciiTheme="majorHAnsi" w:hAnsiTheme="majorHAnsi" w:cstheme="majorHAnsi"/>
          <w:sz w:val="24"/>
          <w:szCs w:val="24"/>
        </w:rPr>
        <w:t xml:space="preserve"> summary table embedded in each document along with</w:t>
      </w:r>
      <w:r w:rsidR="00526040" w:rsidRPr="00A876B5">
        <w:rPr>
          <w:rFonts w:asciiTheme="majorHAnsi" w:hAnsiTheme="majorHAnsi" w:cstheme="majorHAnsi"/>
          <w:sz w:val="24"/>
          <w:szCs w:val="24"/>
        </w:rPr>
        <w:t xml:space="preserve"> its</w:t>
      </w:r>
      <w:r w:rsidRPr="00A876B5">
        <w:rPr>
          <w:rFonts w:asciiTheme="majorHAnsi" w:hAnsiTheme="majorHAnsi" w:cstheme="majorHAnsi"/>
          <w:sz w:val="24"/>
          <w:szCs w:val="24"/>
        </w:rPr>
        <w:t xml:space="preserve"> footnotes. We divided the work of extraction, cleaning and parsing of the table contents and footnotes contents into separate processes.</w:t>
      </w:r>
      <w:r w:rsidR="00526040" w:rsidRPr="00A876B5">
        <w:rPr>
          <w:rFonts w:asciiTheme="majorHAnsi" w:hAnsiTheme="majorHAnsi" w:cstheme="majorHAnsi"/>
          <w:sz w:val="24"/>
          <w:szCs w:val="24"/>
        </w:rPr>
        <w:t xml:space="preserve"> Each task was taken by individual team members for its solution development. For text files we have two major tasks:</w:t>
      </w:r>
    </w:p>
    <w:p w14:paraId="45ED689D" w14:textId="5CFA92A6" w:rsidR="00526040" w:rsidRPr="00A876B5" w:rsidRDefault="00526040" w:rsidP="00FB123B">
      <w:pPr>
        <w:pStyle w:val="ListParagraph"/>
        <w:numPr>
          <w:ilvl w:val="0"/>
          <w:numId w:val="25"/>
        </w:numPr>
        <w:spacing w:line="360" w:lineRule="auto"/>
        <w:rPr>
          <w:rFonts w:asciiTheme="majorHAnsi" w:hAnsiTheme="majorHAnsi" w:cstheme="majorHAnsi"/>
        </w:rPr>
      </w:pPr>
      <w:r w:rsidRPr="00A876B5">
        <w:rPr>
          <w:rFonts w:asciiTheme="majorHAnsi" w:hAnsiTheme="majorHAnsi" w:cstheme="majorHAnsi"/>
        </w:rPr>
        <w:t>Extracting the compensation table</w:t>
      </w:r>
    </w:p>
    <w:p w14:paraId="4579261A" w14:textId="5B53C45E" w:rsidR="00526040" w:rsidRPr="00A876B5" w:rsidRDefault="00526040" w:rsidP="00FB123B">
      <w:pPr>
        <w:pStyle w:val="ListParagraph"/>
        <w:numPr>
          <w:ilvl w:val="0"/>
          <w:numId w:val="25"/>
        </w:numPr>
        <w:spacing w:line="360" w:lineRule="auto"/>
        <w:rPr>
          <w:rFonts w:asciiTheme="majorHAnsi" w:hAnsiTheme="majorHAnsi" w:cstheme="majorHAnsi"/>
        </w:rPr>
      </w:pPr>
      <w:r w:rsidRPr="00A876B5">
        <w:rPr>
          <w:rFonts w:asciiTheme="majorHAnsi" w:hAnsiTheme="majorHAnsi" w:cstheme="majorHAnsi"/>
        </w:rPr>
        <w:t>Extracting the footnotes of each table</w:t>
      </w:r>
    </w:p>
    <w:p w14:paraId="7114ABAC" w14:textId="410AD055" w:rsidR="00D21935" w:rsidRPr="00A876B5" w:rsidRDefault="00D21935" w:rsidP="00D21935">
      <w:pPr>
        <w:rPr>
          <w:rFonts w:asciiTheme="majorHAnsi" w:hAnsiTheme="majorHAnsi" w:cstheme="majorHAnsi"/>
        </w:rPr>
      </w:pPr>
    </w:p>
    <w:p w14:paraId="56E7279E" w14:textId="51675C7E" w:rsidR="00D21935" w:rsidRPr="00A876B5" w:rsidRDefault="00526040" w:rsidP="00526040">
      <w:pPr>
        <w:pStyle w:val="Heading3"/>
        <w:numPr>
          <w:ilvl w:val="0"/>
          <w:numId w:val="0"/>
        </w:numPr>
        <w:ind w:left="270"/>
        <w:jc w:val="left"/>
        <w:rPr>
          <w:rFonts w:asciiTheme="majorHAnsi" w:hAnsiTheme="majorHAnsi" w:cstheme="majorHAnsi"/>
          <w:b w:val="0"/>
          <w:sz w:val="22"/>
        </w:rPr>
      </w:pPr>
      <w:bookmarkStart w:id="12" w:name="_Toc512882311"/>
      <w:r w:rsidRPr="00A876B5">
        <w:rPr>
          <w:rFonts w:asciiTheme="majorHAnsi" w:hAnsiTheme="majorHAnsi" w:cstheme="majorHAnsi"/>
        </w:rPr>
        <w:t>Original file table sampl</w:t>
      </w:r>
      <w:r w:rsidR="00A35A44" w:rsidRPr="00A876B5">
        <w:rPr>
          <w:rFonts w:asciiTheme="majorHAnsi" w:hAnsiTheme="majorHAnsi" w:cstheme="majorHAnsi"/>
        </w:rPr>
        <w:t>e</w:t>
      </w:r>
      <w:r w:rsidR="009C7F67" w:rsidRPr="00A876B5">
        <w:rPr>
          <w:rFonts w:asciiTheme="majorHAnsi" w:hAnsiTheme="majorHAnsi" w:cstheme="majorHAnsi"/>
        </w:rPr>
        <w:t xml:space="preserve"> </w:t>
      </w:r>
      <w:r w:rsidR="009C7F67" w:rsidRPr="00A876B5">
        <w:rPr>
          <w:rFonts w:asciiTheme="majorHAnsi" w:hAnsiTheme="majorHAnsi" w:cstheme="majorHAnsi"/>
          <w:b w:val="0"/>
          <w:sz w:val="22"/>
        </w:rPr>
        <w:t>(File:0000001750_1995-08-24.txt)</w:t>
      </w:r>
      <w:bookmarkEnd w:id="12"/>
    </w:p>
    <w:p w14:paraId="60D6FE17" w14:textId="0ABBFF21" w:rsidR="009C7F67" w:rsidRPr="00A876B5" w:rsidRDefault="009C7F67" w:rsidP="009C7F67">
      <w:pPr>
        <w:rPr>
          <w:rFonts w:asciiTheme="majorHAnsi" w:hAnsiTheme="majorHAnsi"/>
        </w:rPr>
      </w:pPr>
    </w:p>
    <w:p w14:paraId="096D3141" w14:textId="055423F2" w:rsidR="009C7F67" w:rsidRPr="00A876B5" w:rsidRDefault="00A35A44" w:rsidP="009C7F67">
      <w:pPr>
        <w:tabs>
          <w:tab w:val="left" w:pos="1650"/>
        </w:tabs>
        <w:rPr>
          <w:rFonts w:asciiTheme="majorHAnsi" w:hAnsiTheme="majorHAnsi"/>
        </w:rPr>
      </w:pPr>
      <w:r w:rsidRPr="00A876B5">
        <w:rPr>
          <w:rFonts w:asciiTheme="majorHAnsi" w:hAnsiTheme="majorHAnsi"/>
          <w:noProof/>
        </w:rPr>
        <w:drawing>
          <wp:anchor distT="0" distB="0" distL="114300" distR="114300" simplePos="0" relativeHeight="251658240" behindDoc="0" locked="0" layoutInCell="1" allowOverlap="1" wp14:anchorId="603E1AE1" wp14:editId="7064C56D">
            <wp:simplePos x="914400" y="2990850"/>
            <wp:positionH relativeFrom="column">
              <wp:align>left</wp:align>
            </wp:positionH>
            <wp:positionV relativeFrom="paragraph">
              <wp:align>top</wp:align>
            </wp:positionV>
            <wp:extent cx="5943600" cy="3495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anchor>
        </w:drawing>
      </w:r>
      <w:r w:rsidR="009C7F67" w:rsidRPr="00A876B5">
        <w:rPr>
          <w:rFonts w:asciiTheme="majorHAnsi" w:hAnsiTheme="majorHAnsi"/>
        </w:rPr>
        <w:tab/>
      </w:r>
    </w:p>
    <w:p w14:paraId="392789D9" w14:textId="06D17AD0" w:rsidR="009C7F67" w:rsidRPr="00A876B5" w:rsidRDefault="009C7F67" w:rsidP="009C7F67">
      <w:pPr>
        <w:pStyle w:val="Heading3"/>
        <w:rPr>
          <w:rFonts w:asciiTheme="majorHAnsi" w:hAnsiTheme="majorHAnsi"/>
          <w:sz w:val="28"/>
          <w:szCs w:val="28"/>
        </w:rPr>
      </w:pPr>
      <w:bookmarkStart w:id="13" w:name="_Toc512882312"/>
      <w:r w:rsidRPr="00A876B5">
        <w:rPr>
          <w:rFonts w:asciiTheme="majorHAnsi" w:hAnsiTheme="majorHAnsi"/>
          <w:sz w:val="28"/>
          <w:szCs w:val="28"/>
        </w:rPr>
        <w:t>Extracting Table from Text File</w:t>
      </w:r>
      <w:bookmarkEnd w:id="13"/>
    </w:p>
    <w:p w14:paraId="2D6127AC" w14:textId="5E82E6A8" w:rsidR="009C7F67" w:rsidRPr="00A876B5" w:rsidRDefault="009C7F67" w:rsidP="00FB123B">
      <w:pPr>
        <w:spacing w:line="360" w:lineRule="auto"/>
        <w:rPr>
          <w:rFonts w:asciiTheme="majorHAnsi" w:hAnsiTheme="majorHAnsi"/>
          <w:sz w:val="24"/>
          <w:szCs w:val="24"/>
        </w:rPr>
      </w:pPr>
      <w:r w:rsidRPr="00A876B5">
        <w:rPr>
          <w:rFonts w:asciiTheme="majorHAnsi" w:hAnsiTheme="majorHAnsi"/>
          <w:sz w:val="24"/>
          <w:szCs w:val="24"/>
        </w:rPr>
        <w:t>The table extraction goal was to parse and clean data correctly and load it into a CSV file. The CSV file</w:t>
      </w:r>
      <w:r w:rsidR="001622E7" w:rsidRPr="00A876B5">
        <w:rPr>
          <w:rFonts w:asciiTheme="majorHAnsi" w:hAnsiTheme="majorHAnsi"/>
          <w:sz w:val="24"/>
          <w:szCs w:val="24"/>
        </w:rPr>
        <w:t xml:space="preserve"> of table</w:t>
      </w:r>
      <w:r w:rsidRPr="00A876B5">
        <w:rPr>
          <w:rFonts w:asciiTheme="majorHAnsi" w:hAnsiTheme="majorHAnsi"/>
          <w:sz w:val="24"/>
          <w:szCs w:val="24"/>
        </w:rPr>
        <w:t xml:space="preserve"> </w:t>
      </w:r>
      <w:r w:rsidR="001622E7" w:rsidRPr="00A876B5">
        <w:rPr>
          <w:rFonts w:asciiTheme="majorHAnsi" w:hAnsiTheme="majorHAnsi"/>
          <w:sz w:val="24"/>
          <w:szCs w:val="24"/>
        </w:rPr>
        <w:t xml:space="preserve">may </w:t>
      </w:r>
      <w:r w:rsidRPr="00A876B5">
        <w:rPr>
          <w:rFonts w:asciiTheme="majorHAnsi" w:hAnsiTheme="majorHAnsi"/>
          <w:sz w:val="24"/>
          <w:szCs w:val="24"/>
        </w:rPr>
        <w:t>be used in future research purposes, and for loading into a database</w:t>
      </w:r>
      <w:r w:rsidR="001622E7" w:rsidRPr="00A876B5">
        <w:rPr>
          <w:rFonts w:asciiTheme="majorHAnsi" w:hAnsiTheme="majorHAnsi"/>
          <w:sz w:val="24"/>
          <w:szCs w:val="24"/>
        </w:rPr>
        <w:t>. The following process flow diagram illustrates the process in more detail:</w:t>
      </w:r>
    </w:p>
    <w:p w14:paraId="5ED79CA9" w14:textId="10A1F33D" w:rsidR="001622E7" w:rsidRPr="00A876B5" w:rsidRDefault="001622E7" w:rsidP="009C7F67">
      <w:pPr>
        <w:rPr>
          <w:rFonts w:asciiTheme="majorHAnsi" w:hAnsiTheme="majorHAnsi"/>
        </w:rPr>
      </w:pPr>
    </w:p>
    <w:p w14:paraId="2FFD1798" w14:textId="265880E1" w:rsidR="001622E7" w:rsidRPr="00A876B5" w:rsidRDefault="007A422D" w:rsidP="009C7F67">
      <w:pPr>
        <w:rPr>
          <w:rFonts w:asciiTheme="majorHAnsi" w:hAnsiTheme="majorHAnsi"/>
        </w:rPr>
      </w:pPr>
      <w:r w:rsidRPr="00A876B5">
        <w:rPr>
          <w:rFonts w:asciiTheme="majorHAnsi" w:hAnsiTheme="majorHAnsi"/>
          <w:noProof/>
          <w:szCs w:val="22"/>
        </w:rPr>
        <w:lastRenderedPageBreak/>
        <mc:AlternateContent>
          <mc:Choice Requires="wpc">
            <w:drawing>
              <wp:inline distT="0" distB="0" distL="0" distR="0" wp14:anchorId="56AF20B7" wp14:editId="55E8BF42">
                <wp:extent cx="5267960" cy="57531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Flowchart: Magnetic Disk 4"/>
                        <wps:cNvSpPr/>
                        <wps:spPr>
                          <a:xfrm>
                            <a:off x="368274" y="88893"/>
                            <a:ext cx="1098563" cy="834851"/>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BAC4235" w14:textId="3DEBD136" w:rsidR="00FB123B" w:rsidRPr="00883F00" w:rsidRDefault="00FB123B" w:rsidP="007A422D">
                              <w:pPr>
                                <w:jc w:val="center"/>
                                <w:rPr>
                                  <w:rFonts w:asciiTheme="majorHAnsi" w:hAnsiTheme="majorHAnsi" w:cstheme="majorHAnsi"/>
                                  <w:sz w:val="20"/>
                                </w:rPr>
                              </w:pPr>
                              <w:r w:rsidRPr="00883F00">
                                <w:rPr>
                                  <w:rFonts w:asciiTheme="majorHAnsi" w:hAnsiTheme="majorHAnsi" w:cstheme="majorHAnsi"/>
                                  <w:sz w:val="20"/>
                                </w:rPr>
                                <w:t>DEF14A (CIK_Date)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2844800" y="2860936"/>
                            <a:ext cx="889000" cy="888963"/>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0C79181" w14:textId="424D53FE" w:rsidR="00FB123B" w:rsidRPr="00883F00" w:rsidRDefault="00FB123B" w:rsidP="007A422D">
                              <w:pPr>
                                <w:jc w:val="center"/>
                                <w:rPr>
                                  <w:rFonts w:asciiTheme="majorHAnsi" w:hAnsiTheme="majorHAnsi" w:cstheme="majorHAnsi"/>
                                  <w:sz w:val="20"/>
                                </w:rPr>
                              </w:pPr>
                              <w:r w:rsidRPr="00883F00">
                                <w:rPr>
                                  <w:rFonts w:asciiTheme="majorHAnsi" w:hAnsiTheme="majorHAnsi" w:cstheme="majorHAnsi"/>
                                  <w:sz w:val="20"/>
                                </w:rPr>
                                <w:t>Stage_Table.CSV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209537" y="4476750"/>
                            <a:ext cx="1257300" cy="9271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1C90D8BF" w14:textId="25D4FA92" w:rsidR="00FB123B" w:rsidRPr="00883F00" w:rsidRDefault="00FB123B" w:rsidP="007A422D">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Final_Table.CSV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Decision 5"/>
                        <wps:cNvSpPr/>
                        <wps:spPr>
                          <a:xfrm>
                            <a:off x="355560" y="1531762"/>
                            <a:ext cx="1117917" cy="66037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25A3B9B" w14:textId="0ED2C4A2" w:rsidR="00FB123B" w:rsidRPr="00B334F8" w:rsidRDefault="00FB123B" w:rsidP="0008562F">
                              <w:pPr>
                                <w:rPr>
                                  <w:rFonts w:asciiTheme="majorHAnsi" w:hAnsiTheme="majorHAnsi" w:cstheme="majorHAnsi"/>
                                  <w:sz w:val="20"/>
                                </w:rPr>
                              </w:pPr>
                              <w:r>
                                <w:rPr>
                                  <w:rFonts w:asciiTheme="majorHAnsi" w:hAnsiTheme="majorHAnsi" w:cstheme="majorHAnsi"/>
                                  <w:sz w:val="20"/>
                                </w:rPr>
                                <w:t xml:space="preserve"> .</w:t>
                              </w:r>
                              <w:r w:rsidRPr="00B334F8">
                                <w:rPr>
                                  <w:rFonts w:asciiTheme="majorHAnsi" w:hAnsiTheme="majorHAnsi" w:cstheme="majorHAnsi"/>
                                  <w:sz w:val="20"/>
                                </w:rPr>
                                <w:t>TxT</w:t>
                              </w:r>
                              <w:r>
                                <w:rPr>
                                  <w:rFonts w:asciiTheme="majorHAnsi" w:hAnsiTheme="majorHAnsi" w:cstheme="majorHAnsi"/>
                                  <w:sz w:val="20"/>
                                </w:rPr>
                                <w:t xml:space="preserve"> ?</w:t>
                              </w:r>
                              <w:r w:rsidRPr="00B334F8">
                                <w:rPr>
                                  <w:rFonts w:asciiTheme="majorHAnsi" w:hAnsiTheme="majorHAnsi" w:cstheme="majorHAnsi"/>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2825750" y="1525412"/>
                            <a:ext cx="914400" cy="67391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A383CC" w14:textId="7FA745B5" w:rsidR="00FB123B" w:rsidRPr="00883F00" w:rsidRDefault="00FB123B" w:rsidP="00982A2E">
                              <w:pPr>
                                <w:jc w:val="center"/>
                                <w:rPr>
                                  <w:rFonts w:asciiTheme="majorHAnsi" w:hAnsiTheme="majorHAnsi" w:cstheme="majorHAnsi"/>
                                  <w:sz w:val="20"/>
                                </w:rPr>
                              </w:pPr>
                              <w:r w:rsidRPr="00883F00">
                                <w:rPr>
                                  <w:rFonts w:asciiTheme="majorHAnsi" w:hAnsiTheme="majorHAnsi" w:cstheme="majorHAnsi"/>
                                  <w:sz w:val="20"/>
                                </w:rPr>
                                <w:t>Python: Extract / Clean/Parse</w:t>
                              </w:r>
                            </w:p>
                            <w:p w14:paraId="0587E8C9" w14:textId="77777777" w:rsidR="00FB123B" w:rsidRPr="00883F00" w:rsidRDefault="00FB123B" w:rsidP="00982A2E">
                              <w:pPr>
                                <w:jc w:val="center"/>
                                <w:rPr>
                                  <w:rFonts w:asciiTheme="majorHAnsi" w:hAnsiTheme="majorHAnsi" w:cstheme="maj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2395590" y="4546724"/>
                            <a:ext cx="1789060" cy="7809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31AF587" w14:textId="7F4AB1E9" w:rsidR="00FB123B" w:rsidRPr="00883F00" w:rsidRDefault="00FB123B" w:rsidP="00982A2E">
                              <w:pPr>
                                <w:pStyle w:val="NormalWeb"/>
                                <w:spacing w:before="0" w:beforeAutospacing="0" w:after="0" w:afterAutospacing="0"/>
                                <w:jc w:val="center"/>
                                <w:rPr>
                                  <w:rFonts w:asciiTheme="majorHAnsi" w:eastAsia="Times New Roman" w:hAnsiTheme="majorHAnsi" w:cstheme="majorHAnsi"/>
                                  <w:sz w:val="20"/>
                                  <w:szCs w:val="20"/>
                                </w:rPr>
                              </w:pPr>
                              <w:r w:rsidRPr="00883F00">
                                <w:rPr>
                                  <w:rFonts w:asciiTheme="majorHAnsi" w:eastAsia="Times New Roman" w:hAnsiTheme="majorHAnsi" w:cstheme="majorHAnsi"/>
                                  <w:sz w:val="20"/>
                                  <w:szCs w:val="20"/>
                                </w:rPr>
                                <w:t>Python(Dataframe):</w:t>
                              </w:r>
                            </w:p>
                            <w:p w14:paraId="6F982929" w14:textId="34D64DF5" w:rsidR="00FB123B" w:rsidRPr="00883F00" w:rsidRDefault="00FB123B" w:rsidP="00982A2E">
                              <w:pPr>
                                <w:pStyle w:val="NormalWeb"/>
                                <w:spacing w:before="0" w:beforeAutospacing="0" w:after="0" w:afterAutospacing="0"/>
                                <w:jc w:val="center"/>
                                <w:rPr>
                                  <w:rFonts w:asciiTheme="majorHAnsi" w:hAnsiTheme="majorHAnsi" w:cstheme="majorHAnsi"/>
                                  <w:sz w:val="20"/>
                                  <w:szCs w:val="20"/>
                                </w:rPr>
                              </w:pPr>
                              <w:r w:rsidRPr="00883F00">
                                <w:rPr>
                                  <w:rFonts w:asciiTheme="majorHAnsi" w:hAnsiTheme="majorHAnsi" w:cstheme="majorHAnsi"/>
                                  <w:sz w:val="20"/>
                                  <w:szCs w:val="20"/>
                                </w:rPr>
                                <w:t xml:space="preserve">Split Columns / </w:t>
                              </w:r>
                              <w:r>
                                <w:rPr>
                                  <w:rFonts w:asciiTheme="majorHAnsi" w:hAnsiTheme="majorHAnsi" w:cstheme="majorHAnsi"/>
                                  <w:sz w:val="20"/>
                                  <w:szCs w:val="20"/>
                                </w:rPr>
                                <w:t>P</w:t>
                              </w:r>
                              <w:r w:rsidRPr="00883F00">
                                <w:rPr>
                                  <w:rFonts w:asciiTheme="majorHAnsi" w:hAnsiTheme="majorHAnsi" w:cstheme="majorHAnsi"/>
                                  <w:sz w:val="20"/>
                                  <w:szCs w:val="20"/>
                                </w:rPr>
                                <w:t xml:space="preserve">arse / </w:t>
                              </w:r>
                              <w:r>
                                <w:rPr>
                                  <w:rFonts w:asciiTheme="majorHAnsi" w:hAnsiTheme="majorHAnsi" w:cstheme="majorHAnsi"/>
                                  <w:sz w:val="20"/>
                                  <w:szCs w:val="20"/>
                                </w:rPr>
                                <w:t>R</w:t>
                              </w:r>
                              <w:r w:rsidRPr="00883F00">
                                <w:rPr>
                                  <w:rFonts w:asciiTheme="majorHAnsi" w:hAnsiTheme="majorHAnsi" w:cstheme="majorHAnsi"/>
                                  <w:sz w:val="20"/>
                                  <w:szCs w:val="20"/>
                                </w:rPr>
                                <w:t xml:space="preserve">emove empty </w:t>
                              </w:r>
                              <w:r>
                                <w:rPr>
                                  <w:rFonts w:asciiTheme="majorHAnsi" w:hAnsiTheme="majorHAnsi" w:cstheme="majorHAnsi"/>
                                  <w:sz w:val="20"/>
                                  <w:szCs w:val="20"/>
                                </w:rPr>
                                <w:t>cells</w:t>
                              </w:r>
                              <w:r w:rsidRPr="00883F00">
                                <w:rPr>
                                  <w:rFonts w:asciiTheme="majorHAnsi" w:hAnsiTheme="majorHAnsi" w:cstheme="majorHAnsi"/>
                                  <w:sz w:val="20"/>
                                  <w:szCs w:val="20"/>
                                </w:rPr>
                                <w:t xml:space="preserve"> </w:t>
                              </w:r>
                            </w:p>
                            <w:p w14:paraId="1C4A2432" w14:textId="77777777" w:rsidR="00FB123B" w:rsidRPr="00883F00" w:rsidRDefault="00FB123B" w:rsidP="00982A2E">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onnector: Elbow 18"/>
                        <wps:cNvCnPr>
                          <a:stCxn id="4" idx="3"/>
                          <a:endCxn id="5" idx="0"/>
                        </wps:cNvCnPr>
                        <wps:spPr>
                          <a:xfrm rot="5400000">
                            <a:off x="612029" y="1226235"/>
                            <a:ext cx="608018" cy="3037"/>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or: Elbow 19"/>
                        <wps:cNvCnPr>
                          <a:stCxn id="5" idx="3"/>
                          <a:endCxn id="15" idx="1"/>
                        </wps:cNvCnPr>
                        <wps:spPr>
                          <a:xfrm>
                            <a:off x="1473477" y="1861949"/>
                            <a:ext cx="1352273" cy="42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a:stCxn id="15" idx="2"/>
                          <a:endCxn id="6" idx="1"/>
                        </wps:cNvCnPr>
                        <wps:spPr>
                          <a:xfrm rot="16200000" flipH="1">
                            <a:off x="2955320" y="2526955"/>
                            <a:ext cx="661611" cy="6350"/>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17" idx="1"/>
                          <a:endCxn id="7" idx="4"/>
                        </wps:cNvCnPr>
                        <wps:spPr>
                          <a:xfrm rot="10800000" flipV="1">
                            <a:off x="1466838" y="4937186"/>
                            <a:ext cx="928753" cy="3113"/>
                          </a:xfrm>
                          <a:prstGeom prst="bentConnector3">
                            <a:avLst/>
                          </a:prstGeom>
                          <a:ln w="41275">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or: Elbow 36"/>
                        <wps:cNvCnPr>
                          <a:stCxn id="6" idx="3"/>
                          <a:endCxn id="17" idx="0"/>
                        </wps:cNvCnPr>
                        <wps:spPr>
                          <a:xfrm rot="16200000" flipH="1">
                            <a:off x="2891298" y="4147901"/>
                            <a:ext cx="796825" cy="82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rot="10800000" flipH="1" flipV="1">
                            <a:off x="1548130" y="1525412"/>
                            <a:ext cx="40703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9710B" w14:textId="7F781BBD" w:rsidR="00FB123B" w:rsidRDefault="00FB123B">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AF20B7" id="Canvas 2" o:spid="_x0000_s1026" editas="canvas" style="width:414.8pt;height:453pt;mso-position-horizontal-relative:char;mso-position-vertical-relative:line" coordsize="52679,5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9;height:57531;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8" type="#_x0000_t132" style="position:absolute;left:3682;top:888;width:10986;height:8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" fillcolor="white [3201]" strokecolor="#f79646 [3209]" strokeweight="2pt">
                  <v:textbox>
                    <w:txbxContent>
                      <w:p w14:paraId="7BAC4235" w14:textId="3DEBD136" w:rsidR="00FB123B" w:rsidRPr="00883F00" w:rsidRDefault="00FB123B" w:rsidP="007A422D">
                        <w:pPr>
                          <w:jc w:val="center"/>
                          <w:rPr>
                            <w:rFonts w:asciiTheme="majorHAnsi" w:hAnsiTheme="majorHAnsi" w:cstheme="majorHAnsi"/>
                            <w:sz w:val="20"/>
                          </w:rPr>
                        </w:pPr>
                        <w:r w:rsidRPr="00883F00">
                          <w:rPr>
                            <w:rFonts w:asciiTheme="majorHAnsi" w:hAnsiTheme="majorHAnsi" w:cstheme="majorHAnsi"/>
                            <w:sz w:val="20"/>
                          </w:rPr>
                          <w:t>DEF14A (CIK_Date)</w:t>
                        </w:r>
                      </w:p>
                    </w:txbxContent>
                  </v:textbox>
                </v:shape>
                <v:shape id="Flowchart: Magnetic Disk 6" o:spid="_x0000_s1029" type="#_x0000_t132" style="position:absolute;left:28448;top:28609;width:8890;height:8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" fillcolor="white [3201]" strokecolor="#f79646 [3209]" strokeweight="2pt">
                  <v:textbox>
                    <w:txbxContent>
                      <w:p w14:paraId="30C79181" w14:textId="424D53FE" w:rsidR="00FB123B" w:rsidRPr="00883F00" w:rsidRDefault="00FB123B" w:rsidP="007A422D">
                        <w:pPr>
                          <w:jc w:val="center"/>
                          <w:rPr>
                            <w:rFonts w:asciiTheme="majorHAnsi" w:hAnsiTheme="majorHAnsi" w:cstheme="majorHAnsi"/>
                            <w:sz w:val="20"/>
                          </w:rPr>
                        </w:pPr>
                        <w:r w:rsidRPr="00883F00">
                          <w:rPr>
                            <w:rFonts w:asciiTheme="majorHAnsi" w:hAnsiTheme="majorHAnsi" w:cstheme="majorHAnsi"/>
                            <w:sz w:val="20"/>
                          </w:rPr>
                          <w:t>Stage_Table.CSV</w:t>
                        </w:r>
                      </w:p>
                    </w:txbxContent>
                  </v:textbox>
                </v:shape>
                <v:shape id="Flowchart: Magnetic Disk 7" o:spid="_x0000_s1030" type="#_x0000_t132" style="position:absolute;left:2095;top:44767;width:12573;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" fillcolor="white [3201]" strokecolor="#f79646 [3209]" strokeweight="2pt">
                  <v:textbox>
                    <w:txbxContent>
                      <w:p w14:paraId="1C90D8BF" w14:textId="25D4FA92" w:rsidR="00FB123B" w:rsidRPr="00883F00" w:rsidRDefault="00FB123B" w:rsidP="007A422D">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Final_Table.CSV</w:t>
                        </w:r>
                      </w:p>
                    </w:txbxContent>
                  </v:textbox>
                </v:shape>
                <v:shapetype id="_x0000_t110" coordsize="21600,21600" o:spt="110" path="m10800,l,10800,10800,21600,21600,10800xe">
                  <v:stroke joinstyle="miter"/>
                  <v:path gradientshapeok="t" o:connecttype="rect" textboxrect="5400,5400,16200,16200"/>
                </v:shapetype>
                <v:shape id="Flowchart: Decision 5" o:spid="_x0000_s1031" type="#_x0000_t110" style="position:absolute;left:3555;top:15317;width:11179;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" fillcolor="white [3201]" strokecolor="black [3200]" strokeweight="2pt">
                  <v:textbox>
                    <w:txbxContent>
                      <w:p w14:paraId="725A3B9B" w14:textId="0ED2C4A2" w:rsidR="00FB123B" w:rsidRPr="00B334F8" w:rsidRDefault="00FB123B" w:rsidP="0008562F">
                        <w:pPr>
                          <w:rPr>
                            <w:rFonts w:asciiTheme="majorHAnsi" w:hAnsiTheme="majorHAnsi" w:cstheme="majorHAnsi"/>
                            <w:sz w:val="20"/>
                          </w:rPr>
                        </w:pPr>
                        <w:r>
                          <w:rPr>
                            <w:rFonts w:asciiTheme="majorHAnsi" w:hAnsiTheme="majorHAnsi" w:cstheme="majorHAnsi"/>
                            <w:sz w:val="20"/>
                          </w:rPr>
                          <w:t xml:space="preserve"> .</w:t>
                        </w:r>
                        <w:r w:rsidRPr="00B334F8">
                          <w:rPr>
                            <w:rFonts w:asciiTheme="majorHAnsi" w:hAnsiTheme="majorHAnsi" w:cstheme="majorHAnsi"/>
                            <w:sz w:val="20"/>
                          </w:rPr>
                          <w:t>TxT</w:t>
                        </w:r>
                        <w:r>
                          <w:rPr>
                            <w:rFonts w:asciiTheme="majorHAnsi" w:hAnsiTheme="majorHAnsi" w:cstheme="majorHAnsi"/>
                            <w:sz w:val="20"/>
                          </w:rPr>
                          <w:t xml:space="preserve"> ?</w:t>
                        </w:r>
                        <w:r w:rsidRPr="00B334F8">
                          <w:rPr>
                            <w:rFonts w:asciiTheme="majorHAnsi" w:hAnsiTheme="majorHAnsi" w:cstheme="majorHAnsi"/>
                            <w:sz w:val="20"/>
                          </w:rPr>
                          <w:t xml:space="preserve">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2" type="#_x0000_t176" style="position:absolute;left:28257;top:15254;width:9144;height:6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" fillcolor="white [3201]" strokecolor="black [3200]" strokeweight="2pt">
                  <v:textbox>
                    <w:txbxContent>
                      <w:p w14:paraId="33A383CC" w14:textId="7FA745B5" w:rsidR="00FB123B" w:rsidRPr="00883F00" w:rsidRDefault="00FB123B" w:rsidP="00982A2E">
                        <w:pPr>
                          <w:jc w:val="center"/>
                          <w:rPr>
                            <w:rFonts w:asciiTheme="majorHAnsi" w:hAnsiTheme="majorHAnsi" w:cstheme="majorHAnsi"/>
                            <w:sz w:val="20"/>
                          </w:rPr>
                        </w:pPr>
                        <w:r w:rsidRPr="00883F00">
                          <w:rPr>
                            <w:rFonts w:asciiTheme="majorHAnsi" w:hAnsiTheme="majorHAnsi" w:cstheme="majorHAnsi"/>
                            <w:sz w:val="20"/>
                          </w:rPr>
                          <w:t>Python: Extract / Clean/Parse</w:t>
                        </w:r>
                      </w:p>
                      <w:p w14:paraId="0587E8C9" w14:textId="77777777" w:rsidR="00FB123B" w:rsidRPr="00883F00" w:rsidRDefault="00FB123B" w:rsidP="00982A2E">
                        <w:pPr>
                          <w:jc w:val="center"/>
                          <w:rPr>
                            <w:rFonts w:asciiTheme="majorHAnsi" w:hAnsiTheme="majorHAnsi" w:cstheme="majorHAnsi"/>
                            <w:sz w:val="20"/>
                          </w:rPr>
                        </w:pPr>
                      </w:p>
                    </w:txbxContent>
                  </v:textbox>
                </v:shape>
                <v:shape id="Flowchart: Alternate Process 17" o:spid="_x0000_s1033" type="#_x0000_t176" style="position:absolute;left:23955;top:45467;width:17891;height:7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" fillcolor="white [3201]" strokecolor="black [3200]" strokeweight="2pt">
                  <v:textbox>
                    <w:txbxContent>
                      <w:p w14:paraId="631AF587" w14:textId="7F4AB1E9" w:rsidR="00FB123B" w:rsidRPr="00883F00" w:rsidRDefault="00FB123B" w:rsidP="00982A2E">
                        <w:pPr>
                          <w:pStyle w:val="NormalWeb"/>
                          <w:spacing w:before="0" w:beforeAutospacing="0" w:after="0" w:afterAutospacing="0"/>
                          <w:jc w:val="center"/>
                          <w:rPr>
                            <w:rFonts w:asciiTheme="majorHAnsi" w:eastAsia="Times New Roman" w:hAnsiTheme="majorHAnsi" w:cstheme="majorHAnsi"/>
                            <w:sz w:val="20"/>
                            <w:szCs w:val="20"/>
                          </w:rPr>
                        </w:pPr>
                        <w:r w:rsidRPr="00883F00">
                          <w:rPr>
                            <w:rFonts w:asciiTheme="majorHAnsi" w:eastAsia="Times New Roman" w:hAnsiTheme="majorHAnsi" w:cstheme="majorHAnsi"/>
                            <w:sz w:val="20"/>
                            <w:szCs w:val="20"/>
                          </w:rPr>
                          <w:t>Python(Dataframe):</w:t>
                        </w:r>
                      </w:p>
                      <w:p w14:paraId="6F982929" w14:textId="34D64DF5" w:rsidR="00FB123B" w:rsidRPr="00883F00" w:rsidRDefault="00FB123B" w:rsidP="00982A2E">
                        <w:pPr>
                          <w:pStyle w:val="NormalWeb"/>
                          <w:spacing w:before="0" w:beforeAutospacing="0" w:after="0" w:afterAutospacing="0"/>
                          <w:jc w:val="center"/>
                          <w:rPr>
                            <w:rFonts w:asciiTheme="majorHAnsi" w:hAnsiTheme="majorHAnsi" w:cstheme="majorHAnsi"/>
                            <w:sz w:val="20"/>
                            <w:szCs w:val="20"/>
                          </w:rPr>
                        </w:pPr>
                        <w:r w:rsidRPr="00883F00">
                          <w:rPr>
                            <w:rFonts w:asciiTheme="majorHAnsi" w:hAnsiTheme="majorHAnsi" w:cstheme="majorHAnsi"/>
                            <w:sz w:val="20"/>
                            <w:szCs w:val="20"/>
                          </w:rPr>
                          <w:t xml:space="preserve">Split Columns / </w:t>
                        </w:r>
                        <w:r>
                          <w:rPr>
                            <w:rFonts w:asciiTheme="majorHAnsi" w:hAnsiTheme="majorHAnsi" w:cstheme="majorHAnsi"/>
                            <w:sz w:val="20"/>
                            <w:szCs w:val="20"/>
                          </w:rPr>
                          <w:t>P</w:t>
                        </w:r>
                        <w:r w:rsidRPr="00883F00">
                          <w:rPr>
                            <w:rFonts w:asciiTheme="majorHAnsi" w:hAnsiTheme="majorHAnsi" w:cstheme="majorHAnsi"/>
                            <w:sz w:val="20"/>
                            <w:szCs w:val="20"/>
                          </w:rPr>
                          <w:t xml:space="preserve">arse / </w:t>
                        </w:r>
                        <w:r>
                          <w:rPr>
                            <w:rFonts w:asciiTheme="majorHAnsi" w:hAnsiTheme="majorHAnsi" w:cstheme="majorHAnsi"/>
                            <w:sz w:val="20"/>
                            <w:szCs w:val="20"/>
                          </w:rPr>
                          <w:t>R</w:t>
                        </w:r>
                        <w:r w:rsidRPr="00883F00">
                          <w:rPr>
                            <w:rFonts w:asciiTheme="majorHAnsi" w:hAnsiTheme="majorHAnsi" w:cstheme="majorHAnsi"/>
                            <w:sz w:val="20"/>
                            <w:szCs w:val="20"/>
                          </w:rPr>
                          <w:t xml:space="preserve">emove empty </w:t>
                        </w:r>
                        <w:r>
                          <w:rPr>
                            <w:rFonts w:asciiTheme="majorHAnsi" w:hAnsiTheme="majorHAnsi" w:cstheme="majorHAnsi"/>
                            <w:sz w:val="20"/>
                            <w:szCs w:val="20"/>
                          </w:rPr>
                          <w:t>cells</w:t>
                        </w:r>
                        <w:r w:rsidRPr="00883F00">
                          <w:rPr>
                            <w:rFonts w:asciiTheme="majorHAnsi" w:hAnsiTheme="majorHAnsi" w:cstheme="majorHAnsi"/>
                            <w:sz w:val="20"/>
                            <w:szCs w:val="20"/>
                          </w:rPr>
                          <w:t xml:space="preserve"> </w:t>
                        </w:r>
                      </w:p>
                      <w:p w14:paraId="1C4A2432" w14:textId="77777777" w:rsidR="00FB123B" w:rsidRPr="00883F00" w:rsidRDefault="00FB123B" w:rsidP="00982A2E">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4" type="#_x0000_t34" style="position:absolute;left:6120;top:12262;width:6080;height: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" strokecolor="#4579b8 [3044]" strokeweight="3pt">
                  <v:stroke endarrow="block"/>
                </v:shape>
                <v:shape id="Connector: Elbow 19" o:spid="_x0000_s1035" type="#_x0000_t34" style="position:absolute;left:14734;top:18619;width:13523;height: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" strokecolor="#4579b8 [3044]" strokeweight="3pt">
                  <v:stroke endarrow="block"/>
                </v:shape>
                <v:shape id="Connector: Elbow 29" o:spid="_x0000_s1036" type="#_x0000_t34" style="position:absolute;left:29553;top:25269;width:6616;height: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" strokecolor="#4579b8 [3044]" strokeweight="3pt">
                  <v:stroke endarrow="block"/>
                </v:shape>
                <v:shape id="Connector: Elbow 35" o:spid="_x0000_s1037" type="#_x0000_t34" style="position:absolute;left:14668;top:49371;width:9287;height: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" strokecolor="#4579b8 [3044]" strokeweight="3.25pt">
                  <v:stroke endarrow="block"/>
                </v:shape>
                <v:shape id="Connector: Elbow 36" o:spid="_x0000_s1038" type="#_x0000_t34" style="position:absolute;left:28912;top:41479;width:7969;height: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" strokecolor="#4579b8 [3044]" strokeweight="3pt">
                  <v:stroke endarrow="block"/>
                </v:shape>
                <v:shapetype id="_x0000_t202" coordsize="21600,21600" o:spt="202" path="m,l,21600r21600,l21600,xe">
                  <v:stroke joinstyle="miter"/>
                  <v:path gradientshapeok="t" o:connecttype="rect"/>
                </v:shapetype>
                <v:shape id="Text Box 37" o:spid="_x0000_s1039" type="#_x0000_t202" style="position:absolute;left:15481;top:15254;width:4070;height:2921;rotation:180;flip:x y;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" fillcolor="white [3201]" strokeweight=".5pt">
                  <v:textbox>
                    <w:txbxContent>
                      <w:p w14:paraId="1C79710B" w14:textId="7F781BBD" w:rsidR="00FB123B" w:rsidRDefault="00FB123B">
                        <w:r>
                          <w:t>Yes</w:t>
                        </w:r>
                      </w:p>
                    </w:txbxContent>
                  </v:textbox>
                </v:shape>
                <w10:anchorlock/>
              </v:group>
            </w:pict>
          </mc:Fallback>
        </mc:AlternateContent>
      </w:r>
    </w:p>
    <w:p w14:paraId="104CC552" w14:textId="77777777" w:rsidR="00B334F8" w:rsidRPr="00A876B5" w:rsidRDefault="00B334F8" w:rsidP="00B334F8">
      <w:pPr>
        <w:pStyle w:val="Heading3"/>
        <w:jc w:val="left"/>
        <w:rPr>
          <w:rFonts w:asciiTheme="majorHAnsi" w:hAnsiTheme="majorHAnsi"/>
          <w:sz w:val="28"/>
          <w:szCs w:val="28"/>
        </w:rPr>
      </w:pPr>
      <w:bookmarkStart w:id="14" w:name="_Toc512882313"/>
      <w:r w:rsidRPr="00A876B5">
        <w:rPr>
          <w:rFonts w:asciiTheme="majorHAnsi" w:hAnsiTheme="majorHAnsi"/>
          <w:sz w:val="28"/>
          <w:szCs w:val="28"/>
        </w:rPr>
        <w:t>Source Code for Table Extraction</w:t>
      </w:r>
      <w:bookmarkEnd w:id="14"/>
    </w:p>
    <w:p w14:paraId="156F3802" w14:textId="621AF8EA" w:rsidR="00B334F8" w:rsidRPr="00A876B5" w:rsidRDefault="00B334F8" w:rsidP="00B334F8">
      <w:pPr>
        <w:jc w:val="left"/>
        <w:rPr>
          <w:rFonts w:asciiTheme="majorHAnsi" w:hAnsiTheme="majorHAnsi" w:cstheme="majorHAnsi"/>
          <w:sz w:val="24"/>
          <w:szCs w:val="24"/>
        </w:rPr>
      </w:pPr>
      <w:r w:rsidRPr="00A876B5">
        <w:rPr>
          <w:rFonts w:asciiTheme="majorHAnsi" w:hAnsiTheme="majorHAnsi" w:cstheme="majorHAnsi"/>
          <w:sz w:val="24"/>
          <w:szCs w:val="24"/>
        </w:rPr>
        <w:t>The pyth</w:t>
      </w:r>
      <w:r w:rsidR="00FB123B" w:rsidRPr="00A876B5">
        <w:rPr>
          <w:rFonts w:asciiTheme="majorHAnsi" w:hAnsiTheme="majorHAnsi" w:cstheme="majorHAnsi"/>
          <w:sz w:val="24"/>
          <w:szCs w:val="24"/>
        </w:rPr>
        <w:t>o</w:t>
      </w:r>
      <w:r w:rsidRPr="00A876B5">
        <w:rPr>
          <w:rFonts w:asciiTheme="majorHAnsi" w:hAnsiTheme="majorHAnsi" w:cstheme="majorHAnsi"/>
          <w:sz w:val="24"/>
          <w:szCs w:val="24"/>
        </w:rPr>
        <w:t>n source code for this task is in two files as below:</w:t>
      </w:r>
    </w:p>
    <w:p w14:paraId="22BB24BF" w14:textId="2814A7D8" w:rsidR="00B334F8" w:rsidRPr="00A876B5" w:rsidRDefault="00B334F8" w:rsidP="00B51A80">
      <w:pPr>
        <w:pStyle w:val="ListParagraph"/>
        <w:numPr>
          <w:ilvl w:val="0"/>
          <w:numId w:val="26"/>
        </w:numPr>
        <w:rPr>
          <w:rFonts w:asciiTheme="majorHAnsi" w:hAnsiTheme="majorHAnsi" w:cstheme="majorHAnsi"/>
        </w:rPr>
      </w:pPr>
      <w:r w:rsidRPr="00A876B5">
        <w:rPr>
          <w:rFonts w:asciiTheme="majorHAnsi" w:hAnsiTheme="majorHAnsi" w:cstheme="majorHAnsi"/>
        </w:rPr>
        <w:t>File 1: (</w:t>
      </w:r>
      <w:r w:rsidR="00B51A80" w:rsidRPr="00A876B5">
        <w:rPr>
          <w:rFonts w:asciiTheme="majorHAnsi" w:hAnsiTheme="majorHAnsi" w:cstheme="majorHAnsi"/>
        </w:rPr>
        <w:t>Project_Bilal4_Txt1_Parser_Final.py</w:t>
      </w:r>
      <w:r w:rsidRPr="00A876B5">
        <w:rPr>
          <w:rFonts w:asciiTheme="majorHAnsi" w:hAnsiTheme="majorHAnsi" w:cstheme="majorHAnsi"/>
        </w:rPr>
        <w:t>) Extract the table from original DEF14A and save</w:t>
      </w:r>
      <w:r w:rsidR="00B51A80" w:rsidRPr="00A876B5">
        <w:rPr>
          <w:rFonts w:asciiTheme="majorHAnsi" w:hAnsiTheme="majorHAnsi" w:cstheme="majorHAnsi"/>
        </w:rPr>
        <w:t xml:space="preserve"> as a C</w:t>
      </w:r>
      <w:r w:rsidRPr="00A876B5">
        <w:rPr>
          <w:rFonts w:asciiTheme="majorHAnsi" w:hAnsiTheme="majorHAnsi" w:cstheme="majorHAnsi"/>
        </w:rPr>
        <w:t>SV</w:t>
      </w:r>
      <w:r w:rsidR="00B51A80" w:rsidRPr="00A876B5">
        <w:rPr>
          <w:rFonts w:asciiTheme="majorHAnsi" w:hAnsiTheme="majorHAnsi" w:cstheme="majorHAnsi"/>
        </w:rPr>
        <w:t xml:space="preserve"> file.</w:t>
      </w:r>
    </w:p>
    <w:p w14:paraId="41C0FFF9" w14:textId="10D58F1C" w:rsidR="00263190" w:rsidRPr="00A876B5" w:rsidRDefault="00B334F8" w:rsidP="00B51A80">
      <w:pPr>
        <w:pStyle w:val="ListParagraph"/>
        <w:numPr>
          <w:ilvl w:val="0"/>
          <w:numId w:val="26"/>
        </w:numPr>
        <w:rPr>
          <w:rFonts w:asciiTheme="majorHAnsi" w:hAnsiTheme="majorHAnsi" w:cstheme="majorHAnsi"/>
        </w:rPr>
      </w:pPr>
      <w:r w:rsidRPr="00A876B5">
        <w:rPr>
          <w:rFonts w:asciiTheme="majorHAnsi" w:hAnsiTheme="majorHAnsi" w:cstheme="majorHAnsi"/>
        </w:rPr>
        <w:t>File 2: (</w:t>
      </w:r>
      <w:r w:rsidR="00B51A80" w:rsidRPr="00A876B5">
        <w:rPr>
          <w:rFonts w:asciiTheme="majorHAnsi" w:hAnsiTheme="majorHAnsi" w:cstheme="majorHAnsi"/>
        </w:rPr>
        <w:t>Project_Bilal4_Txt2_Name_Split_Final.py</w:t>
      </w:r>
      <w:r w:rsidRPr="00A876B5">
        <w:rPr>
          <w:rFonts w:asciiTheme="majorHAnsi" w:hAnsiTheme="majorHAnsi" w:cstheme="majorHAnsi"/>
        </w:rPr>
        <w:t>) Further processing</w:t>
      </w:r>
      <w:r w:rsidR="00B51A80" w:rsidRPr="00A876B5">
        <w:rPr>
          <w:rFonts w:asciiTheme="majorHAnsi" w:hAnsiTheme="majorHAnsi" w:cstheme="majorHAnsi"/>
        </w:rPr>
        <w:t xml:space="preserve"> for splitting columns </w:t>
      </w:r>
      <w:r w:rsidRPr="00A876B5">
        <w:rPr>
          <w:rFonts w:asciiTheme="majorHAnsi" w:hAnsiTheme="majorHAnsi" w:cstheme="majorHAnsi"/>
        </w:rPr>
        <w:t xml:space="preserve"> and formatting of the data</w:t>
      </w:r>
      <w:r w:rsidR="00B51A80" w:rsidRPr="00A876B5">
        <w:rPr>
          <w:rFonts w:asciiTheme="majorHAnsi" w:hAnsiTheme="majorHAnsi" w:cstheme="majorHAnsi"/>
        </w:rPr>
        <w:t xml:space="preserve"> in file.</w:t>
      </w:r>
    </w:p>
    <w:p w14:paraId="6A269434" w14:textId="395C08D5" w:rsidR="00B51A80" w:rsidRPr="00A876B5" w:rsidRDefault="00B51A80" w:rsidP="00B51A80">
      <w:pPr>
        <w:rPr>
          <w:rFonts w:asciiTheme="majorHAnsi" w:hAnsiTheme="majorHAnsi"/>
        </w:rPr>
      </w:pPr>
    </w:p>
    <w:p w14:paraId="1ACBAF2B" w14:textId="77777777" w:rsidR="00B51A80" w:rsidRPr="00A876B5" w:rsidRDefault="00B51A80" w:rsidP="00B51A80">
      <w:pPr>
        <w:rPr>
          <w:rFonts w:asciiTheme="majorHAnsi" w:hAnsiTheme="majorHAnsi"/>
        </w:rPr>
      </w:pPr>
    </w:p>
    <w:p w14:paraId="7E13B8FE" w14:textId="38148C5C" w:rsidR="00B51A80" w:rsidRPr="00A876B5" w:rsidRDefault="00B51A80" w:rsidP="00B51A80">
      <w:pPr>
        <w:pStyle w:val="Heading4"/>
        <w:rPr>
          <w:rFonts w:asciiTheme="majorHAnsi" w:hAnsiTheme="majorHAnsi"/>
        </w:rPr>
      </w:pPr>
      <w:r w:rsidRPr="00A876B5">
        <w:rPr>
          <w:rFonts w:asciiTheme="majorHAnsi" w:hAnsiTheme="majorHAnsi"/>
        </w:rPr>
        <w:t>File#1:</w:t>
      </w:r>
    </w:p>
    <w:p w14:paraId="13F4F4CC" w14:textId="77777777" w:rsidR="00263190" w:rsidRPr="00A876B5" w:rsidRDefault="00263190" w:rsidP="00263190">
      <w:pPr>
        <w:rPr>
          <w:rFonts w:asciiTheme="majorHAnsi" w:hAnsiTheme="majorHAnsi"/>
        </w:rPr>
      </w:pPr>
    </w:p>
    <w:p w14:paraId="07D66F3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 coding: utf-8 -*-</w:t>
      </w:r>
    </w:p>
    <w:p w14:paraId="4874CD7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w:t>
      </w:r>
    </w:p>
    <w:p w14:paraId="43FB5B8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Created on Wed Apr  4 00:56:10 2018</w:t>
      </w:r>
    </w:p>
    <w:p w14:paraId="1CF3D35E" w14:textId="77777777" w:rsidR="00B51A80" w:rsidRPr="00A876B5" w:rsidRDefault="00B51A80" w:rsidP="00B51A80">
      <w:pPr>
        <w:rPr>
          <w:rFonts w:asciiTheme="majorHAnsi" w:hAnsiTheme="majorHAnsi"/>
          <w:color w:val="0070C0"/>
          <w:sz w:val="18"/>
        </w:rPr>
      </w:pPr>
    </w:p>
    <w:p w14:paraId="510077E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@author: Muhammad Bilal Nasir: MS Data Science (Class of 2018)</w:t>
      </w:r>
    </w:p>
    <w:p w14:paraId="1A044F41" w14:textId="77777777" w:rsidR="00B51A80" w:rsidRPr="00A876B5" w:rsidRDefault="00B51A80" w:rsidP="00B51A80">
      <w:pPr>
        <w:rPr>
          <w:rFonts w:asciiTheme="majorHAnsi" w:hAnsiTheme="majorHAnsi"/>
          <w:color w:val="0070C0"/>
          <w:sz w:val="18"/>
        </w:rPr>
      </w:pPr>
    </w:p>
    <w:p w14:paraId="326139E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w:t>
      </w:r>
    </w:p>
    <w:p w14:paraId="56F6D264" w14:textId="77777777" w:rsidR="00B51A80" w:rsidRPr="00A876B5" w:rsidRDefault="00B51A80" w:rsidP="00B51A80">
      <w:pPr>
        <w:rPr>
          <w:rFonts w:asciiTheme="majorHAnsi" w:hAnsiTheme="majorHAnsi"/>
          <w:color w:val="0070C0"/>
          <w:sz w:val="18"/>
        </w:rPr>
      </w:pPr>
    </w:p>
    <w:p w14:paraId="55F23C1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w:t>
      </w:r>
    </w:p>
    <w:p w14:paraId="48F9130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PROJECT WORK :OPEN,READ,PARSE WRITE TEXT FILE WITH REGEX</w:t>
      </w:r>
    </w:p>
    <w:p w14:paraId="165CD6D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w:t>
      </w:r>
    </w:p>
    <w:p w14:paraId="02AB501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#import pandas as pd</w:t>
      </w:r>
    </w:p>
    <w:p w14:paraId="012BAB7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import os as os</w:t>
      </w:r>
    </w:p>
    <w:p w14:paraId="035CCCE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import re</w:t>
      </w:r>
    </w:p>
    <w:p w14:paraId="1A2E2D0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import csv</w:t>
      </w:r>
    </w:p>
    <w:p w14:paraId="7883490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import numpy as np</w:t>
      </w:r>
    </w:p>
    <w:p w14:paraId="5F96A1B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from datetime import datetime</w:t>
      </w:r>
    </w:p>
    <w:p w14:paraId="30C6D0A8" w14:textId="77777777" w:rsidR="00B51A80" w:rsidRPr="00A876B5" w:rsidRDefault="00B51A80" w:rsidP="00B51A80">
      <w:pPr>
        <w:rPr>
          <w:rFonts w:asciiTheme="majorHAnsi" w:hAnsiTheme="majorHAnsi"/>
          <w:color w:val="0070C0"/>
          <w:sz w:val="18"/>
        </w:rPr>
      </w:pPr>
    </w:p>
    <w:p w14:paraId="563F9B71" w14:textId="179F0D8E"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#Some Initializations (time, regular expressions, input filecounter)</w:t>
      </w:r>
    </w:p>
    <w:p w14:paraId="613B12C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startTime = datetime.now()</w:t>
      </w:r>
    </w:p>
    <w:p w14:paraId="324CE04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regex1 = re.compile('\s+')</w:t>
      </w:r>
    </w:p>
    <w:p w14:paraId="4A45825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file_num=0</w:t>
      </w:r>
    </w:p>
    <w:p w14:paraId="67A5854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file_read_num=0</w:t>
      </w:r>
    </w:p>
    <w:p w14:paraId="53F656BF" w14:textId="77777777" w:rsidR="00B51A80" w:rsidRPr="00A876B5" w:rsidRDefault="00B51A80" w:rsidP="00B51A80">
      <w:pPr>
        <w:rPr>
          <w:rFonts w:asciiTheme="majorHAnsi" w:hAnsiTheme="majorHAnsi"/>
          <w:color w:val="0070C0"/>
          <w:sz w:val="18"/>
        </w:rPr>
      </w:pPr>
    </w:p>
    <w:p w14:paraId="2C6ABD7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Iterating my Files/directory structure</w:t>
      </w:r>
    </w:p>
    <w:p w14:paraId="15F2930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filepath = 'C:/Users/bilal/Documents/TTU/Courses/BusinessIntelligence/Project/Evil_Project_Data/subset/'</w:t>
      </w:r>
    </w:p>
    <w:p w14:paraId="15FE905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filepathResults = 'C:/Users/bilal/Documents/TTU/Courses/BusinessIntelligence/Project/Evil_Project_Data/Results/'</w:t>
      </w:r>
    </w:p>
    <w:p w14:paraId="61F42090" w14:textId="77777777" w:rsidR="00B51A80" w:rsidRPr="00A876B5" w:rsidRDefault="00B51A80" w:rsidP="00B51A80">
      <w:pPr>
        <w:rPr>
          <w:rFonts w:asciiTheme="majorHAnsi" w:hAnsiTheme="majorHAnsi"/>
          <w:color w:val="0070C0"/>
          <w:sz w:val="18"/>
        </w:rPr>
      </w:pPr>
    </w:p>
    <w:p w14:paraId="6D920EA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#filepath = 'D:/def_14a_data/data_parsed/'</w:t>
      </w:r>
    </w:p>
    <w:p w14:paraId="1749DEF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#filepathResults = 'D:/def_14a_data_txt_parsed/'</w:t>
      </w:r>
    </w:p>
    <w:p w14:paraId="07FA59CF" w14:textId="77777777" w:rsidR="00B51A80" w:rsidRPr="00A876B5" w:rsidRDefault="00B51A80" w:rsidP="00B51A80">
      <w:pPr>
        <w:rPr>
          <w:rFonts w:asciiTheme="majorHAnsi" w:hAnsiTheme="majorHAnsi"/>
          <w:color w:val="0070C0"/>
          <w:sz w:val="18"/>
        </w:rPr>
      </w:pPr>
    </w:p>
    <w:p w14:paraId="2A540BA7" w14:textId="77777777" w:rsidR="00B51A80" w:rsidRPr="00A876B5" w:rsidRDefault="00B51A80" w:rsidP="00B51A80">
      <w:pPr>
        <w:rPr>
          <w:rFonts w:asciiTheme="majorHAnsi" w:hAnsiTheme="majorHAnsi"/>
          <w:color w:val="0070C0"/>
          <w:sz w:val="18"/>
        </w:rPr>
      </w:pPr>
    </w:p>
    <w:p w14:paraId="754FDB0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nPath=[]  # Intialize</w:t>
      </w:r>
    </w:p>
    <w:p w14:paraId="1391D7A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fIdx=0    #start index of filenames</w:t>
      </w:r>
    </w:p>
    <w:p w14:paraId="5D0B32A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for root, dirs, files in os.walk(filepath): # walk returns a tuple</w:t>
      </w:r>
    </w:p>
    <w:p w14:paraId="11A31CB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for fIdx,name in enumerate(files):</w:t>
      </w:r>
    </w:p>
    <w:p w14:paraId="39916F7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1B6E4A6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nPath.append(os.path.join(root, name))</w:t>
      </w:r>
    </w:p>
    <w:p w14:paraId="7128216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nPath=[row.replace('\\', '/') for row in nPath]  #fixing my dir path</w:t>
      </w:r>
    </w:p>
    <w:p w14:paraId="2B969F8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filename=name                                    #List of files only</w:t>
      </w:r>
    </w:p>
    <w:p w14:paraId="4C71A9C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filename=filename.split(".")</w:t>
      </w:r>
    </w:p>
    <w:p w14:paraId="3F8AD43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fileExt=filename[1]</w:t>
      </w:r>
    </w:p>
    <w:p w14:paraId="4BFC202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filePart1=filename[0].split("__")</w:t>
      </w:r>
    </w:p>
    <w:p w14:paraId="226AD17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CIK=filePart1[0]      # converting to string to retain the leading zeros of CIKs</w:t>
      </w:r>
    </w:p>
    <w:p w14:paraId="76F26C6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Date_def14a=filePart1[1]</w:t>
      </w:r>
    </w:p>
    <w:p w14:paraId="4D360276" w14:textId="77777777" w:rsidR="00B51A80" w:rsidRPr="00A876B5" w:rsidRDefault="00B51A80" w:rsidP="00B51A80">
      <w:pPr>
        <w:rPr>
          <w:rFonts w:asciiTheme="majorHAnsi" w:hAnsiTheme="majorHAnsi"/>
          <w:color w:val="0070C0"/>
          <w:sz w:val="18"/>
        </w:rPr>
      </w:pPr>
    </w:p>
    <w:p w14:paraId="2C094EB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7C1CD6B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fileExt=="txt":</w:t>
      </w:r>
    </w:p>
    <w:p w14:paraId="7966BC7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 Open File and read Contents</w:t>
      </w:r>
    </w:p>
    <w:p w14:paraId="755A11A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#file.close()</w:t>
      </w:r>
    </w:p>
    <w:p w14:paraId="1B64127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 = open(nPath[fIdx], 'r')  #looping into the names</w:t>
      </w:r>
    </w:p>
    <w:p w14:paraId="6924BD7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filedata=file.readlines()</w:t>
      </w:r>
    </w:p>
    <w:p w14:paraId="41844E9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0BC8266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startDataIdx = 0  # Data row index initilization</w:t>
      </w:r>
    </w:p>
    <w:p w14:paraId="18767A6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strtIDx=0         # Column row index initialization</w:t>
      </w:r>
    </w:p>
    <w:p w14:paraId="1442058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Titleidx=0</w:t>
      </w:r>
    </w:p>
    <w:p w14:paraId="43DBC70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616FBC2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#Filedata READER</w:t>
      </w:r>
    </w:p>
    <w:p w14:paraId="1691DEC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for i,line in enumerate(filedata):   #enumerating to get the tuple with index</w:t>
      </w:r>
    </w:p>
    <w:p w14:paraId="751BBA5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#print(line)</w:t>
      </w:r>
    </w:p>
    <w:p w14:paraId="43C7FA0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(line.find('COMPENSATION') &gt; -1):</w:t>
      </w:r>
    </w:p>
    <w:p w14:paraId="69D01D1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Titleidx=i</w:t>
      </w:r>
    </w:p>
    <w:p w14:paraId="6FF8AB75" w14:textId="77777777" w:rsidR="00B51A80" w:rsidRPr="00A876B5" w:rsidRDefault="00B51A80" w:rsidP="00B51A80">
      <w:pPr>
        <w:rPr>
          <w:rFonts w:asciiTheme="majorHAnsi" w:hAnsiTheme="majorHAnsi"/>
          <w:color w:val="0070C0"/>
          <w:sz w:val="18"/>
        </w:rPr>
      </w:pPr>
    </w:p>
    <w:p w14:paraId="31D698D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10B3761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((line.find('Year') &gt; -1 or line.find('YEAR') &gt; -1) and (line.find('Salary') &gt; -1 or line.find('SALARY') &gt; -1) and (line.find('Bonus') &gt; -1 or line.find('BONUS') &gt; -1)):# and i&gt;Titleidx and Titleidx!=0):</w:t>
      </w:r>
    </w:p>
    <w:p w14:paraId="4FC6D481" w14:textId="77777777" w:rsidR="00B51A80" w:rsidRPr="00A876B5" w:rsidRDefault="00B51A80" w:rsidP="00B51A80">
      <w:pPr>
        <w:rPr>
          <w:rFonts w:asciiTheme="majorHAnsi" w:hAnsiTheme="majorHAnsi"/>
          <w:color w:val="0070C0"/>
          <w:sz w:val="18"/>
        </w:rPr>
      </w:pPr>
    </w:p>
    <w:p w14:paraId="19D34BE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strtIDx=i   #header row index</w:t>
      </w:r>
    </w:p>
    <w:p w14:paraId="5A12C99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1DCD3B7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 Using Split </w:t>
      </w:r>
    </w:p>
    <w:p w14:paraId="656F1D3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lastRenderedPageBreak/>
        <w:t xml:space="preserve">                         colheadingl10=[x.strip() for x in line.split('  ')]</w:t>
      </w:r>
    </w:p>
    <w:p w14:paraId="72C1CBA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colheadingl110=[x.strip() for x in filedata[strtIDx].split('  ')]</w:t>
      </w:r>
    </w:p>
    <w:p w14:paraId="0FADE63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colheadingl20=[x.strip() for x in filedata[strtIDx-1].split('  ')]</w:t>
      </w:r>
    </w:p>
    <w:p w14:paraId="1D656FE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colheadingl30=[x.strip() for x in filedata[strtIDx-2].split('  ')]</w:t>
      </w:r>
    </w:p>
    <w:p w14:paraId="5781981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colheadingl40=[x.strip() for x in filedata[strtIDx-3].split('  ')]</w:t>
      </w:r>
    </w:p>
    <w:p w14:paraId="21B3F77B" w14:textId="77777777" w:rsidR="00B51A80" w:rsidRPr="00A876B5" w:rsidRDefault="00B51A80" w:rsidP="00B51A80">
      <w:pPr>
        <w:rPr>
          <w:rFonts w:asciiTheme="majorHAnsi" w:hAnsiTheme="majorHAnsi"/>
          <w:color w:val="0070C0"/>
          <w:sz w:val="18"/>
        </w:rPr>
      </w:pPr>
    </w:p>
    <w:p w14:paraId="1029F6B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#Removing empty cells- colheadingl10=colheadingl10.remove(' ')</w:t>
      </w:r>
    </w:p>
    <w:p w14:paraId="34EA737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colheading10 = list(filter(None, colheadingl10))  #Final String removing empty cell from the header</w:t>
      </w:r>
    </w:p>
    <w:p w14:paraId="215C83C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colheadingl110 = list(filter(None, colheadingl10)) </w:t>
      </w:r>
    </w:p>
    <w:p w14:paraId="75386A8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colheadingl20 = list(filter(None, colheadingl20)) </w:t>
      </w:r>
    </w:p>
    <w:p w14:paraId="105C3D0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colheadingl30 = list(filter(None, colheadingl30)) </w:t>
      </w:r>
    </w:p>
    <w:p w14:paraId="3D9CEF0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colheadingl40 = list(filter(None, colheadingl40))</w:t>
      </w:r>
    </w:p>
    <w:p w14:paraId="488BE5E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print(fIdx)        # File index in each folder - for display/debugging</w:t>
      </w:r>
    </w:p>
    <w:p w14:paraId="3A004F8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38F88C4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len(colheadingl10)!=0:          </w:t>
      </w:r>
    </w:p>
    <w:p w14:paraId="322A07D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colheadingl110.append("CIK")</w:t>
      </w:r>
    </w:p>
    <w:p w14:paraId="117A7AC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colheadingl110.append("Date_DF14A")</w:t>
      </w:r>
    </w:p>
    <w:p w14:paraId="22C3D67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#print(colheadingl110)</w:t>
      </w:r>
    </w:p>
    <w:p w14:paraId="4E076E5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fileResult=filepathResults+str(filename[0])+'.csv'</w:t>
      </w:r>
    </w:p>
    <w:p w14:paraId="0E20FB0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myfile=open(fileResult, 'w')</w:t>
      </w:r>
    </w:p>
    <w:p w14:paraId="224A822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wr = csv.writer(myfile,lineterminator='\n',delimiter=',') #quoting=csv.QUOTE_ALL</w:t>
      </w:r>
    </w:p>
    <w:p w14:paraId="1F6FC06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wr.writerow(colheadingl110)</w:t>
      </w:r>
    </w:p>
    <w:p w14:paraId="1D34E5AB" w14:textId="77777777" w:rsidR="00B51A80" w:rsidRPr="00A876B5" w:rsidRDefault="00B51A80" w:rsidP="00B51A80">
      <w:pPr>
        <w:rPr>
          <w:rFonts w:asciiTheme="majorHAnsi" w:hAnsiTheme="majorHAnsi"/>
          <w:color w:val="0070C0"/>
          <w:sz w:val="18"/>
        </w:rPr>
      </w:pPr>
    </w:p>
    <w:p w14:paraId="115B981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01E611A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(line.find('&lt;S&gt;') &gt;-1 and line.find('&lt;C&gt;') &gt;-1) and i &gt; strtIDx and i &lt;strtIDx+5 and strtIDx!=0: # Range check that these tags lie near the title row</w:t>
      </w:r>
    </w:p>
    <w:p w14:paraId="723F299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startDataIdx = i</w:t>
      </w:r>
    </w:p>
    <w:p w14:paraId="7C2ACF4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115FF1A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i &gt; startDataIdx  and i &lt; startDataIdx+50 and startDataIdx!=0:</w:t>
      </w:r>
    </w:p>
    <w:p w14:paraId="28C55E9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#print(regex1.split(line))</w:t>
      </w:r>
    </w:p>
    <w:p w14:paraId="36C9B98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#print(line)</w:t>
      </w:r>
    </w:p>
    <w:p w14:paraId="73DFCD4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record=[x.strip() for x in line.split('  ')]   # Strip space levels set to 2 spaces</w:t>
      </w:r>
    </w:p>
    <w:p w14:paraId="6BD411EF" w14:textId="77777777" w:rsidR="00B51A80" w:rsidRPr="00A876B5" w:rsidRDefault="00B51A80" w:rsidP="00B51A80">
      <w:pPr>
        <w:rPr>
          <w:rFonts w:asciiTheme="majorHAnsi" w:hAnsiTheme="majorHAnsi"/>
          <w:color w:val="0070C0"/>
          <w:sz w:val="18"/>
        </w:rPr>
      </w:pPr>
    </w:p>
    <w:p w14:paraId="41C0ED8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len(record)&gt;1:  # if the record line is not empty                          </w:t>
      </w:r>
    </w:p>
    <w:p w14:paraId="2165C0B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57A00B4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 list(filter(None, record)) # Removing the empty cells in the list</w:t>
      </w:r>
    </w:p>
    <w:p w14:paraId="31DE2705" w14:textId="77777777" w:rsidR="00B51A80" w:rsidRPr="00A876B5" w:rsidRDefault="00B51A80" w:rsidP="00B51A80">
      <w:pPr>
        <w:rPr>
          <w:rFonts w:asciiTheme="majorHAnsi" w:hAnsiTheme="majorHAnsi"/>
          <w:color w:val="0070C0"/>
          <w:sz w:val="18"/>
        </w:rPr>
      </w:pPr>
    </w:p>
    <w:p w14:paraId="328BBE7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#Replacing the -- value with empty string</w:t>
      </w:r>
    </w:p>
    <w:p w14:paraId="36159D7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'0') for w in record1] </w:t>
      </w:r>
    </w:p>
    <w:p w14:paraId="7645A7D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[w.replace('-0-', '0') for w in record1]</w:t>
      </w:r>
    </w:p>
    <w:p w14:paraId="6945520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 for w in record1]</w:t>
      </w:r>
    </w:p>
    <w:p w14:paraId="2369A04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 for w in record1]   #re.sub(r'[^\w]', '', s)</w:t>
      </w:r>
    </w:p>
    <w:p w14:paraId="2637932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 for w in record1]   </w:t>
      </w:r>
    </w:p>
    <w:p w14:paraId="3D15D9B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 '') for w in record1]</w:t>
      </w:r>
    </w:p>
    <w:p w14:paraId="0A4E66C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[w.replace(' .', '') for w in record1]</w:t>
      </w:r>
    </w:p>
    <w:p w14:paraId="7CC9883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[w.strip() for w in record1]  #removing the spaces between numeric (bonus and salary) left in case</w:t>
      </w:r>
    </w:p>
    <w:p w14:paraId="5A7C122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64D1506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#Filtering out the empty cells</w:t>
      </w:r>
    </w:p>
    <w:p w14:paraId="4D05C73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 = list(filter(None, record1))</w:t>
      </w:r>
    </w:p>
    <w:p w14:paraId="71B8A6B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53E02EC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#Case: To split Title/Name String for Years</w:t>
      </w:r>
    </w:p>
    <w:p w14:paraId="5A6FEEB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for lidx,w in enumerate(record1):</w:t>
      </w:r>
    </w:p>
    <w:p w14:paraId="1325116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splitCell=w.split('  ')                                  # split on 2 spaces and load a series of two elements</w:t>
      </w:r>
    </w:p>
    <w:p w14:paraId="1019AE7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len(splitCell)&gt;1:</w:t>
      </w:r>
    </w:p>
    <w:p w14:paraId="444672A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record1.insert(lidx+1,splitCell[len(splitCell)-1])   # My Magic potion Add the splitted value to a new next cell</w:t>
      </w:r>
    </w:p>
    <w:p w14:paraId="5DA95AB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record1.pop(lidx)                                    # My Magic potion Add the splitted value to a new next cell</w:t>
      </w:r>
    </w:p>
    <w:p w14:paraId="450912F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record1.insert(lidx,splitCell[0])</w:t>
      </w:r>
    </w:p>
    <w:p w14:paraId="08295F5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#print("SPLITING LIST CELLS:"+str(splitCell)+" BETWEEN: "+str(record1[lidx])+":AND:"+str(record1[lidx+1]))</w:t>
      </w:r>
    </w:p>
    <w:p w14:paraId="363AEBF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0D7A288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#Case: First cell split if it has year at the end of the name and load to next cell    </w:t>
      </w:r>
    </w:p>
    <w:p w14:paraId="2271DB2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len(record1)&gt;1 and len(record1[1])!=4: #len(re.findall('([0-9]+)',record1[1])[0]):    # alternatively len() !=4</w:t>
      </w:r>
    </w:p>
    <w:p w14:paraId="04F1104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splitCell2 = re.split(r'\s+(?=\d)|(?&lt;=\d)\s+',record1[0])  #re.split(r'\s+(?=\d)|(?&lt;=\d)\s+', s)</w:t>
      </w:r>
    </w:p>
    <w:p w14:paraId="2F0B4F7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len(splitCell2)&gt;1:  #= [re.split(w) for w in record1]</w:t>
      </w:r>
    </w:p>
    <w:p w14:paraId="5FF4348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lastRenderedPageBreak/>
        <w:t xml:space="preserve">                                     record1.insert(1,splitCell2[len(splitCell2)-1])   # My Magic potion Add the splitted value to a new next cell</w:t>
      </w:r>
    </w:p>
    <w:p w14:paraId="368F6CD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#print("SPLITING LIST CELLS:"+str(splitCell2)+" BETWEEN: "+str(record1[0])+":AND:"+str(record1[0+1]))</w:t>
      </w:r>
    </w:p>
    <w:p w14:paraId="374F597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7A28BAA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#Case: moving the year at the correct column </w:t>
      </w:r>
    </w:p>
    <w:p w14:paraId="078E1D0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len(record1)&gt;1 and len(record1[1])!=4 and len(record1[0])==4:</w:t>
      </w:r>
    </w:p>
    <w:p w14:paraId="71FD10A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record1.insert(0,np.NaN) </w:t>
      </w:r>
    </w:p>
    <w:p w14:paraId="1473BDF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374B7FA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#Appending CorporateID and Date Column</w:t>
      </w:r>
    </w:p>
    <w:p w14:paraId="666DEC9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len(record1)&gt;3:</w:t>
      </w:r>
    </w:p>
    <w:p w14:paraId="221AF19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record1.append("=\""+CIK+"\"")         #To retain the leading zeros OR ("*"+CIK)</w:t>
      </w:r>
    </w:p>
    <w:p w14:paraId="7EB219C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record1.append(Date_def14a)</w:t>
      </w:r>
    </w:p>
    <w:p w14:paraId="119483F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0996B6DB"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#Case: To fix record position in case name/title is empty but more data in trailing years</w:t>
      </w:r>
    </w:p>
    <w:p w14:paraId="75F19E2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#for lidx,w in enumerate(record1):</w:t>
      </w:r>
    </w:p>
    <w:p w14:paraId="514D8A5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len(colheadingl110)&gt;len(record1)-2 and len(record1)&gt;2: # check id the record is short than the columns and more than 1 cells</w:t>
      </w:r>
    </w:p>
    <w:p w14:paraId="26C1512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diff=len(colheadingl110)-len(record1)</w:t>
      </w:r>
    </w:p>
    <w:p w14:paraId="6151F577"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for s in range(diff):</w:t>
      </w:r>
    </w:p>
    <w:p w14:paraId="2042C2F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record1.insert(s,np.NaN)   # inserting  Null at index s</w:t>
      </w:r>
    </w:p>
    <w:p w14:paraId="3C3DD39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2AEC517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46FDAF0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 Checking the end of Table identifiers</w:t>
      </w:r>
    </w:p>
    <w:p w14:paraId="0D314C6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len(record1)&gt;0 and (str(record1[0])!='&lt;FN&gt;' or str(record1[0])!='&lt;/TABLE&gt;') and i&lt;startDataIdx+40:</w:t>
      </w:r>
    </w:p>
    <w:p w14:paraId="374C0A1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wr.writerow(record1)</w:t>
      </w:r>
    </w:p>
    <w:p w14:paraId="7B2C00E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#print(record1)</w:t>
      </w:r>
    </w:p>
    <w:p w14:paraId="622C6581"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5C3EE4CC" w14:textId="77777777" w:rsidR="00B51A80" w:rsidRPr="00A876B5" w:rsidRDefault="00B51A80" w:rsidP="00B51A80">
      <w:pPr>
        <w:rPr>
          <w:rFonts w:asciiTheme="majorHAnsi" w:hAnsiTheme="majorHAnsi"/>
          <w:color w:val="0070C0"/>
          <w:sz w:val="18"/>
        </w:rPr>
      </w:pPr>
    </w:p>
    <w:p w14:paraId="73DC454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645A35C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 Table End Check and loop exit</w:t>
      </w:r>
    </w:p>
    <w:p w14:paraId="73CD87F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if (line.find('&lt;FN&gt;') &gt;-1) or (line.find('&lt;/TABLE&gt;') &gt;-1 and i &gt; startDataIdx and i &lt; startDataIdx+50):</w:t>
      </w:r>
    </w:p>
    <w:p w14:paraId="2EE6719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59A16E2C"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#Closing File Handles for this Read and Write</w:t>
      </w:r>
    </w:p>
    <w:p w14:paraId="210C7B88"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myfile.close()</w:t>
      </w:r>
    </w:p>
    <w:p w14:paraId="76EBD94F"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file.close()</w:t>
      </w:r>
    </w:p>
    <w:p w14:paraId="50FCA1C9"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Titleidx=0</w:t>
      </w:r>
    </w:p>
    <w:p w14:paraId="06D7800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strtIDx=0</w:t>
      </w:r>
    </w:p>
    <w:p w14:paraId="14583902"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startDataIdx=0</w:t>
      </w:r>
    </w:p>
    <w:p w14:paraId="178FC3B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#print('FILE SAVED:'+fileResult) #uncheck to check the file written (htmls will be skipped)</w:t>
      </w:r>
    </w:p>
    <w:p w14:paraId="0155047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 counter</w:t>
      </w:r>
    </w:p>
    <w:p w14:paraId="3599757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file_num+=1</w:t>
      </w:r>
    </w:p>
    <w:p w14:paraId="5B3D2CF4"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print("Files Done:"+str(file_num))     # Total files parsed</w:t>
      </w:r>
    </w:p>
    <w:p w14:paraId="54F26B33"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break  # Get out and get a new  file. </w:t>
      </w:r>
    </w:p>
    <w:p w14:paraId="73076635"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w:t>
      </w:r>
    </w:p>
    <w:p w14:paraId="7DE8E18E"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#Close any opened file at the end</w:t>
      </w:r>
    </w:p>
    <w:p w14:paraId="6A2210C6"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myfile.close()</w:t>
      </w:r>
    </w:p>
    <w:p w14:paraId="37EA767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file.close()</w:t>
      </w:r>
    </w:p>
    <w:p w14:paraId="38CE7FDA"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 counter</w:t>
      </w:r>
    </w:p>
    <w:p w14:paraId="650BADE0"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file_read_num+=1</w:t>
      </w:r>
    </w:p>
    <w:p w14:paraId="316AEFED" w14:textId="77777777" w:rsidR="00B51A80" w:rsidRPr="00A876B5" w:rsidRDefault="00B51A80" w:rsidP="00B51A80">
      <w:pPr>
        <w:rPr>
          <w:rFonts w:asciiTheme="majorHAnsi" w:hAnsiTheme="majorHAnsi"/>
          <w:color w:val="0070C0"/>
          <w:sz w:val="18"/>
        </w:rPr>
      </w:pPr>
      <w:r w:rsidRPr="00A876B5">
        <w:rPr>
          <w:rFonts w:asciiTheme="majorHAnsi" w:hAnsiTheme="majorHAnsi"/>
          <w:color w:val="0070C0"/>
          <w:sz w:val="18"/>
        </w:rPr>
        <w:t xml:space="preserve">            print("Total Files Ckecked:"+str(file_read_num)+", Cumulative Time: "+str(datetime.now() - startTime))</w:t>
      </w:r>
    </w:p>
    <w:p w14:paraId="362DA493" w14:textId="77777777" w:rsidR="00B51A80" w:rsidRPr="00A876B5" w:rsidRDefault="00B51A80" w:rsidP="00B51A80">
      <w:pPr>
        <w:rPr>
          <w:rFonts w:asciiTheme="majorHAnsi" w:hAnsiTheme="majorHAnsi"/>
          <w:color w:val="0070C0"/>
          <w:sz w:val="18"/>
        </w:rPr>
      </w:pPr>
    </w:p>
    <w:p w14:paraId="45B10B76" w14:textId="7692670E" w:rsidR="00D43DD4" w:rsidRPr="00A876B5" w:rsidRDefault="00D43DD4" w:rsidP="00754402">
      <w:pPr>
        <w:pStyle w:val="Heading4"/>
        <w:rPr>
          <w:rFonts w:asciiTheme="majorHAnsi" w:hAnsiTheme="majorHAnsi"/>
        </w:rPr>
      </w:pPr>
      <w:r w:rsidRPr="00A876B5">
        <w:rPr>
          <w:rFonts w:asciiTheme="majorHAnsi" w:hAnsiTheme="majorHAnsi"/>
        </w:rPr>
        <w:t xml:space="preserve">File #1 Output </w:t>
      </w:r>
      <w:r w:rsidR="00B7478C" w:rsidRPr="00A876B5">
        <w:rPr>
          <w:rFonts w:asciiTheme="majorHAnsi" w:hAnsiTheme="majorHAnsi"/>
        </w:rPr>
        <w:t>(</w:t>
      </w:r>
      <w:r w:rsidRPr="00A876B5">
        <w:rPr>
          <w:rFonts w:asciiTheme="majorHAnsi" w:hAnsiTheme="majorHAnsi"/>
        </w:rPr>
        <w:t>.csv</w:t>
      </w:r>
      <w:r w:rsidR="00B7478C" w:rsidRPr="00A876B5">
        <w:rPr>
          <w:rFonts w:asciiTheme="majorHAnsi" w:hAnsiTheme="majorHAnsi"/>
        </w:rPr>
        <w:t>)</w:t>
      </w:r>
      <w:r w:rsidRPr="00A876B5">
        <w:rPr>
          <w:rFonts w:asciiTheme="majorHAnsi" w:hAnsiTheme="majorHAnsi"/>
        </w:rPr>
        <w:t xml:space="preserve"> file</w:t>
      </w:r>
      <w:r w:rsidR="00B7478C" w:rsidRPr="00A876B5">
        <w:rPr>
          <w:rFonts w:asciiTheme="majorHAnsi" w:hAnsiTheme="majorHAnsi"/>
        </w:rPr>
        <w:t xml:space="preserve"> sample</w:t>
      </w:r>
      <w:r w:rsidR="00754402" w:rsidRPr="00A876B5">
        <w:rPr>
          <w:rFonts w:asciiTheme="majorHAnsi" w:hAnsiTheme="majorHAnsi"/>
        </w:rPr>
        <w:t xml:space="preserve"> (0000000020__1997-03-20.csv)</w:t>
      </w:r>
    </w:p>
    <w:p w14:paraId="00DF3FAB" w14:textId="45FCB90E" w:rsidR="00B7478C" w:rsidRPr="00A876B5" w:rsidRDefault="00B7478C" w:rsidP="00B7478C">
      <w:pPr>
        <w:rPr>
          <w:rFonts w:asciiTheme="majorHAnsi" w:hAnsiTheme="majorHAnsi"/>
        </w:rPr>
      </w:pPr>
      <w:r w:rsidRPr="00A876B5">
        <w:rPr>
          <w:rFonts w:asciiTheme="majorHAnsi" w:hAnsiTheme="majorHAnsi"/>
          <w:noProof/>
        </w:rPr>
        <w:lastRenderedPageBreak/>
        <w:drawing>
          <wp:inline distT="0" distB="0" distL="0" distR="0" wp14:anchorId="3333EEAB" wp14:editId="140138F9">
            <wp:extent cx="5943600" cy="252180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21804"/>
                    </a:xfrm>
                    <a:prstGeom prst="rect">
                      <a:avLst/>
                    </a:prstGeom>
                    <a:noFill/>
                    <a:ln>
                      <a:noFill/>
                    </a:ln>
                  </pic:spPr>
                </pic:pic>
              </a:graphicData>
            </a:graphic>
          </wp:inline>
        </w:drawing>
      </w:r>
    </w:p>
    <w:p w14:paraId="209E865D" w14:textId="77777777" w:rsidR="00B7478C" w:rsidRPr="00A876B5" w:rsidRDefault="00B7478C" w:rsidP="00B7478C">
      <w:pPr>
        <w:rPr>
          <w:rFonts w:asciiTheme="majorHAnsi" w:hAnsiTheme="majorHAnsi"/>
        </w:rPr>
      </w:pPr>
    </w:p>
    <w:p w14:paraId="76C9EF08" w14:textId="43122687" w:rsidR="00A35A44" w:rsidRPr="00A876B5" w:rsidRDefault="00B51A80" w:rsidP="00B51A80">
      <w:pPr>
        <w:pStyle w:val="Heading4"/>
        <w:rPr>
          <w:rFonts w:asciiTheme="majorHAnsi" w:hAnsiTheme="majorHAnsi"/>
        </w:rPr>
      </w:pPr>
      <w:r w:rsidRPr="00A876B5">
        <w:rPr>
          <w:rFonts w:asciiTheme="majorHAnsi" w:hAnsiTheme="majorHAnsi"/>
        </w:rPr>
        <w:t>File #2</w:t>
      </w:r>
      <w:r w:rsidR="00CF635F" w:rsidRPr="00A876B5">
        <w:rPr>
          <w:rFonts w:asciiTheme="majorHAnsi" w:hAnsiTheme="majorHAnsi"/>
        </w:rPr>
        <w:t xml:space="preserve"> </w:t>
      </w:r>
      <w:r w:rsidR="00D43DD4" w:rsidRPr="00A876B5">
        <w:rPr>
          <w:rFonts w:asciiTheme="majorHAnsi" w:hAnsiTheme="majorHAnsi"/>
        </w:rPr>
        <w:t>S</w:t>
      </w:r>
      <w:r w:rsidR="00CF635F" w:rsidRPr="00A876B5">
        <w:rPr>
          <w:rFonts w:asciiTheme="majorHAnsi" w:hAnsiTheme="majorHAnsi"/>
        </w:rPr>
        <w:t xml:space="preserve">ource </w:t>
      </w:r>
      <w:r w:rsidR="00D43DD4" w:rsidRPr="00A876B5">
        <w:rPr>
          <w:rFonts w:asciiTheme="majorHAnsi" w:hAnsiTheme="majorHAnsi"/>
        </w:rPr>
        <w:t>C</w:t>
      </w:r>
      <w:r w:rsidR="00CF635F" w:rsidRPr="00A876B5">
        <w:rPr>
          <w:rFonts w:asciiTheme="majorHAnsi" w:hAnsiTheme="majorHAnsi"/>
        </w:rPr>
        <w:t>ode.</w:t>
      </w:r>
    </w:p>
    <w:p w14:paraId="5539656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 coding: utf-8 -*-</w:t>
      </w:r>
    </w:p>
    <w:p w14:paraId="15F46AE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w:t>
      </w:r>
    </w:p>
    <w:p w14:paraId="5CB4E54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Created on Wed Apr  20 00:56:10 2018</w:t>
      </w:r>
    </w:p>
    <w:p w14:paraId="22CC765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@author: Bilal Nasir- MS Data Science Fall 2018</w:t>
      </w:r>
    </w:p>
    <w:p w14:paraId="18E58FA6" w14:textId="77777777" w:rsidR="00B51A80" w:rsidRPr="00A876B5" w:rsidRDefault="00B51A80" w:rsidP="00B51A80">
      <w:pPr>
        <w:rPr>
          <w:rFonts w:asciiTheme="majorHAnsi" w:hAnsiTheme="majorHAnsi" w:cstheme="majorHAnsi"/>
          <w:color w:val="0070C0"/>
          <w:sz w:val="18"/>
        </w:rPr>
      </w:pPr>
    </w:p>
    <w:p w14:paraId="39C4A02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w:t>
      </w:r>
    </w:p>
    <w:p w14:paraId="4741EC7D" w14:textId="77777777" w:rsidR="00B51A80" w:rsidRPr="00A876B5" w:rsidRDefault="00B51A80" w:rsidP="00B51A80">
      <w:pPr>
        <w:rPr>
          <w:rFonts w:asciiTheme="majorHAnsi" w:hAnsiTheme="majorHAnsi" w:cstheme="majorHAnsi"/>
          <w:color w:val="0070C0"/>
          <w:sz w:val="18"/>
        </w:rPr>
      </w:pPr>
    </w:p>
    <w:p w14:paraId="471A40D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w:t>
      </w:r>
    </w:p>
    <w:p w14:paraId="5536523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PROJECT WORK :OPEN,READ,PARSE WRITE TEXT TO SPLIT THE Name and Title </w:t>
      </w:r>
    </w:p>
    <w:p w14:paraId="1FFE021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w:t>
      </w:r>
    </w:p>
    <w:p w14:paraId="6EA2357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import pandas as pd</w:t>
      </w:r>
    </w:p>
    <w:p w14:paraId="5FE9262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import numpy as np</w:t>
      </w:r>
    </w:p>
    <w:p w14:paraId="0E68F0B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import os as os</w:t>
      </w:r>
    </w:p>
    <w:p w14:paraId="6AE895AB"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from datetime import datetime</w:t>
      </w:r>
    </w:p>
    <w:p w14:paraId="77C2A97E" w14:textId="77777777" w:rsidR="00B51A80" w:rsidRPr="00A876B5" w:rsidRDefault="00B51A80" w:rsidP="00B51A80">
      <w:pPr>
        <w:rPr>
          <w:rFonts w:asciiTheme="majorHAnsi" w:hAnsiTheme="majorHAnsi" w:cstheme="majorHAnsi"/>
          <w:color w:val="0070C0"/>
          <w:sz w:val="18"/>
        </w:rPr>
      </w:pPr>
    </w:p>
    <w:p w14:paraId="01ED480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#Variable Initializations</w:t>
      </w:r>
    </w:p>
    <w:p w14:paraId="06F0F4C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startTime = datetime.now()</w:t>
      </w:r>
    </w:p>
    <w:p w14:paraId="64EA838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file_num=0</w:t>
      </w:r>
    </w:p>
    <w:p w14:paraId="13C3D235" w14:textId="77777777" w:rsidR="00B51A80" w:rsidRPr="00A876B5" w:rsidRDefault="00B51A80" w:rsidP="00B51A80">
      <w:pPr>
        <w:rPr>
          <w:rFonts w:asciiTheme="majorHAnsi" w:hAnsiTheme="majorHAnsi" w:cstheme="majorHAnsi"/>
          <w:color w:val="0070C0"/>
          <w:sz w:val="18"/>
        </w:rPr>
      </w:pPr>
    </w:p>
    <w:p w14:paraId="5A640A7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Looping my File structure</w:t>
      </w:r>
    </w:p>
    <w:p w14:paraId="4AF1DDC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#filepath = 'C:/Users/bilal/Documents/TTU/Courses/BusinessIntelligence/Project/Evil_Project_Data/Results/' #'C:/Users/bilal/Documents/TTU/Courses/BusinessIntelligence/Project/Evil_Project_Data/subset/'</w:t>
      </w:r>
    </w:p>
    <w:p w14:paraId="3BD5183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#filepathResults = 'C:/Users/bilal/Documents/TTU/Courses/BusinessIntelligence/Project/Evil_Project_Data/ResultsFinalTxt/'</w:t>
      </w:r>
    </w:p>
    <w:p w14:paraId="790FE846" w14:textId="77777777" w:rsidR="00B51A80" w:rsidRPr="00A876B5" w:rsidRDefault="00B51A80" w:rsidP="00B51A80">
      <w:pPr>
        <w:rPr>
          <w:rFonts w:asciiTheme="majorHAnsi" w:hAnsiTheme="majorHAnsi" w:cstheme="majorHAnsi"/>
          <w:color w:val="0070C0"/>
          <w:sz w:val="18"/>
        </w:rPr>
      </w:pPr>
    </w:p>
    <w:p w14:paraId="724EB8E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filepath = 'D:/def_14a_data_txt_parsed/'</w:t>
      </w:r>
    </w:p>
    <w:p w14:paraId="5117FF9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filepathResults = 'D:/def_14a_data_txt_parsed_final/'</w:t>
      </w:r>
    </w:p>
    <w:p w14:paraId="20B4E19B" w14:textId="77777777" w:rsidR="00B51A80" w:rsidRPr="00A876B5" w:rsidRDefault="00B51A80" w:rsidP="00B51A80">
      <w:pPr>
        <w:rPr>
          <w:rFonts w:asciiTheme="majorHAnsi" w:hAnsiTheme="majorHAnsi" w:cstheme="majorHAnsi"/>
          <w:color w:val="0070C0"/>
          <w:sz w:val="18"/>
        </w:rPr>
      </w:pPr>
    </w:p>
    <w:p w14:paraId="563FAF0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nPath=[]  # Intialize</w:t>
      </w:r>
    </w:p>
    <w:p w14:paraId="642B8B5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fIdx=0    #start index of filenames</w:t>
      </w:r>
    </w:p>
    <w:p w14:paraId="758C9D7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for root, dirs, files in os.walk(filepath): # walk returns a tuple</w:t>
      </w:r>
    </w:p>
    <w:p w14:paraId="2E81751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for fIdx,name in enumerate(files):</w:t>
      </w:r>
    </w:p>
    <w:p w14:paraId="37758FE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341E72A0"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nPath.append(os.path.join(root, name))</w:t>
      </w:r>
    </w:p>
    <w:p w14:paraId="0F20389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nPath=[row.replace('\\', '/') for row in nPath]  #fixing my dir path</w:t>
      </w:r>
    </w:p>
    <w:p w14:paraId="622707B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filename=name                                    #List of files only</w:t>
      </w:r>
    </w:p>
    <w:p w14:paraId="0E5FC6A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filename=filename.split(".")</w:t>
      </w:r>
    </w:p>
    <w:p w14:paraId="0B55DAD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fileExt=filename[1]</w:t>
      </w:r>
    </w:p>
    <w:p w14:paraId="77B8B3C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filePart1=filename[0].split("__")</w:t>
      </w:r>
    </w:p>
    <w:p w14:paraId="03D5E56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corpID=filePart1[0]</w:t>
      </w:r>
    </w:p>
    <w:p w14:paraId="3FCEBA6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reportDate=filePart1[1]</w:t>
      </w:r>
    </w:p>
    <w:p w14:paraId="78D198F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1BE5571B"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fileExt=="csv":</w:t>
      </w:r>
    </w:p>
    <w:p w14:paraId="484B5C8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lastRenderedPageBreak/>
        <w:t xml:space="preserve">                # Open File and read Contents</w:t>
      </w:r>
    </w:p>
    <w:p w14:paraId="0E29B05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df1 = pd.read_csv(nPath[fIdx], index_col=False)</w:t>
      </w:r>
    </w:p>
    <w:p w14:paraId="705DBDE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df1.columns</w:t>
      </w:r>
    </w:p>
    <w:p w14:paraId="574B6D1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len(df1.columns)</w:t>
      </w:r>
    </w:p>
    <w:p w14:paraId="03A5A08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040BBD8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Selecting 2 columns</w:t>
      </w:r>
    </w:p>
    <w:p w14:paraId="517281C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 = df1.iloc[:,0:2].replace(np.NaN,0)</w:t>
      </w:r>
    </w:p>
    <w:p w14:paraId="30EA007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df2.iloc[:,1] = df2.iloc[:,1].astype(int)  # converting years(str) to numbers</w:t>
      </w:r>
    </w:p>
    <w:p w14:paraId="1C21C10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HYear=df2.iloc[:,1].max()</w:t>
      </w:r>
    </w:p>
    <w:p w14:paraId="55F63E6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creating new column for Titles</w:t>
      </w:r>
    </w:p>
    <w:p w14:paraId="62C48C4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df2["Names"]=""</w:t>
      </w:r>
    </w:p>
    <w:p w14:paraId="29461C4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df2["Titles"]=""</w:t>
      </w:r>
    </w:p>
    <w:p w14:paraId="01B7377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w:t>
      </w:r>
    </w:p>
    <w:p w14:paraId="6CD6C29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Name=""</w:t>
      </w:r>
    </w:p>
    <w:p w14:paraId="05F4F5B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rindex=[]</w:t>
      </w:r>
    </w:p>
    <w:p w14:paraId="2182BDC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2FB653E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for index, row in df2.iterrows():</w:t>
      </w:r>
    </w:p>
    <w:p w14:paraId="00BDA70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row[1]==HYear:</w:t>
      </w:r>
    </w:p>
    <w:p w14:paraId="06BC7BE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#print(row[1])  #uncomment for Debuging</w:t>
      </w:r>
    </w:p>
    <w:p w14:paraId="07EAED2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Name=row[0]</w:t>
      </w:r>
    </w:p>
    <w:p w14:paraId="5A99673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#print(Name)    #uncomment for Debuging</w:t>
      </w:r>
    </w:p>
    <w:p w14:paraId="4A18BFD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df2.iloc[index,2]=Name</w:t>
      </w:r>
    </w:p>
    <w:p w14:paraId="3283A49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NameIdx=index</w:t>
      </w:r>
    </w:p>
    <w:p w14:paraId="7F4D413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rindex.append(NameIdx)</w:t>
      </w:r>
    </w:p>
    <w:p w14:paraId="51CCB6F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3593506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(row[1]&lt;=HYear and index&gt;NameIdx) or (row[1]=="" and index&gt;NameIdx and row[0]!=""):</w:t>
      </w:r>
    </w:p>
    <w:p w14:paraId="6F81891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Title=row[0]</w:t>
      </w:r>
    </w:p>
    <w:p w14:paraId="57751E3B"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Check zero for title</w:t>
      </w:r>
    </w:p>
    <w:p w14:paraId="4315A669"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Title==0:</w:t>
      </w:r>
    </w:p>
    <w:p w14:paraId="309DCFFB"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Title=df2.iloc[index-1,0]</w:t>
      </w:r>
    </w:p>
    <w:p w14:paraId="31408EC0"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#print(Title)   #uncomment for Debuging</w:t>
      </w:r>
    </w:p>
    <w:p w14:paraId="14B128E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df2.iloc[index,2]=Name</w:t>
      </w:r>
    </w:p>
    <w:p w14:paraId="6B7BE96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df2.iloc[index,3]=Title</w:t>
      </w:r>
    </w:p>
    <w:p w14:paraId="0BB533E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w:t>
      </w:r>
    </w:p>
    <w:p w14:paraId="41954D4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(index==NameIdx+1) or (row[1]=="" and index==NameIdx+1 and row[0]!=""): # To append the title infront of the "Name" Cell.</w:t>
      </w:r>
    </w:p>
    <w:p w14:paraId="17C2A29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Title=row[0]</w:t>
      </w:r>
    </w:p>
    <w:p w14:paraId="20E54A9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Title!="":</w:t>
      </w:r>
    </w:p>
    <w:p w14:paraId="176C19E4"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df2.iloc[index-1,3]=Title</w:t>
      </w:r>
    </w:p>
    <w:p w14:paraId="292A03C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else:</w:t>
      </w:r>
    </w:p>
    <w:p w14:paraId="4BE02C8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df2.iloc[index-1,3]="Missing"</w:t>
      </w:r>
    </w:p>
    <w:p w14:paraId="721A2B0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w:t>
      </w:r>
    </w:p>
    <w:p w14:paraId="70F2D8BB" w14:textId="1D503344"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2CC4FBB5" w14:textId="05DA9B3B"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1BF92CB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Final data frame for  Name and Titles only</w:t>
      </w:r>
    </w:p>
    <w:p w14:paraId="413539C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df3=df2.iloc[:,2:]</w:t>
      </w:r>
    </w:p>
    <w:p w14:paraId="31F6643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546F01B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Droping the first column from the original DF</w:t>
      </w:r>
    </w:p>
    <w:p w14:paraId="41A1E01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df1.drop(df2.columns[[0]], axis=1, inplace=True)</w:t>
      </w:r>
    </w:p>
    <w:p w14:paraId="7A1E899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append the New DF with the old DF.</w:t>
      </w:r>
    </w:p>
    <w:p w14:paraId="0090C79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result1 = df3.join(df1)</w:t>
      </w:r>
    </w:p>
    <w:p w14:paraId="4D4590A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00CAEAE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03A2608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 To remove the empty rows in the table ##########</w:t>
      </w:r>
    </w:p>
    <w:p w14:paraId="075D24B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Emp_row=[];</w:t>
      </w:r>
    </w:p>
    <w:p w14:paraId="1B57068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for index, row in result1.iterrows():</w:t>
      </w:r>
    </w:p>
    <w:p w14:paraId="74A2A63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pd.isnull(row[3]):                            #(pd.isnull(df[1]))# result1.isnull().values.any()</w:t>
      </w:r>
    </w:p>
    <w:p w14:paraId="1ECF865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#print("Empty Row")  #uncomment for Debuging</w:t>
      </w:r>
    </w:p>
    <w:p w14:paraId="1A6182E9"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Title_Rem=row[1]</w:t>
      </w:r>
    </w:p>
    <w:p w14:paraId="29E7ED2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4182AA9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pd.notnull(result1.iloc[index-1,3]):   #iloc[row_idx,column_idx]</w:t>
      </w:r>
    </w:p>
    <w:p w14:paraId="4CD75B7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result1.iloc[index-1,1]+=" "+Title_Rem</w:t>
      </w:r>
    </w:p>
    <w:p w14:paraId="7CDDB52E"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Emp_row.append(index)                 # loading indexed to be removed</w:t>
      </w:r>
    </w:p>
    <w:p w14:paraId="607C9FB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lastRenderedPageBreak/>
        <w:t xml:space="preserve">                        elif pd.notnull(result1.iloc[index-2,3]):</w:t>
      </w:r>
    </w:p>
    <w:p w14:paraId="28073E6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result1.iloc[index-2,1]+=" "+Title_Rem</w:t>
      </w:r>
    </w:p>
    <w:p w14:paraId="38F23EA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Emp_row.append(index)</w:t>
      </w:r>
    </w:p>
    <w:p w14:paraId="405B485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elif pd.notnull(result1.iloc[index-3,3]):</w:t>
      </w:r>
    </w:p>
    <w:p w14:paraId="08F3151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result1.iloc[index-3,1]+=" "+Title_Rem</w:t>
      </w:r>
    </w:p>
    <w:p w14:paraId="707DB56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Emp_row.append(index)</w:t>
      </w:r>
    </w:p>
    <w:p w14:paraId="21A50F48"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elif pd.notnull(result1.iloc[index-4,3]):</w:t>
      </w:r>
    </w:p>
    <w:p w14:paraId="5447EF2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result1.iloc[index-4,1]+=" "+Title_Rem</w:t>
      </w:r>
    </w:p>
    <w:p w14:paraId="66ADCB1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Emp_row.append(index)</w:t>
      </w:r>
    </w:p>
    <w:p w14:paraId="3455D042"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5B233AB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71901D93"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#Droping the row having empty cells and moving titles up         </w:t>
      </w:r>
    </w:p>
    <w:p w14:paraId="40CB78DA" w14:textId="6D91B546"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result2=result1.drop(Emp_row)         </w:t>
      </w:r>
      <w:r w:rsidR="00B15707" w:rsidRPr="00A876B5">
        <w:rPr>
          <w:rFonts w:asciiTheme="majorHAnsi" w:hAnsiTheme="majorHAnsi" w:cstheme="majorHAnsi"/>
          <w:color w:val="0070C0"/>
          <w:sz w:val="18"/>
        </w:rPr>
        <w:t xml:space="preserve">     </w:t>
      </w:r>
      <w:r w:rsidRPr="00A876B5">
        <w:rPr>
          <w:rFonts w:asciiTheme="majorHAnsi" w:hAnsiTheme="majorHAnsi" w:cstheme="majorHAnsi"/>
          <w:color w:val="0070C0"/>
          <w:sz w:val="18"/>
        </w:rPr>
        <w:t>#result1.index[Emp_row]</w:t>
      </w:r>
    </w:p>
    <w:p w14:paraId="58E82520"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#print("*DELETING Empty Rowssss")     #uncomment for debuging</w:t>
      </w:r>
    </w:p>
    <w:p w14:paraId="5CE525F9"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5DEEAA2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#Replacing Zeros in the Title column with Title from the earlier cells</w:t>
      </w:r>
    </w:p>
    <w:p w14:paraId="2801AAA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for index, row in result2.iterrows():</w:t>
      </w:r>
    </w:p>
    <w:p w14:paraId="62FD7DE5" w14:textId="598AEA73"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row[1]==0 and row[2]&gt;=HYear:                  # If the cell=0 and row is not Max</w:t>
      </w:r>
      <w:r w:rsidR="00B15707" w:rsidRPr="00A876B5">
        <w:rPr>
          <w:rFonts w:asciiTheme="majorHAnsi" w:hAnsiTheme="majorHAnsi" w:cstheme="majorHAnsi"/>
          <w:color w:val="0070C0"/>
          <w:sz w:val="18"/>
        </w:rPr>
        <w:t>i</w:t>
      </w:r>
      <w:r w:rsidRPr="00A876B5">
        <w:rPr>
          <w:rFonts w:asciiTheme="majorHAnsi" w:hAnsiTheme="majorHAnsi" w:cstheme="majorHAnsi"/>
          <w:color w:val="0070C0"/>
          <w:sz w:val="18"/>
        </w:rPr>
        <w:t>m</w:t>
      </w:r>
      <w:r w:rsidR="00B15707" w:rsidRPr="00A876B5">
        <w:rPr>
          <w:rFonts w:asciiTheme="majorHAnsi" w:hAnsiTheme="majorHAnsi" w:cstheme="majorHAnsi"/>
          <w:color w:val="0070C0"/>
          <w:sz w:val="18"/>
        </w:rPr>
        <w:t>u</w:t>
      </w:r>
      <w:r w:rsidRPr="00A876B5">
        <w:rPr>
          <w:rFonts w:asciiTheme="majorHAnsi" w:hAnsiTheme="majorHAnsi" w:cstheme="majorHAnsi"/>
          <w:color w:val="0070C0"/>
          <w:sz w:val="18"/>
        </w:rPr>
        <w:t>m Year</w:t>
      </w:r>
    </w:p>
    <w:p w14:paraId="31D3AC3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#replacing the cell value with the title of the person.</w:t>
      </w:r>
    </w:p>
    <w:p w14:paraId="20833ECF"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result2.iloc[index,1]=result2.iloc[index-1,1]</w:t>
      </w:r>
    </w:p>
    <w:p w14:paraId="660D49D6"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#print(result2.iloc[index,1])               #Uncheck for </w:t>
      </w:r>
    </w:p>
    <w:p w14:paraId="26D69140" w14:textId="3DB7D51F"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if row[1]==0 and row[2]==HYear:                  # If the cell=0 and row is not Max</w:t>
      </w:r>
      <w:r w:rsidR="00B15707" w:rsidRPr="00A876B5">
        <w:rPr>
          <w:rFonts w:asciiTheme="majorHAnsi" w:hAnsiTheme="majorHAnsi" w:cstheme="majorHAnsi"/>
          <w:color w:val="0070C0"/>
          <w:sz w:val="18"/>
        </w:rPr>
        <w:t>i</w:t>
      </w:r>
      <w:r w:rsidRPr="00A876B5">
        <w:rPr>
          <w:rFonts w:asciiTheme="majorHAnsi" w:hAnsiTheme="majorHAnsi" w:cstheme="majorHAnsi"/>
          <w:color w:val="0070C0"/>
          <w:sz w:val="18"/>
        </w:rPr>
        <w:t>m</w:t>
      </w:r>
      <w:r w:rsidR="00B15707" w:rsidRPr="00A876B5">
        <w:rPr>
          <w:rFonts w:asciiTheme="majorHAnsi" w:hAnsiTheme="majorHAnsi" w:cstheme="majorHAnsi"/>
          <w:color w:val="0070C0"/>
          <w:sz w:val="18"/>
        </w:rPr>
        <w:t>u</w:t>
      </w:r>
      <w:r w:rsidRPr="00A876B5">
        <w:rPr>
          <w:rFonts w:asciiTheme="majorHAnsi" w:hAnsiTheme="majorHAnsi" w:cstheme="majorHAnsi"/>
          <w:color w:val="0070C0"/>
          <w:sz w:val="18"/>
        </w:rPr>
        <w:t>m Year</w:t>
      </w:r>
    </w:p>
    <w:p w14:paraId="108F1D6B"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#replacing the cell value with the title of the person.</w:t>
      </w:r>
    </w:p>
    <w:p w14:paraId="5D684B31"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result2.iloc[index,1]=result2.iloc[index+1,1]</w:t>
      </w:r>
    </w:p>
    <w:p w14:paraId="05196EEC"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#print(result2.iloc[index,1])</w:t>
      </w:r>
    </w:p>
    <w:p w14:paraId="3BC0F83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74FF8E2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0AFD5A25"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fileFinalresult=filepathResults+str(filename[0])+'_finaltxt'+'.csv'</w:t>
      </w:r>
    </w:p>
    <w:p w14:paraId="3477E72D"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result2.to_csv(fileFinalresult, sep=',', encoding='utf-8', index=False) </w:t>
      </w:r>
    </w:p>
    <w:p w14:paraId="76EC89DA"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w:t>
      </w:r>
    </w:p>
    <w:p w14:paraId="6B716E99"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#Process End Time</w:t>
      </w:r>
    </w:p>
    <w:p w14:paraId="79ACCDE7" w14:textId="77777777"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file_num+=1</w:t>
      </w:r>
    </w:p>
    <w:p w14:paraId="305AFF65" w14:textId="1C3C0074" w:rsidR="00B51A80" w:rsidRPr="00A876B5" w:rsidRDefault="00B51A80" w:rsidP="00B51A80">
      <w:pPr>
        <w:rPr>
          <w:rFonts w:asciiTheme="majorHAnsi" w:hAnsiTheme="majorHAnsi" w:cstheme="majorHAnsi"/>
          <w:color w:val="0070C0"/>
          <w:sz w:val="18"/>
        </w:rPr>
      </w:pPr>
      <w:r w:rsidRPr="00A876B5">
        <w:rPr>
          <w:rFonts w:asciiTheme="majorHAnsi" w:hAnsiTheme="majorHAnsi" w:cstheme="majorHAnsi"/>
          <w:color w:val="0070C0"/>
          <w:sz w:val="18"/>
        </w:rPr>
        <w:t xml:space="preserve">            print("Files Done:"+str(file_num)+", Cumulative Time: "+str(datetime.now() - startTime))</w:t>
      </w:r>
    </w:p>
    <w:p w14:paraId="44EA31DD" w14:textId="46EC11C1" w:rsidR="00B7478C" w:rsidRPr="00A876B5" w:rsidRDefault="00B7478C" w:rsidP="00754402">
      <w:pPr>
        <w:pStyle w:val="Heading4"/>
        <w:rPr>
          <w:rFonts w:asciiTheme="majorHAnsi" w:hAnsiTheme="majorHAnsi"/>
        </w:rPr>
      </w:pPr>
      <w:r w:rsidRPr="00A876B5">
        <w:rPr>
          <w:rFonts w:asciiTheme="majorHAnsi" w:hAnsiTheme="majorHAnsi"/>
        </w:rPr>
        <w:t>File #2 Output (.csv) sample</w:t>
      </w:r>
      <w:r w:rsidR="00C91785" w:rsidRPr="00A876B5">
        <w:rPr>
          <w:rFonts w:asciiTheme="majorHAnsi" w:hAnsiTheme="majorHAnsi"/>
        </w:rPr>
        <w:t xml:space="preserve"> (</w:t>
      </w:r>
      <w:r w:rsidR="00754402" w:rsidRPr="00A876B5">
        <w:rPr>
          <w:rFonts w:asciiTheme="majorHAnsi" w:hAnsiTheme="majorHAnsi"/>
        </w:rPr>
        <w:t>0000000020__1997-03-20_finaltxt.csv</w:t>
      </w:r>
      <w:r w:rsidR="00C91785" w:rsidRPr="00A876B5">
        <w:rPr>
          <w:rFonts w:asciiTheme="majorHAnsi" w:hAnsiTheme="majorHAnsi"/>
        </w:rPr>
        <w:t>)</w:t>
      </w:r>
    </w:p>
    <w:p w14:paraId="2292CE6D" w14:textId="46980A2D" w:rsidR="00B7478C" w:rsidRPr="00A876B5" w:rsidRDefault="00B7478C" w:rsidP="00B7478C">
      <w:pPr>
        <w:rPr>
          <w:rFonts w:asciiTheme="majorHAnsi" w:hAnsiTheme="majorHAnsi"/>
        </w:rPr>
      </w:pPr>
      <w:r w:rsidRPr="00A876B5">
        <w:rPr>
          <w:rFonts w:asciiTheme="majorHAnsi" w:hAnsiTheme="majorHAnsi"/>
          <w:noProof/>
        </w:rPr>
        <w:drawing>
          <wp:inline distT="0" distB="0" distL="0" distR="0" wp14:anchorId="09ECBC9F" wp14:editId="7E2802E8">
            <wp:extent cx="5943600" cy="8064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06434"/>
                    </a:xfrm>
                    <a:prstGeom prst="rect">
                      <a:avLst/>
                    </a:prstGeom>
                    <a:noFill/>
                    <a:ln>
                      <a:noFill/>
                    </a:ln>
                  </pic:spPr>
                </pic:pic>
              </a:graphicData>
            </a:graphic>
          </wp:inline>
        </w:drawing>
      </w:r>
    </w:p>
    <w:p w14:paraId="51CB2E1F" w14:textId="7AB549ED" w:rsidR="00650E00" w:rsidRPr="00A876B5" w:rsidRDefault="00650E00" w:rsidP="00B7478C">
      <w:pPr>
        <w:rPr>
          <w:rFonts w:asciiTheme="majorHAnsi" w:hAnsiTheme="majorHAnsi"/>
        </w:rPr>
      </w:pPr>
    </w:p>
    <w:p w14:paraId="17E2142B" w14:textId="6226CFAC" w:rsidR="00650E00" w:rsidRPr="00A876B5" w:rsidRDefault="00650E00" w:rsidP="00B7478C">
      <w:pPr>
        <w:rPr>
          <w:rFonts w:asciiTheme="majorHAnsi" w:hAnsiTheme="majorHAnsi"/>
        </w:rPr>
      </w:pPr>
      <w:r w:rsidRPr="00A876B5">
        <w:rPr>
          <w:rFonts w:asciiTheme="majorHAnsi" w:hAnsiTheme="majorHAnsi"/>
        </w:rPr>
        <w:t xml:space="preserve">The final out put </w:t>
      </w:r>
      <w:r w:rsidR="00D90D10" w:rsidRPr="00A876B5">
        <w:rPr>
          <w:rFonts w:asciiTheme="majorHAnsi" w:hAnsiTheme="majorHAnsi"/>
        </w:rPr>
        <w:t>above shows two</w:t>
      </w:r>
      <w:r w:rsidRPr="00A876B5">
        <w:rPr>
          <w:rFonts w:asciiTheme="majorHAnsi" w:hAnsiTheme="majorHAnsi"/>
        </w:rPr>
        <w:t xml:space="preserve"> new </w:t>
      </w:r>
      <w:r w:rsidR="00302AF0" w:rsidRPr="00A876B5">
        <w:rPr>
          <w:rFonts w:asciiTheme="majorHAnsi" w:hAnsiTheme="majorHAnsi"/>
        </w:rPr>
        <w:t>columns as</w:t>
      </w:r>
      <w:r w:rsidRPr="00A876B5">
        <w:rPr>
          <w:rFonts w:asciiTheme="majorHAnsi" w:hAnsiTheme="majorHAnsi"/>
        </w:rPr>
        <w:t xml:space="preserve"> </w:t>
      </w:r>
      <w:r w:rsidR="00302AF0" w:rsidRPr="00A876B5">
        <w:rPr>
          <w:rFonts w:asciiTheme="majorHAnsi" w:hAnsiTheme="majorHAnsi"/>
        </w:rPr>
        <w:t>“</w:t>
      </w:r>
      <w:r w:rsidRPr="00A876B5">
        <w:rPr>
          <w:rFonts w:asciiTheme="majorHAnsi" w:hAnsiTheme="majorHAnsi"/>
        </w:rPr>
        <w:t>Name</w:t>
      </w:r>
      <w:r w:rsidR="00302AF0" w:rsidRPr="00A876B5">
        <w:rPr>
          <w:rFonts w:asciiTheme="majorHAnsi" w:hAnsiTheme="majorHAnsi"/>
        </w:rPr>
        <w:t>”</w:t>
      </w:r>
      <w:r w:rsidRPr="00A876B5">
        <w:rPr>
          <w:rFonts w:asciiTheme="majorHAnsi" w:hAnsiTheme="majorHAnsi"/>
        </w:rPr>
        <w:t xml:space="preserve"> and </w:t>
      </w:r>
      <w:r w:rsidR="00302AF0" w:rsidRPr="00A876B5">
        <w:rPr>
          <w:rFonts w:asciiTheme="majorHAnsi" w:hAnsiTheme="majorHAnsi"/>
        </w:rPr>
        <w:t>“</w:t>
      </w:r>
      <w:r w:rsidRPr="00A876B5">
        <w:rPr>
          <w:rFonts w:asciiTheme="majorHAnsi" w:hAnsiTheme="majorHAnsi"/>
        </w:rPr>
        <w:t>Titles</w:t>
      </w:r>
      <w:r w:rsidR="00302AF0" w:rsidRPr="00A876B5">
        <w:rPr>
          <w:rFonts w:asciiTheme="majorHAnsi" w:hAnsiTheme="majorHAnsi"/>
        </w:rPr>
        <w:t>”</w:t>
      </w:r>
      <w:r w:rsidRPr="00A876B5">
        <w:rPr>
          <w:rFonts w:asciiTheme="majorHAnsi" w:hAnsiTheme="majorHAnsi"/>
        </w:rPr>
        <w:t>.</w:t>
      </w:r>
      <w:r w:rsidR="00D90D10" w:rsidRPr="00A876B5">
        <w:rPr>
          <w:rFonts w:asciiTheme="majorHAnsi" w:hAnsiTheme="majorHAnsi"/>
        </w:rPr>
        <w:t xml:space="preserve"> Secondly the empty rows have been removed. </w:t>
      </w:r>
    </w:p>
    <w:p w14:paraId="1996BE85" w14:textId="77777777" w:rsidR="00BE33AF" w:rsidRPr="00A876B5" w:rsidRDefault="00C02E71" w:rsidP="00A3405E">
      <w:pPr>
        <w:pStyle w:val="Heading2"/>
        <w:rPr>
          <w:rFonts w:asciiTheme="majorHAnsi" w:hAnsiTheme="majorHAnsi" w:cstheme="majorHAnsi"/>
        </w:rPr>
      </w:pPr>
      <w:bookmarkStart w:id="15" w:name="_Toc512882314"/>
      <w:r w:rsidRPr="00A876B5">
        <w:rPr>
          <w:rFonts w:asciiTheme="majorHAnsi" w:hAnsiTheme="majorHAnsi" w:cstheme="majorHAnsi"/>
        </w:rPr>
        <w:t>Parsing the HTML Files</w:t>
      </w:r>
      <w:bookmarkEnd w:id="15"/>
    </w:p>
    <w:p w14:paraId="667F11AA" w14:textId="76E28C9C" w:rsidR="00FB123B" w:rsidRPr="00A876B5" w:rsidRDefault="00147AFB" w:rsidP="00FB123B">
      <w:pPr>
        <w:rPr>
          <w:rFonts w:asciiTheme="majorHAnsi" w:hAnsiTheme="majorHAnsi"/>
          <w:b/>
          <w:sz w:val="24"/>
          <w:szCs w:val="24"/>
          <w:u w:val="single"/>
        </w:rPr>
      </w:pPr>
      <w:r w:rsidRPr="00A876B5">
        <w:rPr>
          <w:rFonts w:asciiTheme="majorHAnsi" w:hAnsiTheme="majorHAnsi"/>
          <w:b/>
          <w:sz w:val="24"/>
          <w:szCs w:val="24"/>
          <w:u w:val="single"/>
        </w:rPr>
        <w:t>Problem Statement:</w:t>
      </w:r>
    </w:p>
    <w:p w14:paraId="43ABA03F" w14:textId="74060E63" w:rsidR="00147AFB" w:rsidRPr="00A876B5" w:rsidRDefault="00147AFB" w:rsidP="00147AFB">
      <w:pPr>
        <w:pStyle w:val="BodyText"/>
        <w:spacing w:line="360" w:lineRule="auto"/>
        <w:rPr>
          <w:rFonts w:asciiTheme="majorHAnsi" w:hAnsiTheme="majorHAnsi" w:cs="Calibri"/>
          <w:noProof/>
          <w:sz w:val="24"/>
          <w:szCs w:val="24"/>
        </w:rPr>
      </w:pPr>
      <w:r w:rsidRPr="00A876B5">
        <w:rPr>
          <w:rFonts w:asciiTheme="majorHAnsi" w:hAnsiTheme="majorHAnsi"/>
          <w:sz w:val="24"/>
          <w:szCs w:val="24"/>
        </w:rPr>
        <w:t xml:space="preserve">As mentioned in the previous section, we have both text as well as HTML files and some of the files with .txt extension has HTML tags inside them. </w:t>
      </w:r>
      <w:r w:rsidRPr="00A876B5">
        <w:rPr>
          <w:rFonts w:asciiTheme="majorHAnsi" w:hAnsiTheme="majorHAnsi"/>
          <w:sz w:val="24"/>
          <w:szCs w:val="24"/>
        </w:rPr>
        <w:t xml:space="preserve">The task is to obtain </w:t>
      </w:r>
      <w:r w:rsidRPr="00A876B5">
        <w:rPr>
          <w:rFonts w:asciiTheme="majorHAnsi" w:hAnsiTheme="majorHAnsi"/>
          <w:sz w:val="24"/>
          <w:szCs w:val="24"/>
        </w:rPr>
        <w:t>the “Summary Compensation Table”</w:t>
      </w:r>
      <w:r w:rsidRPr="00A876B5">
        <w:rPr>
          <w:rFonts w:asciiTheme="majorHAnsi" w:hAnsiTheme="majorHAnsi" w:cs="Calibri"/>
          <w:b/>
          <w:noProof/>
          <w:sz w:val="24"/>
          <w:szCs w:val="24"/>
        </w:rPr>
        <w:t xml:space="preserve"> </w:t>
      </w:r>
      <w:r w:rsidRPr="00A876B5">
        <w:rPr>
          <w:rFonts w:asciiTheme="majorHAnsi" w:hAnsiTheme="majorHAnsi" w:cs="Calibri"/>
          <w:noProof/>
          <w:sz w:val="24"/>
          <w:szCs w:val="24"/>
        </w:rPr>
        <w:t>from those files.</w:t>
      </w:r>
    </w:p>
    <w:p w14:paraId="2762E8B9" w14:textId="1886C552" w:rsidR="006573EE" w:rsidRPr="00A876B5" w:rsidRDefault="006573EE" w:rsidP="00147AFB">
      <w:pPr>
        <w:pStyle w:val="BodyText"/>
        <w:spacing w:line="360" w:lineRule="auto"/>
        <w:rPr>
          <w:rFonts w:asciiTheme="majorHAnsi" w:hAnsiTheme="majorHAnsi" w:cs="Calibri"/>
          <w:noProof/>
          <w:sz w:val="24"/>
          <w:szCs w:val="24"/>
        </w:rPr>
      </w:pPr>
    </w:p>
    <w:p w14:paraId="054C928A" w14:textId="659E7100" w:rsidR="006573EE" w:rsidRPr="00A876B5" w:rsidRDefault="006573EE" w:rsidP="00147AFB">
      <w:pPr>
        <w:pStyle w:val="BodyText"/>
        <w:spacing w:line="360" w:lineRule="auto"/>
        <w:rPr>
          <w:rFonts w:asciiTheme="majorHAnsi" w:hAnsiTheme="majorHAnsi" w:cs="Calibri"/>
          <w:noProof/>
          <w:sz w:val="24"/>
          <w:szCs w:val="24"/>
        </w:rPr>
      </w:pPr>
    </w:p>
    <w:p w14:paraId="0A620809" w14:textId="6DDAFE7C" w:rsidR="006573EE" w:rsidRPr="00A876B5" w:rsidRDefault="006573EE" w:rsidP="00147AFB">
      <w:pPr>
        <w:pStyle w:val="BodyText"/>
        <w:spacing w:line="360" w:lineRule="auto"/>
        <w:rPr>
          <w:rFonts w:asciiTheme="majorHAnsi" w:hAnsiTheme="majorHAnsi" w:cs="Calibri"/>
          <w:noProof/>
          <w:sz w:val="24"/>
          <w:szCs w:val="24"/>
        </w:rPr>
      </w:pPr>
    </w:p>
    <w:p w14:paraId="0561C440" w14:textId="55F63E41" w:rsidR="006573EE" w:rsidRPr="00A876B5" w:rsidRDefault="006573EE" w:rsidP="00147AFB">
      <w:pPr>
        <w:pStyle w:val="BodyText"/>
        <w:spacing w:line="360" w:lineRule="auto"/>
        <w:rPr>
          <w:rFonts w:asciiTheme="majorHAnsi" w:hAnsiTheme="majorHAnsi" w:cs="Calibri"/>
          <w:noProof/>
          <w:sz w:val="24"/>
          <w:szCs w:val="24"/>
        </w:rPr>
      </w:pPr>
    </w:p>
    <w:p w14:paraId="64D6F5B0" w14:textId="77777777" w:rsidR="006573EE" w:rsidRPr="00A876B5" w:rsidRDefault="006573EE" w:rsidP="00147AFB">
      <w:pPr>
        <w:pStyle w:val="BodyText"/>
        <w:spacing w:line="360" w:lineRule="auto"/>
        <w:rPr>
          <w:rFonts w:asciiTheme="majorHAnsi" w:hAnsiTheme="majorHAnsi" w:cs="Calibri"/>
          <w:noProof/>
          <w:sz w:val="24"/>
          <w:szCs w:val="24"/>
        </w:rPr>
      </w:pPr>
    </w:p>
    <w:p w14:paraId="3B4D0886" w14:textId="58F0E140" w:rsidR="00147AFB" w:rsidRPr="00A876B5" w:rsidRDefault="00147AFB" w:rsidP="00FB123B">
      <w:pPr>
        <w:rPr>
          <w:rFonts w:asciiTheme="majorHAnsi" w:hAnsiTheme="majorHAnsi"/>
          <w:b/>
          <w:sz w:val="24"/>
          <w:szCs w:val="24"/>
          <w:u w:val="single"/>
        </w:rPr>
      </w:pPr>
      <w:r w:rsidRPr="00A876B5">
        <w:rPr>
          <w:rFonts w:asciiTheme="majorHAnsi" w:hAnsiTheme="majorHAnsi"/>
          <w:b/>
          <w:sz w:val="24"/>
          <w:szCs w:val="24"/>
          <w:u w:val="single"/>
        </w:rPr>
        <w:t>Challenges</w:t>
      </w:r>
    </w:p>
    <w:p w14:paraId="2BFE398E" w14:textId="47BD0045" w:rsidR="00147AFB" w:rsidRPr="00A876B5" w:rsidRDefault="00147AFB" w:rsidP="0062082C">
      <w:pPr>
        <w:pStyle w:val="ListParagraph"/>
        <w:numPr>
          <w:ilvl w:val="0"/>
          <w:numId w:val="33"/>
        </w:numPr>
        <w:rPr>
          <w:rFonts w:asciiTheme="majorHAnsi" w:hAnsiTheme="majorHAnsi"/>
        </w:rPr>
      </w:pPr>
      <w:r w:rsidRPr="00A876B5">
        <w:rPr>
          <w:rFonts w:asciiTheme="majorHAnsi" w:hAnsiTheme="majorHAnsi"/>
        </w:rPr>
        <w:t>There is no much similarity between various html files</w:t>
      </w:r>
      <w:r w:rsidR="0062082C" w:rsidRPr="00A876B5">
        <w:rPr>
          <w:rFonts w:asciiTheme="majorHAnsi" w:hAnsiTheme="majorHAnsi"/>
        </w:rPr>
        <w:t xml:space="preserve"> so that same logic works for all the files.</w:t>
      </w:r>
    </w:p>
    <w:p w14:paraId="0FFDC177" w14:textId="77777777" w:rsidR="0062082C" w:rsidRPr="00A876B5" w:rsidRDefault="0062082C" w:rsidP="0062082C">
      <w:pPr>
        <w:pStyle w:val="ListParagraph"/>
        <w:numPr>
          <w:ilvl w:val="0"/>
          <w:numId w:val="33"/>
        </w:numPr>
        <w:rPr>
          <w:rFonts w:asciiTheme="majorHAnsi" w:hAnsiTheme="majorHAnsi"/>
        </w:rPr>
      </w:pPr>
      <w:r w:rsidRPr="00A876B5">
        <w:rPr>
          <w:rFonts w:asciiTheme="majorHAnsi" w:hAnsiTheme="majorHAnsi"/>
        </w:rPr>
        <w:t>There is no much similarity between the .txt files as well to uniquely identify the table.</w:t>
      </w:r>
    </w:p>
    <w:p w14:paraId="7591C64D" w14:textId="77777777" w:rsidR="0062082C" w:rsidRPr="00A876B5" w:rsidRDefault="0062082C" w:rsidP="0062082C">
      <w:pPr>
        <w:pStyle w:val="ListParagraph"/>
        <w:numPr>
          <w:ilvl w:val="0"/>
          <w:numId w:val="33"/>
        </w:numPr>
        <w:rPr>
          <w:rFonts w:asciiTheme="majorHAnsi" w:hAnsiTheme="majorHAnsi"/>
        </w:rPr>
      </w:pPr>
      <w:r w:rsidRPr="00A876B5">
        <w:rPr>
          <w:rFonts w:asciiTheme="majorHAnsi" w:hAnsiTheme="majorHAnsi"/>
        </w:rPr>
        <w:t xml:space="preserve">Exporting the obtained table to .csv in a cleaner format is often difficult. </w:t>
      </w:r>
    </w:p>
    <w:p w14:paraId="67D280D3" w14:textId="77777777" w:rsidR="0062082C" w:rsidRPr="00A876B5" w:rsidRDefault="0062082C" w:rsidP="0062082C">
      <w:pPr>
        <w:rPr>
          <w:rFonts w:asciiTheme="majorHAnsi" w:hAnsiTheme="majorHAnsi"/>
          <w:b/>
          <w:sz w:val="24"/>
          <w:szCs w:val="24"/>
          <w:u w:val="single"/>
        </w:rPr>
      </w:pPr>
    </w:p>
    <w:p w14:paraId="69D8A71B" w14:textId="1864A31E" w:rsidR="0062082C" w:rsidRPr="00A876B5" w:rsidRDefault="0062082C" w:rsidP="0062082C">
      <w:pPr>
        <w:rPr>
          <w:rFonts w:asciiTheme="majorHAnsi" w:hAnsiTheme="majorHAnsi"/>
          <w:b/>
          <w:sz w:val="24"/>
          <w:szCs w:val="24"/>
          <w:u w:val="single"/>
        </w:rPr>
      </w:pPr>
      <w:r w:rsidRPr="00A876B5">
        <w:rPr>
          <w:rFonts w:asciiTheme="majorHAnsi" w:hAnsiTheme="majorHAnsi"/>
          <w:b/>
          <w:sz w:val="24"/>
          <w:szCs w:val="24"/>
          <w:u w:val="single"/>
        </w:rPr>
        <w:t>Dealing with the problem statement:</w:t>
      </w:r>
    </w:p>
    <w:p w14:paraId="048CA108" w14:textId="77777777" w:rsidR="0062082C" w:rsidRPr="00A876B5" w:rsidRDefault="0062082C" w:rsidP="0062082C">
      <w:pPr>
        <w:rPr>
          <w:rFonts w:asciiTheme="majorHAnsi" w:hAnsiTheme="majorHAnsi"/>
        </w:rPr>
      </w:pPr>
    </w:p>
    <w:p w14:paraId="641D66F2" w14:textId="3B9357DC" w:rsidR="0062082C" w:rsidRPr="00A876B5" w:rsidRDefault="0062082C" w:rsidP="0062082C">
      <w:pPr>
        <w:rPr>
          <w:rFonts w:asciiTheme="majorHAnsi" w:hAnsiTheme="majorHAnsi"/>
        </w:rPr>
      </w:pPr>
      <w:r w:rsidRPr="00A876B5">
        <w:rPr>
          <w:rFonts w:asciiTheme="majorHAnsi" w:hAnsiTheme="majorHAnsi"/>
        </w:rPr>
        <w:t>We have tried 2 approaches here to obtain the “Summary Compensation Table” from the html tags. They are:</w:t>
      </w:r>
    </w:p>
    <w:p w14:paraId="1E9E754E" w14:textId="51EE53D9" w:rsidR="0062082C" w:rsidRPr="00A876B5" w:rsidRDefault="0062082C" w:rsidP="0062082C">
      <w:pPr>
        <w:pStyle w:val="ListParagraph"/>
        <w:numPr>
          <w:ilvl w:val="0"/>
          <w:numId w:val="34"/>
        </w:numPr>
        <w:rPr>
          <w:rFonts w:asciiTheme="majorHAnsi" w:hAnsiTheme="majorHAnsi"/>
        </w:rPr>
      </w:pPr>
      <w:r w:rsidRPr="00A876B5">
        <w:rPr>
          <w:rFonts w:asciiTheme="majorHAnsi" w:hAnsiTheme="majorHAnsi"/>
        </w:rPr>
        <w:t>Strip off all the HTML tags and then treat the output file with plain text as use that file for obtaining the Summary Compensation Table.</w:t>
      </w:r>
    </w:p>
    <w:p w14:paraId="3F139495" w14:textId="07C53EBE" w:rsidR="0062082C" w:rsidRPr="00A876B5" w:rsidRDefault="0062082C" w:rsidP="0062082C">
      <w:pPr>
        <w:pStyle w:val="ListParagraph"/>
        <w:numPr>
          <w:ilvl w:val="0"/>
          <w:numId w:val="34"/>
        </w:numPr>
        <w:rPr>
          <w:rFonts w:asciiTheme="majorHAnsi" w:hAnsiTheme="majorHAnsi"/>
        </w:rPr>
      </w:pPr>
      <w:r w:rsidRPr="00A876B5">
        <w:rPr>
          <w:rFonts w:asciiTheme="majorHAnsi" w:hAnsiTheme="majorHAnsi"/>
        </w:rPr>
        <w:t>Use the python packages and functions to obtain the table.</w:t>
      </w:r>
    </w:p>
    <w:p w14:paraId="3504A46A" w14:textId="039359DD" w:rsidR="0062082C" w:rsidRPr="00A876B5" w:rsidRDefault="0062082C" w:rsidP="0062082C">
      <w:pPr>
        <w:rPr>
          <w:rFonts w:asciiTheme="majorHAnsi" w:hAnsiTheme="majorHAnsi"/>
        </w:rPr>
      </w:pPr>
    </w:p>
    <w:p w14:paraId="46EB141B" w14:textId="5583B0D5" w:rsidR="0062082C" w:rsidRPr="00A876B5" w:rsidRDefault="0062082C" w:rsidP="0062082C">
      <w:pPr>
        <w:rPr>
          <w:rFonts w:asciiTheme="majorHAnsi" w:hAnsiTheme="majorHAnsi"/>
          <w:sz w:val="24"/>
          <w:szCs w:val="24"/>
        </w:rPr>
      </w:pPr>
      <w:r w:rsidRPr="00A876B5">
        <w:rPr>
          <w:rFonts w:asciiTheme="majorHAnsi" w:hAnsiTheme="majorHAnsi"/>
          <w:sz w:val="24"/>
          <w:szCs w:val="24"/>
        </w:rPr>
        <w:t>Since the first approach needs an intermediate file storage and further processing, we have decided to use the 2</w:t>
      </w:r>
      <w:r w:rsidRPr="00A876B5">
        <w:rPr>
          <w:rFonts w:asciiTheme="majorHAnsi" w:hAnsiTheme="majorHAnsi"/>
          <w:sz w:val="24"/>
          <w:szCs w:val="24"/>
          <w:vertAlign w:val="superscript"/>
        </w:rPr>
        <w:t>nd</w:t>
      </w:r>
      <w:r w:rsidRPr="00A876B5">
        <w:rPr>
          <w:rFonts w:asciiTheme="majorHAnsi" w:hAnsiTheme="majorHAnsi"/>
          <w:sz w:val="24"/>
          <w:szCs w:val="24"/>
        </w:rPr>
        <w:t xml:space="preserve"> approach.</w:t>
      </w:r>
    </w:p>
    <w:p w14:paraId="3823C7BA" w14:textId="4FB1F712" w:rsidR="0062082C" w:rsidRPr="00A876B5" w:rsidRDefault="0062082C" w:rsidP="0062082C">
      <w:pPr>
        <w:rPr>
          <w:rFonts w:asciiTheme="majorHAnsi" w:hAnsiTheme="majorHAnsi"/>
          <w:sz w:val="24"/>
          <w:szCs w:val="24"/>
        </w:rPr>
      </w:pPr>
    </w:p>
    <w:p w14:paraId="796058D5" w14:textId="4A5230EA" w:rsidR="0062082C" w:rsidRPr="00A876B5" w:rsidRDefault="006573EE" w:rsidP="0062082C">
      <w:pPr>
        <w:rPr>
          <w:rFonts w:asciiTheme="majorHAnsi" w:hAnsiTheme="majorHAnsi"/>
          <w:sz w:val="24"/>
          <w:szCs w:val="24"/>
        </w:rPr>
      </w:pPr>
      <w:r w:rsidRPr="00A876B5">
        <w:rPr>
          <w:rFonts w:asciiTheme="majorHAnsi" w:hAnsiTheme="majorHAnsi"/>
          <w:sz w:val="24"/>
          <w:szCs w:val="24"/>
        </w:rPr>
        <w:t>The code for that is as follows:</w:t>
      </w:r>
    </w:p>
    <w:p w14:paraId="4E2B59CC" w14:textId="3DCCFAA7" w:rsidR="006573EE" w:rsidRPr="00A876B5" w:rsidRDefault="006573EE" w:rsidP="0062082C">
      <w:pPr>
        <w:rPr>
          <w:rFonts w:asciiTheme="majorHAnsi" w:hAnsiTheme="majorHAnsi"/>
          <w:b/>
          <w:sz w:val="24"/>
          <w:szCs w:val="24"/>
          <w:u w:val="single"/>
        </w:rPr>
      </w:pPr>
      <w:r w:rsidRPr="00A876B5">
        <w:rPr>
          <w:rFonts w:asciiTheme="majorHAnsi" w:hAnsiTheme="majorHAnsi"/>
          <w:b/>
          <w:sz w:val="24"/>
          <w:szCs w:val="24"/>
          <w:u w:val="single"/>
        </w:rPr>
        <w:t>Code:</w:t>
      </w:r>
    </w:p>
    <w:p w14:paraId="16C56382" w14:textId="2D87257B" w:rsidR="006573EE" w:rsidRPr="00A876B5" w:rsidRDefault="006573EE" w:rsidP="0062082C">
      <w:pPr>
        <w:rPr>
          <w:rFonts w:asciiTheme="majorHAnsi" w:hAnsiTheme="majorHAnsi"/>
        </w:rPr>
      </w:pPr>
    </w:p>
    <w:p w14:paraId="34B59C74" w14:textId="70ABDBA0" w:rsidR="006573EE" w:rsidRPr="00A876B5" w:rsidRDefault="006573EE" w:rsidP="0062082C">
      <w:pPr>
        <w:rPr>
          <w:rFonts w:asciiTheme="majorHAnsi" w:hAnsiTheme="majorHAnsi"/>
        </w:rPr>
      </w:pPr>
      <w:r w:rsidRPr="00A876B5">
        <w:rPr>
          <w:rFonts w:asciiTheme="majorHAnsi" w:hAnsiTheme="majorHAnsi"/>
          <w:noProof/>
        </w:rPr>
        <w:drawing>
          <wp:inline distT="0" distB="0" distL="0" distR="0" wp14:anchorId="4074AAD9" wp14:editId="56CB24DE">
            <wp:extent cx="5514975" cy="2686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2686050"/>
                    </a:xfrm>
                    <a:prstGeom prst="rect">
                      <a:avLst/>
                    </a:prstGeom>
                  </pic:spPr>
                </pic:pic>
              </a:graphicData>
            </a:graphic>
          </wp:inline>
        </w:drawing>
      </w:r>
    </w:p>
    <w:p w14:paraId="0C15740D" w14:textId="05879BC3" w:rsidR="006573EE" w:rsidRPr="00A876B5" w:rsidRDefault="006573EE" w:rsidP="0062082C">
      <w:pPr>
        <w:rPr>
          <w:rFonts w:asciiTheme="majorHAnsi" w:hAnsiTheme="majorHAnsi"/>
        </w:rPr>
      </w:pPr>
    </w:p>
    <w:p w14:paraId="7C0A395C" w14:textId="0009EFCB" w:rsidR="006573EE" w:rsidRPr="00A876B5" w:rsidRDefault="006573EE" w:rsidP="0062082C">
      <w:pPr>
        <w:rPr>
          <w:rFonts w:asciiTheme="majorHAnsi" w:hAnsiTheme="majorHAnsi"/>
          <w:sz w:val="24"/>
          <w:szCs w:val="24"/>
        </w:rPr>
      </w:pPr>
      <w:r w:rsidRPr="00A876B5">
        <w:rPr>
          <w:rFonts w:asciiTheme="majorHAnsi" w:hAnsiTheme="majorHAnsi"/>
          <w:sz w:val="24"/>
          <w:szCs w:val="24"/>
        </w:rPr>
        <w:t>The above code obtains the “Sumary Compensation Table” into dfhtml variable. The sample output value looks like below:</w:t>
      </w:r>
    </w:p>
    <w:p w14:paraId="1840E257" w14:textId="0C37E1CD" w:rsidR="006573EE" w:rsidRPr="00A876B5" w:rsidRDefault="006573EE" w:rsidP="0062082C">
      <w:pPr>
        <w:rPr>
          <w:rFonts w:asciiTheme="majorHAnsi" w:hAnsiTheme="majorHAnsi"/>
          <w:sz w:val="24"/>
          <w:szCs w:val="24"/>
        </w:rPr>
      </w:pPr>
    </w:p>
    <w:p w14:paraId="56DE2D76" w14:textId="2484F5F5" w:rsidR="006573EE" w:rsidRPr="00A876B5" w:rsidRDefault="006573EE" w:rsidP="0062082C">
      <w:pPr>
        <w:rPr>
          <w:rFonts w:asciiTheme="majorHAnsi" w:hAnsiTheme="majorHAnsi"/>
        </w:rPr>
      </w:pPr>
      <w:r w:rsidRPr="00A876B5">
        <w:rPr>
          <w:rFonts w:asciiTheme="majorHAnsi" w:hAnsiTheme="majorHAnsi"/>
          <w:noProof/>
        </w:rPr>
        <w:lastRenderedPageBreak/>
        <w:drawing>
          <wp:inline distT="0" distB="0" distL="0" distR="0" wp14:anchorId="78185DFF" wp14:editId="59DAFFEA">
            <wp:extent cx="5095875" cy="3657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3657600"/>
                    </a:xfrm>
                    <a:prstGeom prst="rect">
                      <a:avLst/>
                    </a:prstGeom>
                  </pic:spPr>
                </pic:pic>
              </a:graphicData>
            </a:graphic>
          </wp:inline>
        </w:drawing>
      </w:r>
    </w:p>
    <w:p w14:paraId="1BDC7466" w14:textId="582AA806" w:rsidR="006573EE" w:rsidRPr="00A876B5" w:rsidRDefault="006573EE" w:rsidP="0062082C">
      <w:pPr>
        <w:rPr>
          <w:rFonts w:asciiTheme="majorHAnsi" w:hAnsiTheme="majorHAnsi"/>
        </w:rPr>
      </w:pPr>
    </w:p>
    <w:p w14:paraId="777CE3E4" w14:textId="6AEF6491" w:rsidR="006573EE" w:rsidRPr="00A876B5" w:rsidRDefault="006573EE" w:rsidP="0062082C">
      <w:pPr>
        <w:rPr>
          <w:rFonts w:asciiTheme="majorHAnsi" w:hAnsiTheme="majorHAnsi"/>
          <w:sz w:val="24"/>
          <w:szCs w:val="24"/>
        </w:rPr>
      </w:pPr>
      <w:r w:rsidRPr="00A876B5">
        <w:rPr>
          <w:rFonts w:asciiTheme="majorHAnsi" w:hAnsiTheme="majorHAnsi"/>
          <w:sz w:val="24"/>
          <w:szCs w:val="24"/>
        </w:rPr>
        <w:t>The next step is to remove the ‘NaN’ from dfhtml. The code for that is as follows:</w:t>
      </w:r>
    </w:p>
    <w:p w14:paraId="7CF20F2D" w14:textId="6D3D1EF7" w:rsidR="006573EE" w:rsidRPr="00A876B5" w:rsidRDefault="006573EE" w:rsidP="0062082C">
      <w:pPr>
        <w:rPr>
          <w:rFonts w:asciiTheme="majorHAnsi" w:hAnsiTheme="majorHAnsi"/>
        </w:rPr>
      </w:pPr>
    </w:p>
    <w:p w14:paraId="5CD9E00A" w14:textId="3B2011D2" w:rsidR="006573EE" w:rsidRPr="00A876B5" w:rsidRDefault="006573EE" w:rsidP="0062082C">
      <w:pPr>
        <w:rPr>
          <w:rFonts w:asciiTheme="majorHAnsi" w:hAnsiTheme="majorHAnsi"/>
        </w:rPr>
      </w:pPr>
      <w:r w:rsidRPr="00A876B5">
        <w:rPr>
          <w:rFonts w:asciiTheme="majorHAnsi" w:hAnsiTheme="majorHAnsi"/>
          <w:noProof/>
        </w:rPr>
        <w:drawing>
          <wp:inline distT="0" distB="0" distL="0" distR="0" wp14:anchorId="7270C2AE" wp14:editId="6AE987F2">
            <wp:extent cx="3333750"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685800"/>
                    </a:xfrm>
                    <a:prstGeom prst="rect">
                      <a:avLst/>
                    </a:prstGeom>
                  </pic:spPr>
                </pic:pic>
              </a:graphicData>
            </a:graphic>
          </wp:inline>
        </w:drawing>
      </w:r>
    </w:p>
    <w:p w14:paraId="585882E0" w14:textId="33C47017" w:rsidR="006573EE" w:rsidRPr="00A876B5" w:rsidRDefault="006573EE" w:rsidP="0062082C">
      <w:pPr>
        <w:rPr>
          <w:rFonts w:asciiTheme="majorHAnsi" w:hAnsiTheme="majorHAnsi"/>
        </w:rPr>
      </w:pPr>
    </w:p>
    <w:p w14:paraId="120CF3E1" w14:textId="023B6390" w:rsidR="006573EE" w:rsidRPr="00A876B5" w:rsidRDefault="006573EE" w:rsidP="0062082C">
      <w:pPr>
        <w:rPr>
          <w:rFonts w:asciiTheme="majorHAnsi" w:hAnsiTheme="majorHAnsi"/>
        </w:rPr>
      </w:pPr>
      <w:r w:rsidRPr="00A876B5">
        <w:rPr>
          <w:rFonts w:asciiTheme="majorHAnsi" w:hAnsiTheme="majorHAnsi"/>
        </w:rPr>
        <w:t>The above code removes the NaN from the dfhtml and looks like below:</w:t>
      </w:r>
    </w:p>
    <w:p w14:paraId="3B674382" w14:textId="0395B4EA" w:rsidR="006573EE" w:rsidRPr="00A876B5" w:rsidRDefault="006573EE" w:rsidP="0062082C">
      <w:pPr>
        <w:rPr>
          <w:rFonts w:asciiTheme="majorHAnsi" w:hAnsiTheme="majorHAnsi"/>
        </w:rPr>
      </w:pPr>
    </w:p>
    <w:p w14:paraId="214A2198" w14:textId="16705F07" w:rsidR="006573EE" w:rsidRPr="00A876B5" w:rsidRDefault="006573EE" w:rsidP="0062082C">
      <w:pPr>
        <w:rPr>
          <w:rFonts w:asciiTheme="majorHAnsi" w:hAnsiTheme="majorHAnsi"/>
        </w:rPr>
      </w:pPr>
      <w:r w:rsidRPr="00A876B5">
        <w:rPr>
          <w:rFonts w:asciiTheme="majorHAnsi" w:hAnsiTheme="majorHAnsi"/>
          <w:noProof/>
        </w:rPr>
        <w:lastRenderedPageBreak/>
        <w:drawing>
          <wp:inline distT="0" distB="0" distL="0" distR="0" wp14:anchorId="5758A83D" wp14:editId="7F3B065F">
            <wp:extent cx="5362575" cy="400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000500"/>
                    </a:xfrm>
                    <a:prstGeom prst="rect">
                      <a:avLst/>
                    </a:prstGeom>
                  </pic:spPr>
                </pic:pic>
              </a:graphicData>
            </a:graphic>
          </wp:inline>
        </w:drawing>
      </w:r>
    </w:p>
    <w:p w14:paraId="6FFA5466" w14:textId="760EEA09" w:rsidR="006573EE" w:rsidRPr="00A876B5" w:rsidRDefault="006573EE" w:rsidP="0062082C">
      <w:pPr>
        <w:rPr>
          <w:rFonts w:asciiTheme="majorHAnsi" w:hAnsiTheme="majorHAnsi"/>
        </w:rPr>
      </w:pPr>
    </w:p>
    <w:p w14:paraId="3535593A" w14:textId="75EC93FF" w:rsidR="006573EE" w:rsidRPr="00A876B5" w:rsidRDefault="006573EE" w:rsidP="0062082C">
      <w:pPr>
        <w:rPr>
          <w:rFonts w:asciiTheme="majorHAnsi" w:hAnsiTheme="majorHAnsi"/>
          <w:sz w:val="24"/>
          <w:szCs w:val="24"/>
        </w:rPr>
      </w:pPr>
      <w:r w:rsidRPr="00A876B5">
        <w:rPr>
          <w:rFonts w:asciiTheme="majorHAnsi" w:hAnsiTheme="majorHAnsi"/>
          <w:sz w:val="24"/>
          <w:szCs w:val="24"/>
        </w:rPr>
        <w:t xml:space="preserve">Now the next step is to save this output into a .csv file. When we tried saving the </w:t>
      </w:r>
      <w:r w:rsidR="005151A8" w:rsidRPr="00A876B5">
        <w:rPr>
          <w:rFonts w:asciiTheme="majorHAnsi" w:hAnsiTheme="majorHAnsi"/>
          <w:sz w:val="24"/>
          <w:szCs w:val="24"/>
        </w:rPr>
        <w:t>above output into a .csv file, it is not properly formatted. The sample output is as follows:</w:t>
      </w:r>
    </w:p>
    <w:p w14:paraId="0FF68AE3" w14:textId="003AD3A7" w:rsidR="005151A8" w:rsidRPr="00A876B5" w:rsidRDefault="005151A8" w:rsidP="0062082C">
      <w:pPr>
        <w:rPr>
          <w:rFonts w:asciiTheme="majorHAnsi" w:hAnsiTheme="majorHAnsi"/>
        </w:rPr>
      </w:pPr>
    </w:p>
    <w:p w14:paraId="6BD64F15" w14:textId="6AD12C63" w:rsidR="005151A8" w:rsidRPr="00A876B5" w:rsidRDefault="005151A8" w:rsidP="0062082C">
      <w:pPr>
        <w:rPr>
          <w:rFonts w:asciiTheme="majorHAnsi" w:hAnsiTheme="majorHAnsi"/>
        </w:rPr>
      </w:pPr>
      <w:r w:rsidRPr="00A876B5">
        <w:rPr>
          <w:rFonts w:asciiTheme="majorHAnsi" w:hAnsiTheme="majorHAnsi"/>
          <w:noProof/>
        </w:rPr>
        <w:lastRenderedPageBreak/>
        <w:drawing>
          <wp:inline distT="0" distB="0" distL="0" distR="0" wp14:anchorId="26ADDD72" wp14:editId="77152DE9">
            <wp:extent cx="4800600" cy="4457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4457700"/>
                    </a:xfrm>
                    <a:prstGeom prst="rect">
                      <a:avLst/>
                    </a:prstGeom>
                  </pic:spPr>
                </pic:pic>
              </a:graphicData>
            </a:graphic>
          </wp:inline>
        </w:drawing>
      </w:r>
    </w:p>
    <w:p w14:paraId="75A0BDB5" w14:textId="23688F84" w:rsidR="005151A8" w:rsidRPr="00A876B5" w:rsidRDefault="005151A8" w:rsidP="0062082C">
      <w:pPr>
        <w:rPr>
          <w:rFonts w:asciiTheme="majorHAnsi" w:hAnsiTheme="majorHAnsi"/>
        </w:rPr>
      </w:pPr>
    </w:p>
    <w:p w14:paraId="7D568009" w14:textId="6CE753B7" w:rsidR="005151A8" w:rsidRPr="00A876B5" w:rsidRDefault="005151A8" w:rsidP="0062082C">
      <w:pPr>
        <w:rPr>
          <w:rFonts w:asciiTheme="majorHAnsi" w:hAnsiTheme="majorHAnsi"/>
          <w:b/>
          <w:sz w:val="24"/>
          <w:szCs w:val="24"/>
          <w:u w:val="single"/>
        </w:rPr>
      </w:pPr>
      <w:r w:rsidRPr="00A876B5">
        <w:rPr>
          <w:rFonts w:asciiTheme="majorHAnsi" w:hAnsiTheme="majorHAnsi"/>
          <w:b/>
          <w:sz w:val="24"/>
          <w:szCs w:val="24"/>
          <w:u w:val="single"/>
        </w:rPr>
        <w:t>Next Steps:</w:t>
      </w:r>
    </w:p>
    <w:p w14:paraId="06402CC8" w14:textId="77777777" w:rsidR="00DA02F0" w:rsidRDefault="00DA02F0" w:rsidP="00DA02F0">
      <w:pPr>
        <w:rPr>
          <w:rFonts w:asciiTheme="majorHAnsi" w:hAnsiTheme="majorHAnsi"/>
        </w:rPr>
      </w:pPr>
    </w:p>
    <w:p w14:paraId="018374BE" w14:textId="2AD69C8A" w:rsidR="005151A8" w:rsidRPr="00DA02F0" w:rsidRDefault="005151A8" w:rsidP="00DA02F0">
      <w:pPr>
        <w:rPr>
          <w:rFonts w:asciiTheme="majorHAnsi" w:hAnsiTheme="majorHAnsi"/>
          <w:sz w:val="24"/>
          <w:szCs w:val="24"/>
        </w:rPr>
      </w:pPr>
      <w:r w:rsidRPr="00DA02F0">
        <w:rPr>
          <w:rFonts w:asciiTheme="majorHAnsi" w:hAnsiTheme="majorHAnsi"/>
          <w:sz w:val="24"/>
          <w:szCs w:val="24"/>
        </w:rPr>
        <w:t>The output table has to be formatted with proper row and column alignments so that when we try to save it into a .csv file, it is saved in a proper format.</w:t>
      </w:r>
    </w:p>
    <w:p w14:paraId="3440B439" w14:textId="173F6124" w:rsidR="005151A8" w:rsidRPr="00A876B5" w:rsidRDefault="005151A8" w:rsidP="005151A8">
      <w:pPr>
        <w:ind w:left="360"/>
        <w:rPr>
          <w:rFonts w:asciiTheme="majorHAnsi" w:hAnsiTheme="majorHAnsi"/>
        </w:rPr>
      </w:pPr>
    </w:p>
    <w:p w14:paraId="757E5A92" w14:textId="11C02375" w:rsidR="005151A8" w:rsidRPr="00A876B5" w:rsidRDefault="005151A8" w:rsidP="005151A8">
      <w:pPr>
        <w:ind w:left="360"/>
        <w:rPr>
          <w:rFonts w:asciiTheme="majorHAnsi" w:hAnsiTheme="majorHAnsi"/>
          <w:sz w:val="24"/>
          <w:szCs w:val="24"/>
        </w:rPr>
      </w:pPr>
      <w:r w:rsidRPr="00A876B5">
        <w:rPr>
          <w:rFonts w:asciiTheme="majorHAnsi" w:hAnsiTheme="majorHAnsi"/>
          <w:sz w:val="24"/>
          <w:szCs w:val="24"/>
        </w:rPr>
        <w:t>Thus, this section explains how the required “Summary Compensation Table” is obtained from the HTML tags present in both .html as well as .txt files with HTML tags.</w:t>
      </w:r>
    </w:p>
    <w:p w14:paraId="44E8C548" w14:textId="3B5F1CA4" w:rsidR="00FB123B" w:rsidRPr="00A876B5" w:rsidRDefault="00FB123B">
      <w:pPr>
        <w:pStyle w:val="Heading2"/>
        <w:rPr>
          <w:rFonts w:asciiTheme="majorHAnsi" w:hAnsiTheme="majorHAnsi"/>
        </w:rPr>
      </w:pPr>
      <w:bookmarkStart w:id="16" w:name="_Toc512882315"/>
      <w:r w:rsidRPr="00A876B5">
        <w:rPr>
          <w:rFonts w:asciiTheme="majorHAnsi" w:hAnsiTheme="majorHAnsi"/>
        </w:rPr>
        <w:t>Parsing of footer notes of compensation table from ‘text files’ to ‘CSV’ files</w:t>
      </w:r>
      <w:bookmarkEnd w:id="16"/>
    </w:p>
    <w:p w14:paraId="7CE8198C" w14:textId="749C4288" w:rsidR="00FB123B" w:rsidRPr="00A876B5" w:rsidRDefault="00FB123B" w:rsidP="00907EF2">
      <w:pPr>
        <w:spacing w:line="360" w:lineRule="auto"/>
        <w:rPr>
          <w:rFonts w:asciiTheme="majorHAnsi" w:hAnsiTheme="majorHAnsi"/>
          <w:sz w:val="24"/>
          <w:szCs w:val="24"/>
        </w:rPr>
      </w:pPr>
      <w:r w:rsidRPr="00A876B5">
        <w:rPr>
          <w:rFonts w:asciiTheme="majorHAnsi" w:hAnsiTheme="majorHAnsi"/>
          <w:sz w:val="24"/>
          <w:szCs w:val="24"/>
        </w:rPr>
        <w:t>Many Compensation table have table summary and comments at the end of table, which includes promotion information, changes in salary structure, bonus and other salary benefits changes within a particular year etc. These notes also incl</w:t>
      </w:r>
      <w:bookmarkStart w:id="17" w:name="_GoBack"/>
      <w:bookmarkEnd w:id="17"/>
      <w:r w:rsidRPr="00A876B5">
        <w:rPr>
          <w:rFonts w:asciiTheme="majorHAnsi" w:hAnsiTheme="majorHAnsi"/>
          <w:sz w:val="24"/>
          <w:szCs w:val="24"/>
        </w:rPr>
        <w:t xml:space="preserve">ude 401(k) benefits details as per individual officer. This data is important to analyze the salary growth and benefit distribution as per year. While analyzing the salary data, this information will add value to understand promotional pattern and reasons to changes in salary. </w:t>
      </w:r>
    </w:p>
    <w:p w14:paraId="6F29044C" w14:textId="77777777" w:rsidR="00FB123B" w:rsidRPr="00A876B5" w:rsidRDefault="00FB123B" w:rsidP="00FB123B">
      <w:pPr>
        <w:rPr>
          <w:rFonts w:asciiTheme="majorHAnsi" w:hAnsiTheme="majorHAnsi"/>
        </w:rPr>
      </w:pPr>
    </w:p>
    <w:p w14:paraId="1396BBF1"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 xml:space="preserve">Sample Input file: </w:t>
      </w:r>
    </w:p>
    <w:p w14:paraId="18B4C86C" w14:textId="77777777" w:rsidR="00FB123B" w:rsidRPr="00A876B5" w:rsidRDefault="00FB123B" w:rsidP="00FB123B">
      <w:pPr>
        <w:rPr>
          <w:rFonts w:asciiTheme="majorHAnsi" w:hAnsiTheme="majorHAnsi"/>
        </w:rPr>
      </w:pPr>
    </w:p>
    <w:p w14:paraId="6A798FBA" w14:textId="77777777" w:rsidR="00FB123B" w:rsidRPr="00A876B5" w:rsidRDefault="00FB123B" w:rsidP="00FB123B">
      <w:pPr>
        <w:rPr>
          <w:rFonts w:asciiTheme="majorHAnsi" w:hAnsiTheme="majorHAnsi"/>
        </w:rPr>
      </w:pPr>
      <w:r w:rsidRPr="00A876B5">
        <w:rPr>
          <w:rFonts w:asciiTheme="majorHAnsi" w:hAnsiTheme="majorHAnsi"/>
          <w:noProof/>
        </w:rPr>
        <w:lastRenderedPageBreak/>
        <w:drawing>
          <wp:inline distT="0" distB="0" distL="0" distR="0" wp14:anchorId="3713D2E3" wp14:editId="0E8E3246">
            <wp:extent cx="5943600"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9260"/>
                    </a:xfrm>
                    <a:prstGeom prst="rect">
                      <a:avLst/>
                    </a:prstGeom>
                  </pic:spPr>
                </pic:pic>
              </a:graphicData>
            </a:graphic>
          </wp:inline>
        </w:drawing>
      </w:r>
    </w:p>
    <w:p w14:paraId="548BD120" w14:textId="77777777" w:rsidR="00FB123B" w:rsidRPr="00A876B5" w:rsidRDefault="00FB123B" w:rsidP="00FB123B">
      <w:pPr>
        <w:rPr>
          <w:rFonts w:asciiTheme="majorHAnsi" w:hAnsiTheme="majorHAnsi"/>
        </w:rPr>
      </w:pPr>
    </w:p>
    <w:p w14:paraId="12E28A73" w14:textId="77777777" w:rsidR="00FB123B" w:rsidRPr="00A876B5" w:rsidRDefault="00FB123B" w:rsidP="00907EF2">
      <w:pPr>
        <w:spacing w:line="360" w:lineRule="auto"/>
        <w:rPr>
          <w:rFonts w:asciiTheme="majorHAnsi" w:hAnsiTheme="majorHAnsi"/>
          <w:sz w:val="24"/>
          <w:szCs w:val="24"/>
        </w:rPr>
      </w:pPr>
      <w:r w:rsidRPr="00A876B5">
        <w:rPr>
          <w:rFonts w:asciiTheme="majorHAnsi" w:hAnsiTheme="majorHAnsi"/>
          <w:sz w:val="24"/>
          <w:szCs w:val="24"/>
        </w:rPr>
        <w:t>These notes vary from 0 to many and size of comments are not fixed. Some notes having sub notes marked under the main note.</w:t>
      </w:r>
    </w:p>
    <w:p w14:paraId="17E61EBE" w14:textId="77777777" w:rsidR="00FB123B" w:rsidRPr="00A876B5" w:rsidRDefault="00FB123B" w:rsidP="00FB123B">
      <w:pPr>
        <w:rPr>
          <w:rFonts w:asciiTheme="majorHAnsi" w:hAnsiTheme="majorHAnsi"/>
        </w:rPr>
      </w:pPr>
    </w:p>
    <w:p w14:paraId="72362501"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002B58D0" wp14:editId="19FACB94">
            <wp:extent cx="5943600" cy="2572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72385"/>
                    </a:xfrm>
                    <a:prstGeom prst="rect">
                      <a:avLst/>
                    </a:prstGeom>
                  </pic:spPr>
                </pic:pic>
              </a:graphicData>
            </a:graphic>
          </wp:inline>
        </w:drawing>
      </w:r>
    </w:p>
    <w:p w14:paraId="22368A3B" w14:textId="77777777" w:rsidR="00FB123B" w:rsidRPr="00A876B5" w:rsidRDefault="00FB123B" w:rsidP="00FB123B">
      <w:pPr>
        <w:rPr>
          <w:rFonts w:asciiTheme="majorHAnsi" w:hAnsiTheme="majorHAnsi"/>
        </w:rPr>
      </w:pPr>
    </w:p>
    <w:p w14:paraId="2161BE72" w14:textId="77777777" w:rsidR="00FB123B" w:rsidRPr="00A876B5" w:rsidRDefault="00FB123B" w:rsidP="00FB123B">
      <w:pPr>
        <w:rPr>
          <w:rFonts w:asciiTheme="majorHAnsi" w:hAnsiTheme="majorHAnsi"/>
        </w:rPr>
      </w:pPr>
    </w:p>
    <w:p w14:paraId="3DD3DA0E"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Problem Statement:</w:t>
      </w:r>
    </w:p>
    <w:p w14:paraId="03611F3C" w14:textId="77777777" w:rsidR="00FB123B" w:rsidRPr="00A876B5" w:rsidRDefault="00FB123B" w:rsidP="00907EF2">
      <w:pPr>
        <w:spacing w:line="360" w:lineRule="auto"/>
        <w:rPr>
          <w:rFonts w:asciiTheme="majorHAnsi" w:hAnsiTheme="majorHAnsi"/>
          <w:sz w:val="24"/>
          <w:szCs w:val="24"/>
        </w:rPr>
      </w:pPr>
      <w:r w:rsidRPr="00A876B5">
        <w:rPr>
          <w:rFonts w:asciiTheme="majorHAnsi" w:hAnsiTheme="majorHAnsi"/>
          <w:sz w:val="24"/>
          <w:szCs w:val="24"/>
        </w:rPr>
        <w:t>Parse all these notes under the summary table into csv file as per file date and company code. To develop a solution which will work for all files in database to get output, which will be used for data analysis.</w:t>
      </w:r>
    </w:p>
    <w:p w14:paraId="3FF7F399" w14:textId="77777777" w:rsidR="00FB123B" w:rsidRPr="00A876B5" w:rsidRDefault="00FB123B" w:rsidP="00FB123B">
      <w:pPr>
        <w:rPr>
          <w:rFonts w:asciiTheme="majorHAnsi" w:hAnsiTheme="majorHAnsi"/>
        </w:rPr>
      </w:pPr>
    </w:p>
    <w:p w14:paraId="26491444"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Challenges:</w:t>
      </w:r>
    </w:p>
    <w:p w14:paraId="5C9B4CD1" w14:textId="77777777" w:rsidR="00FB123B" w:rsidRPr="00A876B5" w:rsidRDefault="00FB123B" w:rsidP="00907EF2">
      <w:pPr>
        <w:pStyle w:val="ListParagraph"/>
        <w:numPr>
          <w:ilvl w:val="0"/>
          <w:numId w:val="28"/>
        </w:numPr>
        <w:spacing w:line="360" w:lineRule="auto"/>
        <w:rPr>
          <w:rFonts w:asciiTheme="majorHAnsi" w:hAnsiTheme="majorHAnsi"/>
        </w:rPr>
      </w:pPr>
      <w:r w:rsidRPr="00A876B5">
        <w:rPr>
          <w:rFonts w:asciiTheme="majorHAnsi" w:hAnsiTheme="majorHAnsi"/>
        </w:rPr>
        <w:t xml:space="preserve">There is not particular start for foot notes in text file </w:t>
      </w:r>
    </w:p>
    <w:p w14:paraId="4CDEDF24" w14:textId="77777777" w:rsidR="00FB123B" w:rsidRPr="00A876B5" w:rsidRDefault="00FB123B" w:rsidP="00907EF2">
      <w:pPr>
        <w:pStyle w:val="ListParagraph"/>
        <w:numPr>
          <w:ilvl w:val="0"/>
          <w:numId w:val="28"/>
        </w:numPr>
        <w:spacing w:line="360" w:lineRule="auto"/>
        <w:rPr>
          <w:rFonts w:asciiTheme="majorHAnsi" w:hAnsiTheme="majorHAnsi"/>
        </w:rPr>
      </w:pPr>
      <w:r w:rsidRPr="00A876B5">
        <w:rPr>
          <w:rFonts w:asciiTheme="majorHAnsi" w:hAnsiTheme="majorHAnsi"/>
        </w:rPr>
        <w:t>The size and number of notes are not fixed or similar</w:t>
      </w:r>
    </w:p>
    <w:p w14:paraId="1D235387" w14:textId="77777777" w:rsidR="00FB123B" w:rsidRPr="00A876B5" w:rsidRDefault="00FB123B" w:rsidP="00907EF2">
      <w:pPr>
        <w:pStyle w:val="ListParagraph"/>
        <w:numPr>
          <w:ilvl w:val="0"/>
          <w:numId w:val="28"/>
        </w:numPr>
        <w:spacing w:line="360" w:lineRule="auto"/>
        <w:rPr>
          <w:rFonts w:asciiTheme="majorHAnsi" w:hAnsiTheme="majorHAnsi"/>
        </w:rPr>
      </w:pPr>
      <w:r w:rsidRPr="00A876B5">
        <w:rPr>
          <w:rFonts w:asciiTheme="majorHAnsi" w:hAnsiTheme="majorHAnsi"/>
        </w:rPr>
        <w:t>The numbering to notes are also in string and which are not standard in all files.</w:t>
      </w:r>
    </w:p>
    <w:p w14:paraId="6F4827A6" w14:textId="77777777" w:rsidR="00FB123B" w:rsidRPr="00A876B5" w:rsidRDefault="00FB123B" w:rsidP="00907EF2">
      <w:pPr>
        <w:pStyle w:val="ListParagraph"/>
        <w:numPr>
          <w:ilvl w:val="0"/>
          <w:numId w:val="28"/>
        </w:numPr>
        <w:spacing w:line="360" w:lineRule="auto"/>
        <w:rPr>
          <w:rFonts w:asciiTheme="majorHAnsi" w:hAnsiTheme="majorHAnsi"/>
        </w:rPr>
      </w:pPr>
      <w:r w:rsidRPr="00A876B5">
        <w:rPr>
          <w:rFonts w:asciiTheme="majorHAnsi" w:hAnsiTheme="majorHAnsi"/>
        </w:rPr>
        <w:t>Some notes are divided in to two or more pages which should get captured in a solution program.</w:t>
      </w:r>
    </w:p>
    <w:p w14:paraId="3E2601B1" w14:textId="77777777" w:rsidR="00FB123B" w:rsidRPr="00A876B5" w:rsidRDefault="00FB123B" w:rsidP="00907EF2">
      <w:pPr>
        <w:pStyle w:val="ListParagraph"/>
        <w:numPr>
          <w:ilvl w:val="0"/>
          <w:numId w:val="28"/>
        </w:numPr>
        <w:spacing w:line="360" w:lineRule="auto"/>
        <w:rPr>
          <w:rFonts w:asciiTheme="majorHAnsi" w:hAnsiTheme="majorHAnsi"/>
        </w:rPr>
      </w:pPr>
      <w:r w:rsidRPr="00A876B5">
        <w:rPr>
          <w:rFonts w:asciiTheme="majorHAnsi" w:hAnsiTheme="majorHAnsi"/>
        </w:rPr>
        <w:t>There is no fixed space between two notes.</w:t>
      </w:r>
    </w:p>
    <w:p w14:paraId="531BBCD7" w14:textId="77777777" w:rsidR="00FB123B" w:rsidRPr="00A876B5" w:rsidRDefault="00FB123B" w:rsidP="00FB123B">
      <w:pPr>
        <w:rPr>
          <w:rFonts w:asciiTheme="majorHAnsi" w:hAnsiTheme="majorHAnsi"/>
        </w:rPr>
      </w:pPr>
    </w:p>
    <w:p w14:paraId="6A286044" w14:textId="77777777" w:rsidR="00FB123B" w:rsidRPr="00A876B5" w:rsidRDefault="00FB123B" w:rsidP="00FB123B">
      <w:pPr>
        <w:rPr>
          <w:rFonts w:asciiTheme="majorHAnsi" w:hAnsiTheme="majorHAnsi"/>
        </w:rPr>
      </w:pPr>
    </w:p>
    <w:p w14:paraId="2A01FA94" w14:textId="77777777" w:rsidR="00FB123B" w:rsidRPr="00A876B5" w:rsidRDefault="00FB123B" w:rsidP="00FB123B">
      <w:pPr>
        <w:rPr>
          <w:rFonts w:asciiTheme="majorHAnsi" w:hAnsiTheme="majorHAnsi"/>
          <w:sz w:val="24"/>
          <w:szCs w:val="24"/>
          <w:u w:val="single"/>
        </w:rPr>
      </w:pPr>
      <w:r w:rsidRPr="00A876B5">
        <w:rPr>
          <w:rFonts w:asciiTheme="majorHAnsi" w:hAnsiTheme="majorHAnsi"/>
          <w:b/>
          <w:sz w:val="24"/>
          <w:szCs w:val="24"/>
          <w:u w:val="single"/>
        </w:rPr>
        <w:t>Solution:</w:t>
      </w:r>
    </w:p>
    <w:p w14:paraId="28F6CC7E" w14:textId="77777777" w:rsidR="00FB123B" w:rsidRPr="00A876B5" w:rsidRDefault="00FB123B" w:rsidP="00FB123B">
      <w:pPr>
        <w:rPr>
          <w:rFonts w:asciiTheme="majorHAnsi" w:hAnsiTheme="majorHAnsi"/>
          <w:b/>
          <w:sz w:val="24"/>
          <w:szCs w:val="24"/>
        </w:rPr>
      </w:pPr>
      <w:r w:rsidRPr="00A876B5">
        <w:rPr>
          <w:rFonts w:asciiTheme="majorHAnsi" w:hAnsiTheme="majorHAnsi"/>
          <w:b/>
          <w:sz w:val="24"/>
          <w:szCs w:val="24"/>
        </w:rPr>
        <w:t>1. Read all files in database path folders one by one to find required text from each file</w:t>
      </w:r>
    </w:p>
    <w:p w14:paraId="1F0FD79D" w14:textId="77777777" w:rsidR="00FB123B" w:rsidRPr="00A876B5" w:rsidRDefault="00FB123B" w:rsidP="00FB123B">
      <w:pPr>
        <w:rPr>
          <w:rFonts w:asciiTheme="majorHAnsi" w:hAnsiTheme="majorHAnsi"/>
          <w:sz w:val="24"/>
          <w:szCs w:val="24"/>
        </w:rPr>
      </w:pPr>
    </w:p>
    <w:p w14:paraId="3DCF73B5"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Steps:</w:t>
      </w:r>
    </w:p>
    <w:p w14:paraId="5A96C024" w14:textId="77777777" w:rsidR="00FB123B" w:rsidRPr="00A876B5" w:rsidRDefault="00FB123B" w:rsidP="00907EF2">
      <w:pPr>
        <w:pStyle w:val="ListParagraph"/>
        <w:numPr>
          <w:ilvl w:val="0"/>
          <w:numId w:val="29"/>
        </w:numPr>
        <w:rPr>
          <w:rFonts w:asciiTheme="majorHAnsi" w:hAnsiTheme="majorHAnsi"/>
        </w:rPr>
      </w:pPr>
      <w:r w:rsidRPr="00A876B5">
        <w:rPr>
          <w:rFonts w:asciiTheme="majorHAnsi" w:hAnsiTheme="majorHAnsi"/>
        </w:rPr>
        <w:t>Read the directory at given path</w:t>
      </w:r>
    </w:p>
    <w:p w14:paraId="645619AA" w14:textId="77777777" w:rsidR="00FB123B" w:rsidRPr="00A876B5" w:rsidRDefault="00FB123B" w:rsidP="00907EF2">
      <w:pPr>
        <w:pStyle w:val="ListParagraph"/>
        <w:numPr>
          <w:ilvl w:val="0"/>
          <w:numId w:val="29"/>
        </w:numPr>
        <w:rPr>
          <w:rFonts w:asciiTheme="majorHAnsi" w:hAnsiTheme="majorHAnsi"/>
        </w:rPr>
      </w:pPr>
      <w:r w:rsidRPr="00A876B5">
        <w:rPr>
          <w:rFonts w:asciiTheme="majorHAnsi" w:hAnsiTheme="majorHAnsi"/>
        </w:rPr>
        <w:t>Read all folders and files in parent directory</w:t>
      </w:r>
    </w:p>
    <w:p w14:paraId="562380DF" w14:textId="77777777" w:rsidR="00FB123B" w:rsidRPr="00A876B5" w:rsidRDefault="00FB123B" w:rsidP="00907EF2">
      <w:pPr>
        <w:pStyle w:val="ListParagraph"/>
        <w:numPr>
          <w:ilvl w:val="0"/>
          <w:numId w:val="29"/>
        </w:numPr>
        <w:rPr>
          <w:rFonts w:asciiTheme="majorHAnsi" w:hAnsiTheme="majorHAnsi"/>
        </w:rPr>
      </w:pPr>
      <w:r w:rsidRPr="00A876B5">
        <w:rPr>
          <w:rFonts w:asciiTheme="majorHAnsi" w:hAnsiTheme="majorHAnsi"/>
        </w:rPr>
        <w:t>Read only text files from child directory</w:t>
      </w:r>
    </w:p>
    <w:p w14:paraId="2B13DD5B" w14:textId="77777777" w:rsidR="00FB123B" w:rsidRPr="00A876B5" w:rsidRDefault="00FB123B" w:rsidP="00907EF2">
      <w:pPr>
        <w:pStyle w:val="ListParagraph"/>
        <w:numPr>
          <w:ilvl w:val="0"/>
          <w:numId w:val="29"/>
        </w:numPr>
        <w:rPr>
          <w:rFonts w:asciiTheme="majorHAnsi" w:hAnsiTheme="majorHAnsi"/>
        </w:rPr>
      </w:pPr>
      <w:r w:rsidRPr="00A876B5">
        <w:rPr>
          <w:rFonts w:asciiTheme="majorHAnsi" w:hAnsiTheme="majorHAnsi"/>
        </w:rPr>
        <w:t>Set path for database and list all files and folders</w:t>
      </w:r>
    </w:p>
    <w:p w14:paraId="341FA694" w14:textId="77777777" w:rsidR="00FB123B" w:rsidRPr="00A876B5" w:rsidRDefault="00FB123B" w:rsidP="00FB123B">
      <w:pPr>
        <w:rPr>
          <w:rFonts w:asciiTheme="majorHAnsi" w:hAnsiTheme="majorHAnsi"/>
          <w:sz w:val="24"/>
          <w:szCs w:val="24"/>
        </w:rPr>
      </w:pPr>
    </w:p>
    <w:p w14:paraId="3D465049" w14:textId="77777777" w:rsidR="00FB123B" w:rsidRPr="00A876B5" w:rsidRDefault="00FB123B" w:rsidP="00FB123B">
      <w:pPr>
        <w:rPr>
          <w:rFonts w:asciiTheme="majorHAnsi" w:hAnsiTheme="majorHAnsi"/>
          <w:b/>
          <w:sz w:val="24"/>
          <w:szCs w:val="24"/>
        </w:rPr>
      </w:pPr>
      <w:r w:rsidRPr="00A876B5">
        <w:rPr>
          <w:rFonts w:asciiTheme="majorHAnsi" w:hAnsiTheme="majorHAnsi"/>
          <w:b/>
          <w:sz w:val="24"/>
          <w:szCs w:val="24"/>
        </w:rPr>
        <w:t xml:space="preserve">Methods and package: </w:t>
      </w:r>
    </w:p>
    <w:p w14:paraId="4D82D629" w14:textId="77777777" w:rsidR="00FB123B" w:rsidRPr="00A876B5" w:rsidRDefault="00FB123B" w:rsidP="00907EF2">
      <w:pPr>
        <w:pStyle w:val="ListParagraph"/>
        <w:numPr>
          <w:ilvl w:val="0"/>
          <w:numId w:val="30"/>
        </w:numPr>
        <w:rPr>
          <w:rFonts w:asciiTheme="majorHAnsi" w:hAnsiTheme="majorHAnsi"/>
          <w:b/>
        </w:rPr>
      </w:pPr>
      <w:r w:rsidRPr="00A876B5">
        <w:rPr>
          <w:rFonts w:asciiTheme="majorHAnsi" w:hAnsiTheme="majorHAnsi"/>
        </w:rPr>
        <w:t>‘os’ package and ‘listdir()’ function to find all directories</w:t>
      </w:r>
    </w:p>
    <w:p w14:paraId="2F5ED456" w14:textId="77777777" w:rsidR="00FB123B" w:rsidRPr="00A876B5" w:rsidRDefault="00FB123B" w:rsidP="00907EF2">
      <w:pPr>
        <w:pStyle w:val="ListParagraph"/>
        <w:numPr>
          <w:ilvl w:val="0"/>
          <w:numId w:val="30"/>
        </w:numPr>
        <w:rPr>
          <w:rFonts w:asciiTheme="majorHAnsi" w:hAnsiTheme="majorHAnsi"/>
        </w:rPr>
      </w:pPr>
      <w:r w:rsidRPr="00A876B5">
        <w:rPr>
          <w:rFonts w:asciiTheme="majorHAnsi" w:hAnsiTheme="majorHAnsi"/>
        </w:rPr>
        <w:t>‘os.path.isdir()’ – to check if respective output is directory or text file</w:t>
      </w:r>
    </w:p>
    <w:p w14:paraId="6404C13B" w14:textId="77777777" w:rsidR="00FB123B" w:rsidRPr="00A876B5" w:rsidRDefault="00FB123B" w:rsidP="00907EF2">
      <w:pPr>
        <w:pStyle w:val="ListParagraph"/>
        <w:numPr>
          <w:ilvl w:val="0"/>
          <w:numId w:val="30"/>
        </w:numPr>
        <w:rPr>
          <w:rFonts w:asciiTheme="majorHAnsi" w:hAnsiTheme="majorHAnsi"/>
        </w:rPr>
      </w:pPr>
      <w:r w:rsidRPr="00A876B5">
        <w:rPr>
          <w:rFonts w:asciiTheme="majorHAnsi" w:hAnsiTheme="majorHAnsi"/>
        </w:rPr>
        <w:t>‘os.chdir()’ – setting the path of respective directories to perform operation in particular directory</w:t>
      </w:r>
    </w:p>
    <w:p w14:paraId="2575D40B" w14:textId="77777777" w:rsidR="00FB123B" w:rsidRPr="00A876B5" w:rsidRDefault="00FB123B" w:rsidP="00907EF2">
      <w:pPr>
        <w:pStyle w:val="ListParagraph"/>
        <w:numPr>
          <w:ilvl w:val="0"/>
          <w:numId w:val="30"/>
        </w:numPr>
        <w:rPr>
          <w:rFonts w:asciiTheme="majorHAnsi" w:hAnsiTheme="majorHAnsi"/>
        </w:rPr>
      </w:pPr>
      <w:r w:rsidRPr="00A876B5">
        <w:rPr>
          <w:rFonts w:asciiTheme="majorHAnsi" w:hAnsiTheme="majorHAnsi"/>
        </w:rPr>
        <w:t>‘os.path.join()’ – to join path with new inside directory to access location</w:t>
      </w:r>
    </w:p>
    <w:p w14:paraId="34547B25" w14:textId="77777777" w:rsidR="00FB123B" w:rsidRPr="00A876B5" w:rsidRDefault="00FB123B" w:rsidP="00FB123B">
      <w:pPr>
        <w:rPr>
          <w:rFonts w:asciiTheme="majorHAnsi" w:hAnsiTheme="majorHAnsi"/>
          <w:sz w:val="24"/>
          <w:szCs w:val="24"/>
        </w:rPr>
      </w:pPr>
    </w:p>
    <w:p w14:paraId="2805096B" w14:textId="77777777" w:rsidR="00FB123B" w:rsidRPr="00A876B5" w:rsidRDefault="00FB123B" w:rsidP="00FB123B">
      <w:pPr>
        <w:rPr>
          <w:rFonts w:asciiTheme="majorHAnsi" w:hAnsiTheme="majorHAnsi"/>
          <w:sz w:val="24"/>
          <w:szCs w:val="24"/>
        </w:rPr>
      </w:pPr>
      <w:r w:rsidRPr="00A876B5">
        <w:rPr>
          <w:rFonts w:asciiTheme="majorHAnsi" w:hAnsiTheme="majorHAnsi"/>
          <w:sz w:val="24"/>
          <w:szCs w:val="24"/>
        </w:rPr>
        <w:t xml:space="preserve">Nested ‘for’ loops for reaching all folders and files in a location. </w:t>
      </w:r>
    </w:p>
    <w:p w14:paraId="64471294"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4560A018" wp14:editId="26EA8AD3">
            <wp:extent cx="5238750" cy="427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4276725"/>
                    </a:xfrm>
                    <a:prstGeom prst="rect">
                      <a:avLst/>
                    </a:prstGeom>
                  </pic:spPr>
                </pic:pic>
              </a:graphicData>
            </a:graphic>
          </wp:inline>
        </w:drawing>
      </w:r>
    </w:p>
    <w:p w14:paraId="15A0A743" w14:textId="77777777" w:rsidR="00FB123B" w:rsidRPr="00A876B5" w:rsidRDefault="00FB123B" w:rsidP="00FB123B">
      <w:pPr>
        <w:rPr>
          <w:rFonts w:asciiTheme="majorHAnsi" w:hAnsiTheme="majorHAnsi"/>
        </w:rPr>
      </w:pPr>
    </w:p>
    <w:p w14:paraId="4F3D739B" w14:textId="77777777" w:rsidR="00FB123B" w:rsidRPr="00A876B5" w:rsidRDefault="00FB123B" w:rsidP="00FB123B">
      <w:pPr>
        <w:rPr>
          <w:rFonts w:asciiTheme="majorHAnsi" w:hAnsiTheme="majorHAnsi"/>
        </w:rPr>
      </w:pPr>
    </w:p>
    <w:p w14:paraId="0388D8FB" w14:textId="77777777" w:rsidR="00FB123B" w:rsidRPr="00A876B5" w:rsidRDefault="00FB123B" w:rsidP="00FB123B">
      <w:pPr>
        <w:rPr>
          <w:rFonts w:asciiTheme="majorHAnsi" w:hAnsiTheme="majorHAnsi"/>
          <w:b/>
        </w:rPr>
      </w:pPr>
      <w:r w:rsidRPr="00A876B5">
        <w:rPr>
          <w:rFonts w:asciiTheme="majorHAnsi" w:hAnsiTheme="majorHAnsi"/>
          <w:b/>
          <w:sz w:val="24"/>
          <w:szCs w:val="24"/>
        </w:rPr>
        <w:t>2.</w:t>
      </w:r>
      <w:r w:rsidRPr="00A876B5">
        <w:rPr>
          <w:rFonts w:asciiTheme="majorHAnsi" w:hAnsiTheme="majorHAnsi"/>
          <w:b/>
        </w:rPr>
        <w:t xml:space="preserve"> </w:t>
      </w:r>
      <w:r w:rsidRPr="00A876B5">
        <w:rPr>
          <w:rFonts w:asciiTheme="majorHAnsi" w:hAnsiTheme="majorHAnsi"/>
          <w:b/>
          <w:sz w:val="24"/>
          <w:szCs w:val="24"/>
        </w:rPr>
        <w:t>Check files in folders are ‘HTML’ or ‘TEXT’ format, if file is text file then find compensation table</w:t>
      </w:r>
    </w:p>
    <w:p w14:paraId="33F8B63A" w14:textId="77777777" w:rsidR="00FB123B" w:rsidRPr="00A876B5" w:rsidRDefault="00FB123B" w:rsidP="00FB123B">
      <w:pPr>
        <w:rPr>
          <w:rFonts w:asciiTheme="majorHAnsi" w:hAnsiTheme="majorHAnsi"/>
        </w:rPr>
      </w:pPr>
    </w:p>
    <w:p w14:paraId="6773ACE1" w14:textId="77777777" w:rsidR="00FB123B" w:rsidRPr="00A876B5" w:rsidRDefault="00FB123B" w:rsidP="00FB123B">
      <w:pPr>
        <w:rPr>
          <w:rFonts w:asciiTheme="majorHAnsi" w:hAnsiTheme="majorHAnsi"/>
          <w:b/>
        </w:rPr>
      </w:pPr>
      <w:r w:rsidRPr="00A876B5">
        <w:rPr>
          <w:rFonts w:asciiTheme="majorHAnsi" w:hAnsiTheme="majorHAnsi"/>
          <w:b/>
        </w:rPr>
        <w:t>Solution:</w:t>
      </w:r>
    </w:p>
    <w:p w14:paraId="5BBC1D76" w14:textId="77777777" w:rsidR="00FB123B" w:rsidRPr="00A876B5" w:rsidRDefault="00FB123B" w:rsidP="00FB123B">
      <w:pPr>
        <w:rPr>
          <w:rFonts w:asciiTheme="majorHAnsi" w:hAnsiTheme="majorHAnsi"/>
        </w:rPr>
      </w:pPr>
      <w:r w:rsidRPr="00A876B5">
        <w:rPr>
          <w:rFonts w:asciiTheme="majorHAnsi" w:hAnsiTheme="majorHAnsi"/>
        </w:rPr>
        <w:t>Functions:</w:t>
      </w:r>
    </w:p>
    <w:p w14:paraId="5AC31D05" w14:textId="77777777" w:rsidR="00FB123B" w:rsidRPr="00A876B5" w:rsidRDefault="00FB123B" w:rsidP="00907EF2">
      <w:pPr>
        <w:pStyle w:val="ListParagraph"/>
        <w:numPr>
          <w:ilvl w:val="0"/>
          <w:numId w:val="31"/>
        </w:numPr>
        <w:rPr>
          <w:rFonts w:asciiTheme="majorHAnsi" w:hAnsiTheme="majorHAnsi"/>
        </w:rPr>
      </w:pPr>
      <w:r w:rsidRPr="00A876B5">
        <w:rPr>
          <w:rFonts w:asciiTheme="majorHAnsi" w:hAnsiTheme="majorHAnsi"/>
        </w:rPr>
        <w:lastRenderedPageBreak/>
        <w:t>lstrip() :- remove the spaces before start of line to compare the string in ‘if condition’</w:t>
      </w:r>
    </w:p>
    <w:p w14:paraId="0A3D2AE7" w14:textId="77777777" w:rsidR="00FB123B" w:rsidRPr="00A876B5" w:rsidRDefault="00FB123B" w:rsidP="00907EF2">
      <w:pPr>
        <w:pStyle w:val="ListParagraph"/>
        <w:numPr>
          <w:ilvl w:val="0"/>
          <w:numId w:val="31"/>
        </w:numPr>
        <w:rPr>
          <w:rFonts w:asciiTheme="majorHAnsi" w:hAnsiTheme="majorHAnsi"/>
        </w:rPr>
      </w:pPr>
      <w:r w:rsidRPr="00A876B5">
        <w:rPr>
          <w:rFonts w:asciiTheme="majorHAnsi" w:hAnsiTheme="majorHAnsi"/>
        </w:rPr>
        <w:t>upper() :- convert the text in capitals to match with extract string</w:t>
      </w:r>
    </w:p>
    <w:p w14:paraId="67A38A7A" w14:textId="77777777" w:rsidR="00FB123B" w:rsidRPr="00A876B5" w:rsidRDefault="00FB123B" w:rsidP="00907EF2">
      <w:pPr>
        <w:pStyle w:val="ListParagraph"/>
        <w:numPr>
          <w:ilvl w:val="0"/>
          <w:numId w:val="31"/>
        </w:numPr>
        <w:rPr>
          <w:rFonts w:asciiTheme="majorHAnsi" w:hAnsiTheme="majorHAnsi"/>
        </w:rPr>
      </w:pPr>
      <w:r w:rsidRPr="00A876B5">
        <w:rPr>
          <w:rFonts w:asciiTheme="majorHAnsi" w:hAnsiTheme="majorHAnsi"/>
        </w:rPr>
        <w:t>break :- break ‘for’ loop on condition</w:t>
      </w:r>
    </w:p>
    <w:p w14:paraId="08044AC2"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0EDC7EFF" wp14:editId="3C00B4E9">
            <wp:extent cx="5943600" cy="3141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41980"/>
                    </a:xfrm>
                    <a:prstGeom prst="rect">
                      <a:avLst/>
                    </a:prstGeom>
                  </pic:spPr>
                </pic:pic>
              </a:graphicData>
            </a:graphic>
          </wp:inline>
        </w:drawing>
      </w:r>
    </w:p>
    <w:p w14:paraId="27B49F30" w14:textId="77777777" w:rsidR="00FB123B" w:rsidRPr="00A876B5" w:rsidRDefault="00FB123B" w:rsidP="00FB123B">
      <w:pPr>
        <w:rPr>
          <w:rFonts w:asciiTheme="majorHAnsi" w:hAnsiTheme="majorHAnsi"/>
        </w:rPr>
      </w:pPr>
    </w:p>
    <w:p w14:paraId="574BBC71" w14:textId="77777777" w:rsidR="00FB123B" w:rsidRPr="00A876B5" w:rsidRDefault="00FB123B" w:rsidP="00907EF2">
      <w:pPr>
        <w:spacing w:line="360" w:lineRule="auto"/>
        <w:rPr>
          <w:rFonts w:asciiTheme="majorHAnsi" w:hAnsiTheme="majorHAnsi"/>
          <w:sz w:val="24"/>
          <w:szCs w:val="24"/>
        </w:rPr>
      </w:pPr>
      <w:r w:rsidRPr="00A876B5">
        <w:rPr>
          <w:rFonts w:asciiTheme="majorHAnsi" w:hAnsiTheme="majorHAnsi"/>
          <w:sz w:val="24"/>
          <w:szCs w:val="24"/>
        </w:rPr>
        <w:t>Above part of program reading footnotes where it will find ‘(1)’ or ‘(A)’ within next 100 lines from compensation table header. ‘for’ loop starting from 10</w:t>
      </w:r>
      <w:r w:rsidRPr="00A876B5">
        <w:rPr>
          <w:rFonts w:asciiTheme="majorHAnsi" w:hAnsiTheme="majorHAnsi"/>
          <w:sz w:val="24"/>
          <w:szCs w:val="24"/>
          <w:vertAlign w:val="superscript"/>
        </w:rPr>
        <w:t>th</w:t>
      </w:r>
      <w:r w:rsidRPr="00A876B5">
        <w:rPr>
          <w:rFonts w:asciiTheme="majorHAnsi" w:hAnsiTheme="majorHAnsi"/>
          <w:sz w:val="24"/>
          <w:szCs w:val="24"/>
        </w:rPr>
        <w:t xml:space="preserve"> line of table ‘for i1 in range((i+10), (i+100)):’ to avoid ‘(1)’ or ‘(A)’ in header of the table</w:t>
      </w:r>
    </w:p>
    <w:p w14:paraId="0F892A3F" w14:textId="77777777" w:rsidR="00FB123B" w:rsidRPr="00A876B5" w:rsidRDefault="00FB123B" w:rsidP="00FB123B">
      <w:pPr>
        <w:rPr>
          <w:rFonts w:asciiTheme="majorHAnsi" w:hAnsiTheme="majorHAnsi"/>
        </w:rPr>
      </w:pPr>
    </w:p>
    <w:p w14:paraId="1C267BA5" w14:textId="24777F58" w:rsidR="00FB123B" w:rsidRPr="00A876B5" w:rsidRDefault="00FB123B" w:rsidP="00FB123B">
      <w:pPr>
        <w:rPr>
          <w:rFonts w:asciiTheme="majorHAnsi" w:hAnsiTheme="majorHAnsi"/>
          <w:b/>
          <w:sz w:val="24"/>
          <w:szCs w:val="24"/>
        </w:rPr>
      </w:pPr>
      <w:r w:rsidRPr="00A876B5">
        <w:rPr>
          <w:rFonts w:asciiTheme="majorHAnsi" w:hAnsiTheme="majorHAnsi"/>
          <w:b/>
        </w:rPr>
        <w:t xml:space="preserve">3. </w:t>
      </w:r>
      <w:r w:rsidRPr="00A876B5">
        <w:rPr>
          <w:rFonts w:asciiTheme="majorHAnsi" w:hAnsiTheme="majorHAnsi"/>
          <w:b/>
          <w:sz w:val="24"/>
          <w:szCs w:val="24"/>
        </w:rPr>
        <w:t>Constrain</w:t>
      </w:r>
      <w:r w:rsidR="00907EF2" w:rsidRPr="00A876B5">
        <w:rPr>
          <w:rFonts w:asciiTheme="majorHAnsi" w:hAnsiTheme="majorHAnsi"/>
          <w:b/>
          <w:sz w:val="24"/>
          <w:szCs w:val="24"/>
        </w:rPr>
        <w:t>t</w:t>
      </w:r>
      <w:r w:rsidRPr="00A876B5">
        <w:rPr>
          <w:rFonts w:asciiTheme="majorHAnsi" w:hAnsiTheme="majorHAnsi"/>
          <w:b/>
          <w:sz w:val="24"/>
          <w:szCs w:val="24"/>
        </w:rPr>
        <w:t xml:space="preserve"> to stop reading file at the end of footnotes and inserting all data in list</w:t>
      </w:r>
    </w:p>
    <w:p w14:paraId="0B622ABB" w14:textId="77777777" w:rsidR="00FB123B" w:rsidRPr="00A876B5" w:rsidRDefault="00FB123B" w:rsidP="00FB123B">
      <w:pPr>
        <w:rPr>
          <w:rFonts w:asciiTheme="majorHAnsi" w:hAnsiTheme="majorHAnsi"/>
        </w:rPr>
      </w:pPr>
      <w:r w:rsidRPr="00A876B5">
        <w:rPr>
          <w:rFonts w:asciiTheme="majorHAnsi" w:hAnsiTheme="majorHAnsi"/>
          <w:noProof/>
        </w:rPr>
        <w:lastRenderedPageBreak/>
        <w:drawing>
          <wp:inline distT="0" distB="0" distL="0" distR="0" wp14:anchorId="022911EF" wp14:editId="7CA1B5A4">
            <wp:extent cx="5943600" cy="4550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50410"/>
                    </a:xfrm>
                    <a:prstGeom prst="rect">
                      <a:avLst/>
                    </a:prstGeom>
                  </pic:spPr>
                </pic:pic>
              </a:graphicData>
            </a:graphic>
          </wp:inline>
        </w:drawing>
      </w:r>
    </w:p>
    <w:p w14:paraId="500E0DD7" w14:textId="17D2D31E" w:rsidR="00FB123B" w:rsidRPr="00A876B5" w:rsidRDefault="00FB123B" w:rsidP="00FB123B">
      <w:pPr>
        <w:rPr>
          <w:rFonts w:asciiTheme="majorHAnsi" w:hAnsiTheme="majorHAnsi"/>
          <w:sz w:val="24"/>
          <w:szCs w:val="24"/>
        </w:rPr>
      </w:pPr>
      <w:r w:rsidRPr="00A876B5">
        <w:rPr>
          <w:rFonts w:asciiTheme="majorHAnsi" w:hAnsiTheme="majorHAnsi"/>
          <w:sz w:val="24"/>
          <w:szCs w:val="24"/>
        </w:rPr>
        <w:t xml:space="preserve">Many of conditions in ‘if’ statement </w:t>
      </w:r>
      <w:r w:rsidR="00907EF2" w:rsidRPr="00A876B5">
        <w:rPr>
          <w:rFonts w:asciiTheme="majorHAnsi" w:hAnsiTheme="majorHAnsi"/>
          <w:sz w:val="24"/>
          <w:szCs w:val="24"/>
        </w:rPr>
        <w:t>is</w:t>
      </w:r>
      <w:r w:rsidRPr="00A876B5">
        <w:rPr>
          <w:rFonts w:asciiTheme="majorHAnsi" w:hAnsiTheme="majorHAnsi"/>
          <w:sz w:val="24"/>
          <w:szCs w:val="24"/>
        </w:rPr>
        <w:t xml:space="preserve"> to find out the end of footnotes. If we find more data in foot notes other than </w:t>
      </w:r>
      <w:r w:rsidR="00907EF2" w:rsidRPr="00A876B5">
        <w:rPr>
          <w:rFonts w:asciiTheme="majorHAnsi" w:hAnsiTheme="majorHAnsi"/>
          <w:sz w:val="24"/>
          <w:szCs w:val="24"/>
        </w:rPr>
        <w:t>comments,</w:t>
      </w:r>
      <w:r w:rsidRPr="00A876B5">
        <w:rPr>
          <w:rFonts w:asciiTheme="majorHAnsi" w:hAnsiTheme="majorHAnsi"/>
          <w:sz w:val="24"/>
          <w:szCs w:val="24"/>
        </w:rPr>
        <w:t xml:space="preserve"> then we can add more satisfying conditions in ‘if’ statement </w:t>
      </w:r>
    </w:p>
    <w:p w14:paraId="4635DD01" w14:textId="77777777" w:rsidR="00FB123B" w:rsidRPr="00A876B5" w:rsidRDefault="00FB123B" w:rsidP="00FB123B">
      <w:pPr>
        <w:rPr>
          <w:rFonts w:asciiTheme="majorHAnsi" w:hAnsiTheme="majorHAnsi"/>
        </w:rPr>
      </w:pPr>
    </w:p>
    <w:p w14:paraId="1B6C386C" w14:textId="77777777" w:rsidR="00FB123B" w:rsidRPr="00A876B5" w:rsidRDefault="00FB123B" w:rsidP="00FB123B">
      <w:pPr>
        <w:rPr>
          <w:rFonts w:asciiTheme="majorHAnsi" w:hAnsiTheme="majorHAnsi"/>
          <w:b/>
        </w:rPr>
      </w:pPr>
      <w:r w:rsidRPr="00A876B5">
        <w:rPr>
          <w:rFonts w:asciiTheme="majorHAnsi" w:hAnsiTheme="majorHAnsi"/>
          <w:b/>
        </w:rPr>
        <w:t xml:space="preserve">4. </w:t>
      </w:r>
      <w:r w:rsidRPr="00A876B5">
        <w:rPr>
          <w:rFonts w:asciiTheme="majorHAnsi" w:hAnsiTheme="majorHAnsi"/>
          <w:b/>
          <w:sz w:val="24"/>
          <w:szCs w:val="24"/>
        </w:rPr>
        <w:t>Writing CIK code, date, foot notes in csv file</w:t>
      </w:r>
    </w:p>
    <w:p w14:paraId="21BD3E89" w14:textId="77777777" w:rsidR="00FB123B" w:rsidRPr="00A876B5" w:rsidRDefault="00FB123B" w:rsidP="00FB123B">
      <w:pPr>
        <w:rPr>
          <w:rFonts w:asciiTheme="majorHAnsi" w:hAnsiTheme="majorHAnsi"/>
        </w:rPr>
      </w:pPr>
    </w:p>
    <w:p w14:paraId="7414C331"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Steps:</w:t>
      </w:r>
    </w:p>
    <w:p w14:paraId="5B911C32" w14:textId="77777777" w:rsidR="00FB123B" w:rsidRPr="00A876B5" w:rsidRDefault="00FB123B" w:rsidP="00907EF2">
      <w:pPr>
        <w:pStyle w:val="ListParagraph"/>
        <w:numPr>
          <w:ilvl w:val="0"/>
          <w:numId w:val="32"/>
        </w:numPr>
        <w:rPr>
          <w:rFonts w:asciiTheme="majorHAnsi" w:hAnsiTheme="majorHAnsi"/>
        </w:rPr>
      </w:pPr>
      <w:r w:rsidRPr="00A876B5">
        <w:rPr>
          <w:rFonts w:asciiTheme="majorHAnsi" w:hAnsiTheme="majorHAnsi"/>
        </w:rPr>
        <w:t>Appends all comments in one list variable</w:t>
      </w:r>
    </w:p>
    <w:p w14:paraId="68F38B7E" w14:textId="77777777" w:rsidR="00FB123B" w:rsidRPr="00A876B5" w:rsidRDefault="00FB123B" w:rsidP="00907EF2">
      <w:pPr>
        <w:pStyle w:val="ListParagraph"/>
        <w:numPr>
          <w:ilvl w:val="0"/>
          <w:numId w:val="32"/>
        </w:numPr>
        <w:rPr>
          <w:rFonts w:asciiTheme="majorHAnsi" w:hAnsiTheme="majorHAnsi"/>
        </w:rPr>
      </w:pPr>
      <w:r w:rsidRPr="00A876B5">
        <w:rPr>
          <w:rFonts w:asciiTheme="majorHAnsi" w:hAnsiTheme="majorHAnsi"/>
        </w:rPr>
        <w:t>Setting index for each company</w:t>
      </w:r>
    </w:p>
    <w:p w14:paraId="623B5F1A" w14:textId="77777777" w:rsidR="00FB123B" w:rsidRPr="00A876B5" w:rsidRDefault="00FB123B" w:rsidP="00907EF2">
      <w:pPr>
        <w:pStyle w:val="ListParagraph"/>
        <w:numPr>
          <w:ilvl w:val="0"/>
          <w:numId w:val="32"/>
        </w:numPr>
        <w:rPr>
          <w:rFonts w:asciiTheme="majorHAnsi" w:hAnsiTheme="majorHAnsi"/>
        </w:rPr>
      </w:pPr>
      <w:r w:rsidRPr="00A876B5">
        <w:rPr>
          <w:rFonts w:asciiTheme="majorHAnsi" w:hAnsiTheme="majorHAnsi"/>
        </w:rPr>
        <w:t>Writing company code and date in a list from name of file</w:t>
      </w:r>
    </w:p>
    <w:p w14:paraId="1ABC4BBA" w14:textId="77777777" w:rsidR="00FB123B" w:rsidRPr="00A876B5" w:rsidRDefault="00FB123B" w:rsidP="00FB123B">
      <w:pPr>
        <w:rPr>
          <w:rFonts w:asciiTheme="majorHAnsi" w:hAnsiTheme="majorHAnsi"/>
        </w:rPr>
      </w:pPr>
    </w:p>
    <w:p w14:paraId="44B1EBE5"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62C26125" wp14:editId="5615B011">
            <wp:extent cx="540067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542925"/>
                    </a:xfrm>
                    <a:prstGeom prst="rect">
                      <a:avLst/>
                    </a:prstGeom>
                  </pic:spPr>
                </pic:pic>
              </a:graphicData>
            </a:graphic>
          </wp:inline>
        </w:drawing>
      </w:r>
    </w:p>
    <w:p w14:paraId="78B39B69" w14:textId="77777777" w:rsidR="00FB123B" w:rsidRPr="00A876B5" w:rsidRDefault="00FB123B" w:rsidP="00FB123B">
      <w:pPr>
        <w:rPr>
          <w:rFonts w:asciiTheme="majorHAnsi" w:hAnsiTheme="majorHAnsi"/>
        </w:rPr>
      </w:pPr>
    </w:p>
    <w:p w14:paraId="1D5E0894" w14:textId="77777777" w:rsidR="00FB123B" w:rsidRPr="00A876B5" w:rsidRDefault="00FB123B" w:rsidP="00FB123B">
      <w:pPr>
        <w:rPr>
          <w:rFonts w:asciiTheme="majorHAnsi" w:hAnsiTheme="majorHAnsi"/>
        </w:rPr>
      </w:pPr>
    </w:p>
    <w:p w14:paraId="3B7BCBF0" w14:textId="77777777" w:rsidR="00FB123B" w:rsidRPr="00A876B5" w:rsidRDefault="00FB123B" w:rsidP="00FB123B">
      <w:pPr>
        <w:rPr>
          <w:rFonts w:asciiTheme="majorHAnsi" w:hAnsiTheme="majorHAnsi"/>
          <w:sz w:val="24"/>
          <w:szCs w:val="24"/>
        </w:rPr>
      </w:pPr>
      <w:r w:rsidRPr="00A876B5">
        <w:rPr>
          <w:rFonts w:asciiTheme="majorHAnsi" w:hAnsiTheme="majorHAnsi"/>
          <w:sz w:val="24"/>
          <w:szCs w:val="24"/>
        </w:rPr>
        <w:t xml:space="preserve">Following code setting code and writing respective CIK code, date and footnotes in a csv file by running a ‘for’ loop from range of 1 to length of list </w:t>
      </w:r>
    </w:p>
    <w:p w14:paraId="174B9C8B" w14:textId="77777777" w:rsidR="00FB123B" w:rsidRPr="00A876B5" w:rsidRDefault="00FB123B" w:rsidP="00FB123B">
      <w:pPr>
        <w:rPr>
          <w:rFonts w:asciiTheme="majorHAnsi" w:hAnsiTheme="majorHAnsi"/>
        </w:rPr>
      </w:pPr>
      <w:r w:rsidRPr="00A876B5">
        <w:rPr>
          <w:rFonts w:asciiTheme="majorHAnsi" w:hAnsiTheme="majorHAnsi"/>
          <w:noProof/>
        </w:rPr>
        <w:lastRenderedPageBreak/>
        <w:drawing>
          <wp:inline distT="0" distB="0" distL="0" distR="0" wp14:anchorId="19105E09" wp14:editId="23F43B4A">
            <wp:extent cx="5943600" cy="1885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5315"/>
                    </a:xfrm>
                    <a:prstGeom prst="rect">
                      <a:avLst/>
                    </a:prstGeom>
                  </pic:spPr>
                </pic:pic>
              </a:graphicData>
            </a:graphic>
          </wp:inline>
        </w:drawing>
      </w:r>
    </w:p>
    <w:p w14:paraId="4AC1389E" w14:textId="77777777" w:rsidR="00FB123B" w:rsidRPr="00A876B5" w:rsidRDefault="00FB123B" w:rsidP="00FB123B">
      <w:pPr>
        <w:rPr>
          <w:rFonts w:asciiTheme="majorHAnsi" w:hAnsiTheme="majorHAnsi"/>
        </w:rPr>
      </w:pPr>
    </w:p>
    <w:p w14:paraId="71A5E11C" w14:textId="77777777" w:rsidR="00FB123B" w:rsidRPr="00A876B5" w:rsidRDefault="00FB123B" w:rsidP="00FB123B">
      <w:pPr>
        <w:rPr>
          <w:rFonts w:asciiTheme="majorHAnsi" w:hAnsiTheme="majorHAnsi"/>
          <w:b/>
        </w:rPr>
      </w:pPr>
    </w:p>
    <w:p w14:paraId="03B9D59A" w14:textId="77777777" w:rsidR="00FB123B" w:rsidRPr="00A876B5" w:rsidRDefault="00FB123B" w:rsidP="00FB123B">
      <w:pPr>
        <w:rPr>
          <w:rFonts w:asciiTheme="majorHAnsi" w:hAnsiTheme="majorHAnsi"/>
          <w:b/>
          <w:sz w:val="24"/>
          <w:szCs w:val="24"/>
          <w:u w:val="single"/>
        </w:rPr>
      </w:pPr>
      <w:r w:rsidRPr="00A876B5">
        <w:rPr>
          <w:rFonts w:asciiTheme="majorHAnsi" w:hAnsiTheme="majorHAnsi"/>
          <w:b/>
          <w:sz w:val="24"/>
          <w:szCs w:val="24"/>
          <w:u w:val="single"/>
        </w:rPr>
        <w:t>Output:</w:t>
      </w:r>
    </w:p>
    <w:p w14:paraId="0B44341D" w14:textId="77777777" w:rsidR="00FB123B" w:rsidRPr="00A876B5" w:rsidRDefault="00FB123B" w:rsidP="00FB123B">
      <w:pPr>
        <w:rPr>
          <w:rFonts w:asciiTheme="majorHAnsi" w:hAnsiTheme="majorHAnsi"/>
          <w:sz w:val="24"/>
          <w:szCs w:val="24"/>
        </w:rPr>
      </w:pPr>
      <w:r w:rsidRPr="00A876B5">
        <w:rPr>
          <w:rFonts w:asciiTheme="majorHAnsi" w:hAnsiTheme="majorHAnsi"/>
          <w:sz w:val="24"/>
          <w:szCs w:val="24"/>
        </w:rPr>
        <w:t>Opened in Notepad++ to see detail comments:</w:t>
      </w:r>
    </w:p>
    <w:p w14:paraId="528FF4BB" w14:textId="77777777" w:rsidR="00FB123B" w:rsidRPr="00A876B5" w:rsidRDefault="00FB123B" w:rsidP="00FB123B">
      <w:pPr>
        <w:rPr>
          <w:rFonts w:asciiTheme="majorHAnsi" w:hAnsiTheme="majorHAnsi"/>
        </w:rPr>
      </w:pPr>
    </w:p>
    <w:p w14:paraId="77AC8C9C"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6B934C50" wp14:editId="0CE38F61">
            <wp:extent cx="5943600" cy="110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02360"/>
                    </a:xfrm>
                    <a:prstGeom prst="rect">
                      <a:avLst/>
                    </a:prstGeom>
                  </pic:spPr>
                </pic:pic>
              </a:graphicData>
            </a:graphic>
          </wp:inline>
        </w:drawing>
      </w:r>
    </w:p>
    <w:p w14:paraId="319B4558" w14:textId="77777777" w:rsidR="00FB123B" w:rsidRPr="00A876B5" w:rsidRDefault="00FB123B" w:rsidP="00FB123B">
      <w:pPr>
        <w:rPr>
          <w:rFonts w:asciiTheme="majorHAnsi" w:hAnsiTheme="majorHAnsi"/>
        </w:rPr>
      </w:pPr>
    </w:p>
    <w:p w14:paraId="2CC0006F" w14:textId="77777777" w:rsidR="00FB123B" w:rsidRPr="00A876B5" w:rsidRDefault="00FB123B" w:rsidP="00FB123B">
      <w:pPr>
        <w:rPr>
          <w:rFonts w:asciiTheme="majorHAnsi" w:hAnsiTheme="majorHAnsi"/>
        </w:rPr>
      </w:pPr>
      <w:r w:rsidRPr="00A876B5">
        <w:rPr>
          <w:rFonts w:asciiTheme="majorHAnsi" w:hAnsiTheme="majorHAnsi"/>
        </w:rPr>
        <w:t>In Microsoft Excel:</w:t>
      </w:r>
    </w:p>
    <w:p w14:paraId="5CDD7664" w14:textId="77777777" w:rsidR="00FB123B" w:rsidRPr="00A876B5" w:rsidRDefault="00FB123B" w:rsidP="00FB123B">
      <w:pPr>
        <w:rPr>
          <w:rFonts w:asciiTheme="majorHAnsi" w:hAnsiTheme="majorHAnsi"/>
        </w:rPr>
      </w:pPr>
      <w:r w:rsidRPr="00A876B5">
        <w:rPr>
          <w:rFonts w:asciiTheme="majorHAnsi" w:hAnsiTheme="majorHAnsi"/>
          <w:noProof/>
        </w:rPr>
        <w:drawing>
          <wp:inline distT="0" distB="0" distL="0" distR="0" wp14:anchorId="11002886" wp14:editId="4E1F5D91">
            <wp:extent cx="5943600" cy="1288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88415"/>
                    </a:xfrm>
                    <a:prstGeom prst="rect">
                      <a:avLst/>
                    </a:prstGeom>
                  </pic:spPr>
                </pic:pic>
              </a:graphicData>
            </a:graphic>
          </wp:inline>
        </w:drawing>
      </w:r>
    </w:p>
    <w:p w14:paraId="4ADAA33B" w14:textId="77777777" w:rsidR="00FB123B" w:rsidRPr="00A876B5" w:rsidRDefault="00FB123B" w:rsidP="00FB123B">
      <w:pPr>
        <w:pStyle w:val="BodyText"/>
        <w:rPr>
          <w:rFonts w:asciiTheme="majorHAnsi" w:hAnsiTheme="majorHAnsi"/>
        </w:rPr>
      </w:pPr>
    </w:p>
    <w:p w14:paraId="5F4DFE01" w14:textId="5E58D0F9" w:rsidR="00FB0632" w:rsidRPr="00A876B5" w:rsidRDefault="00A876B5">
      <w:pPr>
        <w:pStyle w:val="Heading2"/>
        <w:rPr>
          <w:rFonts w:asciiTheme="majorHAnsi" w:hAnsiTheme="majorHAnsi"/>
        </w:rPr>
      </w:pPr>
      <w:bookmarkStart w:id="18" w:name="_Toc512882316"/>
      <w:r w:rsidRPr="00A876B5">
        <w:rPr>
          <w:rFonts w:asciiTheme="majorHAnsi" w:hAnsiTheme="majorHAnsi"/>
        </w:rPr>
        <w:t>Extracting the summary compensation table headers from text files</w:t>
      </w:r>
      <w:bookmarkEnd w:id="18"/>
    </w:p>
    <w:p w14:paraId="45E4D8F7" w14:textId="77777777" w:rsidR="00A876B5" w:rsidRPr="00A876B5" w:rsidRDefault="00A876B5" w:rsidP="00A876B5">
      <w:pPr>
        <w:spacing w:line="360" w:lineRule="auto"/>
        <w:rPr>
          <w:rFonts w:asciiTheme="majorHAnsi" w:hAnsiTheme="majorHAnsi"/>
          <w:sz w:val="24"/>
          <w:szCs w:val="24"/>
        </w:rPr>
      </w:pPr>
      <w:r w:rsidRPr="00A876B5">
        <w:rPr>
          <w:rFonts w:asciiTheme="majorHAnsi" w:hAnsiTheme="majorHAnsi"/>
          <w:sz w:val="24"/>
          <w:szCs w:val="24"/>
        </w:rPr>
        <w:t xml:space="preserve">The goal of this task was to attempt and extract only the column headers of the tables in the text files and then load them into a separate CSV file than the ones with a full table. The challenge here is that the tables column headers are in a different format in each file, with a different number of spaces between column names and some column headers are spread over more number of lines per file than others. For example, let’s take a look two different text files in the file directory. </w:t>
      </w:r>
    </w:p>
    <w:p w14:paraId="77644E00" w14:textId="77777777" w:rsidR="00A876B5" w:rsidRPr="00A876B5" w:rsidRDefault="00A876B5" w:rsidP="00A876B5">
      <w:pPr>
        <w:rPr>
          <w:rFonts w:asciiTheme="majorHAnsi" w:hAnsiTheme="majorHAnsi"/>
        </w:rPr>
      </w:pPr>
    </w:p>
    <w:p w14:paraId="5E1140C5" w14:textId="77777777" w:rsidR="00A876B5" w:rsidRPr="00A876B5" w:rsidRDefault="00A876B5" w:rsidP="00A876B5">
      <w:pPr>
        <w:rPr>
          <w:rFonts w:asciiTheme="majorHAnsi" w:hAnsiTheme="majorHAnsi" w:cstheme="majorHAnsi"/>
          <w:sz w:val="24"/>
          <w:szCs w:val="24"/>
        </w:rPr>
      </w:pPr>
      <w:r w:rsidRPr="00A876B5">
        <w:rPr>
          <w:rFonts w:asciiTheme="majorHAnsi" w:hAnsiTheme="majorHAnsi" w:cstheme="majorHAnsi"/>
          <w:b/>
          <w:sz w:val="24"/>
          <w:szCs w:val="24"/>
        </w:rPr>
        <w:t>File table sample 1</w:t>
      </w:r>
      <w:r w:rsidRPr="00A876B5">
        <w:rPr>
          <w:rFonts w:asciiTheme="majorHAnsi" w:hAnsiTheme="majorHAnsi" w:cstheme="majorHAnsi"/>
          <w:sz w:val="24"/>
          <w:szCs w:val="24"/>
        </w:rPr>
        <w:t xml:space="preserve"> (File:0000001750_1995-08-24.txt)</w:t>
      </w:r>
    </w:p>
    <w:p w14:paraId="56EEBFA0" w14:textId="77777777" w:rsidR="00A876B5" w:rsidRPr="00A876B5" w:rsidRDefault="00A876B5" w:rsidP="00A876B5">
      <w:pPr>
        <w:rPr>
          <w:rFonts w:asciiTheme="majorHAnsi" w:hAnsiTheme="majorHAnsi" w:cstheme="majorHAnsi"/>
          <w:sz w:val="24"/>
          <w:szCs w:val="24"/>
        </w:rPr>
      </w:pPr>
      <w:r w:rsidRPr="00A876B5">
        <w:rPr>
          <w:rFonts w:asciiTheme="majorHAnsi" w:hAnsiTheme="majorHAnsi" w:cstheme="majorHAnsi"/>
          <w:noProof/>
          <w:sz w:val="24"/>
          <w:szCs w:val="24"/>
        </w:rPr>
        <w:lastRenderedPageBreak/>
        <w:drawing>
          <wp:inline distT="0" distB="0" distL="0" distR="0" wp14:anchorId="71FE712D" wp14:editId="4948CB7A">
            <wp:extent cx="5943600" cy="2680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30 at 4.50.44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203A32D8" w14:textId="77777777" w:rsidR="00A876B5" w:rsidRPr="00A876B5" w:rsidRDefault="00A876B5" w:rsidP="00A876B5">
      <w:pPr>
        <w:rPr>
          <w:rFonts w:asciiTheme="majorHAnsi" w:hAnsiTheme="majorHAnsi" w:cstheme="majorHAnsi"/>
          <w:sz w:val="24"/>
          <w:szCs w:val="24"/>
        </w:rPr>
      </w:pPr>
    </w:p>
    <w:p w14:paraId="73BD5A83" w14:textId="77777777" w:rsidR="00A876B5" w:rsidRPr="00A876B5" w:rsidRDefault="00A876B5" w:rsidP="00A876B5">
      <w:pPr>
        <w:rPr>
          <w:rFonts w:asciiTheme="majorHAnsi" w:hAnsiTheme="majorHAnsi" w:cstheme="majorHAnsi"/>
          <w:b/>
          <w:sz w:val="24"/>
          <w:szCs w:val="24"/>
        </w:rPr>
      </w:pPr>
    </w:p>
    <w:p w14:paraId="42464FD2" w14:textId="77777777" w:rsidR="00A876B5" w:rsidRPr="00A876B5" w:rsidRDefault="00A876B5" w:rsidP="00A876B5">
      <w:pPr>
        <w:rPr>
          <w:rFonts w:asciiTheme="majorHAnsi" w:hAnsiTheme="majorHAnsi" w:cstheme="majorHAnsi"/>
          <w:b/>
          <w:sz w:val="24"/>
          <w:szCs w:val="24"/>
        </w:rPr>
      </w:pPr>
    </w:p>
    <w:p w14:paraId="1E710B6D" w14:textId="77777777" w:rsidR="00A876B5" w:rsidRPr="00A876B5" w:rsidRDefault="00A876B5" w:rsidP="00A876B5">
      <w:pPr>
        <w:rPr>
          <w:rFonts w:asciiTheme="majorHAnsi" w:hAnsiTheme="majorHAnsi" w:cstheme="majorHAnsi"/>
          <w:b/>
          <w:sz w:val="24"/>
          <w:szCs w:val="24"/>
        </w:rPr>
      </w:pPr>
    </w:p>
    <w:p w14:paraId="71D009CB" w14:textId="77777777" w:rsidR="00A876B5" w:rsidRPr="00A876B5" w:rsidRDefault="00A876B5" w:rsidP="00A876B5">
      <w:pPr>
        <w:rPr>
          <w:rFonts w:asciiTheme="majorHAnsi" w:hAnsiTheme="majorHAnsi" w:cstheme="majorHAnsi"/>
          <w:b/>
          <w:sz w:val="24"/>
          <w:szCs w:val="24"/>
        </w:rPr>
      </w:pPr>
    </w:p>
    <w:p w14:paraId="5514AF99" w14:textId="77777777" w:rsidR="00A876B5" w:rsidRPr="00A876B5" w:rsidRDefault="00A876B5" w:rsidP="00A876B5">
      <w:pPr>
        <w:rPr>
          <w:rFonts w:asciiTheme="majorHAnsi" w:hAnsiTheme="majorHAnsi" w:cstheme="majorHAnsi"/>
          <w:b/>
          <w:sz w:val="24"/>
          <w:szCs w:val="24"/>
        </w:rPr>
      </w:pPr>
    </w:p>
    <w:p w14:paraId="15A16E5B" w14:textId="77777777" w:rsidR="00A876B5" w:rsidRPr="00A876B5" w:rsidRDefault="00A876B5" w:rsidP="00A876B5">
      <w:pPr>
        <w:rPr>
          <w:rFonts w:asciiTheme="majorHAnsi" w:hAnsiTheme="majorHAnsi" w:cstheme="majorHAnsi"/>
          <w:sz w:val="24"/>
          <w:szCs w:val="24"/>
        </w:rPr>
      </w:pPr>
      <w:r w:rsidRPr="00A876B5">
        <w:rPr>
          <w:rFonts w:asciiTheme="majorHAnsi" w:hAnsiTheme="majorHAnsi" w:cstheme="majorHAnsi"/>
          <w:b/>
          <w:sz w:val="24"/>
          <w:szCs w:val="24"/>
        </w:rPr>
        <w:t>File table sample 2</w:t>
      </w:r>
      <w:r w:rsidRPr="00A876B5">
        <w:rPr>
          <w:rFonts w:asciiTheme="majorHAnsi" w:hAnsiTheme="majorHAnsi" w:cstheme="majorHAnsi"/>
          <w:sz w:val="24"/>
          <w:szCs w:val="24"/>
        </w:rPr>
        <w:t xml:space="preserve"> (File:0000001750_1998-08-21.txt)</w:t>
      </w:r>
    </w:p>
    <w:p w14:paraId="6D135081" w14:textId="77777777" w:rsidR="00A876B5" w:rsidRPr="00A876B5" w:rsidRDefault="00A876B5" w:rsidP="00A876B5">
      <w:pPr>
        <w:rPr>
          <w:rFonts w:asciiTheme="majorHAnsi" w:hAnsiTheme="majorHAnsi"/>
          <w:sz w:val="24"/>
          <w:szCs w:val="24"/>
        </w:rPr>
      </w:pPr>
      <w:r w:rsidRPr="00A876B5">
        <w:rPr>
          <w:rFonts w:asciiTheme="majorHAnsi" w:hAnsiTheme="majorHAnsi"/>
          <w:noProof/>
          <w:sz w:val="24"/>
          <w:szCs w:val="24"/>
        </w:rPr>
        <w:drawing>
          <wp:inline distT="0" distB="0" distL="0" distR="0" wp14:anchorId="08B2D22D" wp14:editId="4F35CD6E">
            <wp:extent cx="5943600" cy="29254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30 at 4.51.02 P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14:paraId="19044E97" w14:textId="77777777" w:rsidR="00A876B5" w:rsidRPr="00A876B5" w:rsidRDefault="00A876B5" w:rsidP="00A876B5">
      <w:pPr>
        <w:rPr>
          <w:rFonts w:asciiTheme="majorHAnsi" w:hAnsiTheme="majorHAnsi"/>
          <w:sz w:val="24"/>
          <w:szCs w:val="24"/>
        </w:rPr>
      </w:pPr>
    </w:p>
    <w:p w14:paraId="5547B5B8" w14:textId="77777777" w:rsidR="00A876B5" w:rsidRPr="00A876B5" w:rsidRDefault="00A876B5" w:rsidP="00A876B5">
      <w:pPr>
        <w:rPr>
          <w:rFonts w:asciiTheme="majorHAnsi" w:hAnsiTheme="majorHAnsi" w:cstheme="majorHAnsi"/>
          <w:sz w:val="24"/>
          <w:szCs w:val="24"/>
        </w:rPr>
      </w:pPr>
      <w:r w:rsidRPr="00A876B5">
        <w:rPr>
          <w:rFonts w:asciiTheme="majorHAnsi" w:hAnsiTheme="majorHAnsi" w:cstheme="majorHAnsi"/>
          <w:b/>
          <w:sz w:val="24"/>
          <w:szCs w:val="24"/>
        </w:rPr>
        <w:t>File table sample 3</w:t>
      </w:r>
      <w:r w:rsidRPr="00A876B5">
        <w:rPr>
          <w:rFonts w:asciiTheme="majorHAnsi" w:hAnsiTheme="majorHAnsi" w:cstheme="majorHAnsi"/>
          <w:sz w:val="24"/>
          <w:szCs w:val="24"/>
        </w:rPr>
        <w:t xml:space="preserve"> (File:0000001750_1997-08-28.txt)</w:t>
      </w:r>
    </w:p>
    <w:p w14:paraId="3B133CE5" w14:textId="77777777" w:rsidR="00A876B5" w:rsidRPr="00A876B5" w:rsidRDefault="00A876B5" w:rsidP="00A876B5">
      <w:pPr>
        <w:rPr>
          <w:rFonts w:asciiTheme="majorHAnsi" w:hAnsiTheme="majorHAnsi"/>
          <w:sz w:val="24"/>
          <w:szCs w:val="24"/>
        </w:rPr>
      </w:pPr>
      <w:r w:rsidRPr="00A876B5">
        <w:rPr>
          <w:rFonts w:asciiTheme="majorHAnsi" w:hAnsiTheme="majorHAnsi"/>
          <w:noProof/>
          <w:sz w:val="24"/>
          <w:szCs w:val="24"/>
        </w:rPr>
        <w:lastRenderedPageBreak/>
        <w:drawing>
          <wp:inline distT="0" distB="0" distL="0" distR="0" wp14:anchorId="5E16E0EE" wp14:editId="2EC000D9">
            <wp:extent cx="5943600" cy="31667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30 at 7.43.08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6C13E9FE" w14:textId="77777777" w:rsidR="00A876B5" w:rsidRPr="00A876B5" w:rsidRDefault="00A876B5" w:rsidP="00A876B5">
      <w:pPr>
        <w:rPr>
          <w:rFonts w:asciiTheme="majorHAnsi" w:hAnsiTheme="majorHAnsi"/>
          <w:sz w:val="24"/>
          <w:szCs w:val="24"/>
        </w:rPr>
      </w:pPr>
    </w:p>
    <w:p w14:paraId="53049614" w14:textId="77777777" w:rsidR="00A876B5" w:rsidRPr="00A876B5" w:rsidRDefault="00A876B5" w:rsidP="00A876B5">
      <w:pPr>
        <w:spacing w:line="360" w:lineRule="auto"/>
        <w:rPr>
          <w:rFonts w:asciiTheme="majorHAnsi" w:hAnsiTheme="majorHAnsi"/>
          <w:sz w:val="24"/>
          <w:szCs w:val="24"/>
        </w:rPr>
      </w:pPr>
      <w:r w:rsidRPr="00A876B5">
        <w:rPr>
          <w:rFonts w:asciiTheme="majorHAnsi" w:hAnsiTheme="majorHAnsi"/>
          <w:sz w:val="24"/>
          <w:szCs w:val="24"/>
        </w:rPr>
        <w:t>Here, we can see there is significant spacing between “Annual Compensation” and the next column headers in file table sample 1 and not as much in file table sample 2. Also in file sample 1, “Bonus ($)(1)” is spread over two lines and in file sample 2 “Bonus ($)(1)” occupies only one line. This formatting is a big challenge in extracting the column headers. This type of formatting of spacing again has another format in file sample 3 as we can see above.</w:t>
      </w:r>
    </w:p>
    <w:p w14:paraId="4A0ED552" w14:textId="77777777" w:rsidR="00A876B5" w:rsidRDefault="00A876B5" w:rsidP="00A876B5">
      <w:pPr>
        <w:pStyle w:val="Heading3"/>
        <w:jc w:val="left"/>
      </w:pPr>
      <w:bookmarkStart w:id="19" w:name="_Toc512882317"/>
      <w:r>
        <w:t>Logic Pseudo Code and Source Code for Table Header Extraction</w:t>
      </w:r>
      <w:bookmarkEnd w:id="19"/>
    </w:p>
    <w:p w14:paraId="361A8993" w14:textId="77777777" w:rsidR="00A876B5" w:rsidRPr="00A876B5" w:rsidRDefault="00A876B5" w:rsidP="00A876B5">
      <w:pPr>
        <w:rPr>
          <w:rFonts w:asciiTheme="majorHAnsi" w:hAnsiTheme="majorHAnsi"/>
          <w:b/>
          <w:sz w:val="24"/>
          <w:szCs w:val="24"/>
        </w:rPr>
      </w:pPr>
      <w:r w:rsidRPr="00A876B5">
        <w:rPr>
          <w:rFonts w:asciiTheme="majorHAnsi" w:hAnsiTheme="majorHAnsi"/>
          <w:sz w:val="24"/>
          <w:szCs w:val="24"/>
        </w:rPr>
        <w:t xml:space="preserve">The python source code for parsing the text file, extracting table headers and writing to the CSV is in </w:t>
      </w:r>
      <w:r w:rsidRPr="00A876B5">
        <w:rPr>
          <w:rFonts w:asciiTheme="majorHAnsi" w:hAnsiTheme="majorHAnsi"/>
          <w:b/>
          <w:sz w:val="24"/>
          <w:szCs w:val="24"/>
        </w:rPr>
        <w:t xml:space="preserve">text_headers.py. </w:t>
      </w:r>
    </w:p>
    <w:p w14:paraId="331C9DA0" w14:textId="77777777" w:rsidR="00A876B5" w:rsidRPr="00A876B5" w:rsidRDefault="00A876B5" w:rsidP="00A876B5">
      <w:pPr>
        <w:rPr>
          <w:rFonts w:asciiTheme="majorHAnsi" w:hAnsiTheme="majorHAnsi"/>
          <w:sz w:val="24"/>
          <w:szCs w:val="24"/>
        </w:rPr>
      </w:pPr>
    </w:p>
    <w:p w14:paraId="6BD7D911"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 xml:space="preserve">Here is the general logic of this file: </w:t>
      </w:r>
    </w:p>
    <w:p w14:paraId="52AF4820" w14:textId="77777777" w:rsidR="00A876B5" w:rsidRPr="00A876B5" w:rsidRDefault="00A876B5" w:rsidP="00A876B5">
      <w:pPr>
        <w:rPr>
          <w:rFonts w:asciiTheme="majorHAnsi" w:hAnsiTheme="majorHAnsi"/>
          <w:sz w:val="24"/>
          <w:szCs w:val="24"/>
        </w:rPr>
      </w:pPr>
    </w:p>
    <w:p w14:paraId="296EE3A5"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For all files in input file directory</w:t>
      </w:r>
    </w:p>
    <w:p w14:paraId="1E1FF9A0"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t>If file is a text file</w:t>
      </w:r>
    </w:p>
    <w:p w14:paraId="4BB829F1"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r>
      <w:r w:rsidRPr="00A876B5">
        <w:rPr>
          <w:rFonts w:asciiTheme="majorHAnsi" w:hAnsiTheme="majorHAnsi"/>
          <w:sz w:val="24"/>
          <w:szCs w:val="24"/>
        </w:rPr>
        <w:tab/>
        <w:t>Open file and read contents</w:t>
      </w:r>
    </w:p>
    <w:p w14:paraId="732DF2F1"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r>
      <w:r w:rsidRPr="00A876B5">
        <w:rPr>
          <w:rFonts w:asciiTheme="majorHAnsi" w:hAnsiTheme="majorHAnsi"/>
          <w:sz w:val="24"/>
          <w:szCs w:val="24"/>
        </w:rPr>
        <w:tab/>
        <w:t>Find Summary Compensation Table</w:t>
      </w:r>
    </w:p>
    <w:p w14:paraId="44CDF313"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r>
      <w:r w:rsidRPr="00A876B5">
        <w:rPr>
          <w:rFonts w:asciiTheme="majorHAnsi" w:hAnsiTheme="majorHAnsi"/>
          <w:sz w:val="24"/>
          <w:szCs w:val="24"/>
        </w:rPr>
        <w:tab/>
        <w:t>Loop and find the table headers</w:t>
      </w:r>
    </w:p>
    <w:p w14:paraId="2BF2EC8E"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r>
      <w:r w:rsidRPr="00A876B5">
        <w:rPr>
          <w:rFonts w:asciiTheme="majorHAnsi" w:hAnsiTheme="majorHAnsi"/>
          <w:sz w:val="24"/>
          <w:szCs w:val="24"/>
        </w:rPr>
        <w:tab/>
        <w:t>Put table headers column names into list</w:t>
      </w:r>
    </w:p>
    <w:p w14:paraId="2169D675" w14:textId="77777777" w:rsidR="00A876B5" w:rsidRPr="00A876B5" w:rsidRDefault="00A876B5" w:rsidP="00A876B5">
      <w:pPr>
        <w:rPr>
          <w:rFonts w:asciiTheme="majorHAnsi" w:hAnsiTheme="majorHAnsi"/>
          <w:sz w:val="24"/>
          <w:szCs w:val="24"/>
        </w:rPr>
      </w:pPr>
      <w:r w:rsidRPr="00A876B5">
        <w:rPr>
          <w:rFonts w:asciiTheme="majorHAnsi" w:hAnsiTheme="majorHAnsi"/>
          <w:sz w:val="24"/>
          <w:szCs w:val="24"/>
        </w:rPr>
        <w:tab/>
      </w:r>
      <w:r w:rsidRPr="00A876B5">
        <w:rPr>
          <w:rFonts w:asciiTheme="majorHAnsi" w:hAnsiTheme="majorHAnsi"/>
          <w:sz w:val="24"/>
          <w:szCs w:val="24"/>
        </w:rPr>
        <w:tab/>
        <w:t>Write List into a CSV file</w:t>
      </w:r>
    </w:p>
    <w:p w14:paraId="74551C4B" w14:textId="77777777" w:rsidR="00A876B5" w:rsidRDefault="00A876B5" w:rsidP="00A876B5">
      <w:pPr>
        <w:rPr>
          <w:szCs w:val="22"/>
        </w:rPr>
      </w:pPr>
    </w:p>
    <w:p w14:paraId="002B68A1" w14:textId="77777777" w:rsidR="00A876B5" w:rsidRPr="00A876B5" w:rsidRDefault="00A876B5" w:rsidP="00A876B5">
      <w:pPr>
        <w:pStyle w:val="Heading4"/>
        <w:rPr>
          <w:rFonts w:asciiTheme="majorHAnsi" w:hAnsiTheme="majorHAnsi"/>
          <w:szCs w:val="24"/>
        </w:rPr>
      </w:pPr>
      <w:r w:rsidRPr="00A876B5">
        <w:rPr>
          <w:rFonts w:asciiTheme="majorHAnsi" w:hAnsiTheme="majorHAnsi"/>
          <w:szCs w:val="24"/>
        </w:rPr>
        <w:t>text_headers.py:</w:t>
      </w:r>
    </w:p>
    <w:p w14:paraId="1C5993E0"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import pandas as pd</w:t>
      </w:r>
    </w:p>
    <w:p w14:paraId="338AB25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import os as os</w:t>
      </w:r>
    </w:p>
    <w:p w14:paraId="6AE9BF00"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import re</w:t>
      </w:r>
    </w:p>
    <w:p w14:paraId="245150B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import csv</w:t>
      </w:r>
    </w:p>
    <w:p w14:paraId="5E91938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import numpy as np</w:t>
      </w:r>
    </w:p>
    <w:p w14:paraId="11D4A9B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from sqlalchemy import create_engine # Hit any Database server Required for Panda data load</w:t>
      </w:r>
    </w:p>
    <w:p w14:paraId="267F6989" w14:textId="77777777" w:rsidR="00A876B5" w:rsidRPr="00A876B5" w:rsidRDefault="00A876B5" w:rsidP="00A876B5">
      <w:pPr>
        <w:rPr>
          <w:rFonts w:asciiTheme="majorHAnsi" w:hAnsiTheme="majorHAnsi"/>
          <w:color w:val="0070C0"/>
          <w:sz w:val="24"/>
          <w:szCs w:val="24"/>
        </w:rPr>
      </w:pPr>
    </w:p>
    <w:p w14:paraId="01006C03" w14:textId="77777777" w:rsidR="00A876B5" w:rsidRPr="00A876B5" w:rsidRDefault="00A876B5" w:rsidP="00A876B5">
      <w:pPr>
        <w:rPr>
          <w:rFonts w:asciiTheme="majorHAnsi" w:hAnsiTheme="majorHAnsi"/>
          <w:color w:val="0070C0"/>
          <w:sz w:val="24"/>
          <w:szCs w:val="24"/>
        </w:rPr>
      </w:pPr>
    </w:p>
    <w:p w14:paraId="083C6E4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#Project read files script </w:t>
      </w:r>
    </w:p>
    <w:p w14:paraId="115E922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regex1 = re.compile('\s+')</w:t>
      </w:r>
    </w:p>
    <w:p w14:paraId="741A902A" w14:textId="77777777" w:rsidR="00A876B5" w:rsidRPr="00A876B5" w:rsidRDefault="00A876B5" w:rsidP="00A876B5">
      <w:pPr>
        <w:rPr>
          <w:rFonts w:asciiTheme="majorHAnsi" w:hAnsiTheme="majorHAnsi"/>
          <w:color w:val="0070C0"/>
          <w:sz w:val="24"/>
          <w:szCs w:val="24"/>
        </w:rPr>
      </w:pPr>
    </w:p>
    <w:p w14:paraId="3A198C37"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TESTING SINGLE FILE: PATHS asn code CODE</w:t>
      </w:r>
    </w:p>
    <w:p w14:paraId="0124D9E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#filepath = 'C:/Users/bilal/Documents/TTU/Courses/BusinessIntelligence/Project/Evil_Project_Data/subset/0000001750/'</w:t>
      </w:r>
    </w:p>
    <w:p w14:paraId="7DC7FDB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#filepathResults = 'C:/Users/bilal/Documents/TTU/Courses/BusinessIntelligence/Project/Evil_Project_Data/Results/'</w:t>
      </w:r>
    </w:p>
    <w:p w14:paraId="7C5CE89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#fileResults = '0000001750__1994-08-30.csv'</w:t>
      </w:r>
    </w:p>
    <w:p w14:paraId="1353B429"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#file = open(filepath+'0000001750__1994-08-30.txt', 'r') </w:t>
      </w:r>
    </w:p>
    <w:p w14:paraId="0D33518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#filedata=file.readlines()</w:t>
      </w:r>
    </w:p>
    <w:p w14:paraId="04CA75B8" w14:textId="77777777" w:rsidR="00A876B5" w:rsidRPr="00A876B5" w:rsidRDefault="00A876B5" w:rsidP="00A876B5">
      <w:pPr>
        <w:rPr>
          <w:rFonts w:asciiTheme="majorHAnsi" w:hAnsiTheme="majorHAnsi"/>
          <w:color w:val="0070C0"/>
          <w:sz w:val="24"/>
          <w:szCs w:val="24"/>
        </w:rPr>
      </w:pPr>
    </w:p>
    <w:p w14:paraId="6612BBA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LOOPING my File structure</w:t>
      </w:r>
    </w:p>
    <w:p w14:paraId="77B4FAA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#Users/siva/Documents</w:t>
      </w:r>
    </w:p>
    <w:p w14:paraId="75000F4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filepath = '/Users/siva/Documents/Evil_Proj/Input_files'</w:t>
      </w:r>
    </w:p>
    <w:p w14:paraId="1E5850A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filepathResults = '/Users/siva/Documents/Evil_Proj/proj_results/'</w:t>
      </w:r>
    </w:p>
    <w:p w14:paraId="3D1AA907"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#fileResults = '0000001750__1994-08-30.csv'</w:t>
      </w:r>
    </w:p>
    <w:p w14:paraId="42D33847" w14:textId="77777777" w:rsidR="00A876B5" w:rsidRPr="00A876B5" w:rsidRDefault="00A876B5" w:rsidP="00A876B5">
      <w:pPr>
        <w:rPr>
          <w:rFonts w:asciiTheme="majorHAnsi" w:hAnsiTheme="majorHAnsi"/>
          <w:color w:val="0070C0"/>
          <w:sz w:val="24"/>
          <w:szCs w:val="24"/>
        </w:rPr>
      </w:pPr>
    </w:p>
    <w:p w14:paraId="3C22C14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nPath=[]  # Intialize</w:t>
      </w:r>
    </w:p>
    <w:p w14:paraId="1C5C9CB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for root, dirs, files in os.walk(filepath): # walk returns a tuple</w:t>
      </w:r>
    </w:p>
    <w:p w14:paraId="27F460D0"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for name in files:</w:t>
      </w:r>
    </w:p>
    <w:p w14:paraId="6532C09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nPath.append(os.path.join(root, name))</w:t>
      </w:r>
    </w:p>
    <w:p w14:paraId="6714119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nPath=[row.replace('\\', '/') for row in nPath]  #fixing my dir path</w:t>
      </w:r>
    </w:p>
    <w:p w14:paraId="07F39D6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filename = name                                   # List of files only</w:t>
      </w:r>
    </w:p>
    <w:p w14:paraId="27EB5B0E"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filename = filename.split(".")</w:t>
      </w:r>
    </w:p>
    <w:p w14:paraId="0B10F69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fileExt = filename[1]</w:t>
      </w:r>
    </w:p>
    <w:p w14:paraId="24D1A64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filePart1 = filename[0].split("__")</w:t>
      </w:r>
    </w:p>
    <w:p w14:paraId="19E5937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corpID = filePart1[0]</w:t>
      </w:r>
    </w:p>
    <w:p w14:paraId="17571E9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reportDate = filePart1[1]</w:t>
      </w:r>
    </w:p>
    <w:p w14:paraId="043E3379"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print(filename)</w:t>
      </w:r>
    </w:p>
    <w:p w14:paraId="6149528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#print(filePart1)</w:t>
      </w:r>
    </w:p>
    <w:p w14:paraId="54F0711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272E797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if fileExt == "txt":</w:t>
      </w:r>
    </w:p>
    <w:p w14:paraId="3CF6670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 Open File and read Contents</w:t>
      </w:r>
    </w:p>
    <w:p w14:paraId="53DA619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#file.close()</w:t>
      </w:r>
    </w:p>
    <w:p w14:paraId="7BDF8C1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 = open(nPath[0], 'r') </w:t>
      </w:r>
    </w:p>
    <w:p w14:paraId="4A0F2AB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filedata = file.readlines()</w:t>
      </w:r>
    </w:p>
    <w:p w14:paraId="42E5D9B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06DEF0CB"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#filedata</w:t>
      </w:r>
    </w:p>
    <w:p w14:paraId="31C85A03"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for i,line in enumerate(filedata):   #enumerating to get the tuple with index</w:t>
      </w:r>
    </w:p>
    <w:p w14:paraId="6E31FCC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#startDataIdx = 0  # Data row index initilization</w:t>
      </w:r>
    </w:p>
    <w:p w14:paraId="0EBA65E3"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#strtIDx=0         # Column row index initialization </w:t>
      </w:r>
    </w:p>
    <w:p w14:paraId="1FE36CFD"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if (line.find('Year') &gt; -1 and line.find('Salary') &gt; -1):</w:t>
      </w:r>
    </w:p>
    <w:p w14:paraId="72D8F03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lastRenderedPageBreak/>
        <w:t xml:space="preserve">                         print(line)</w:t>
      </w:r>
    </w:p>
    <w:p w14:paraId="0785353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print(i)</w:t>
      </w:r>
    </w:p>
    <w:p w14:paraId="1C567B5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strtIDx = i   #header row index</w:t>
      </w:r>
    </w:p>
    <w:p w14:paraId="3CC64040"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1C9B9EF5"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print(filedata[strtIDx-1])</w:t>
      </w:r>
    </w:p>
    <w:p w14:paraId="192DF05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print(filedata[strtIDx-2])</w:t>
      </w:r>
    </w:p>
    <w:p w14:paraId="12697965"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 Using Split </w:t>
      </w:r>
    </w:p>
    <w:p w14:paraId="7362D7F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colheadingl10 = [x.strip() for x in line.split('   ')]</w:t>
      </w:r>
    </w:p>
    <w:p w14:paraId="32048C2E"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colheadingl110 = [x.strip() for x in filedata[strtIDx].split('   ')]</w:t>
      </w:r>
    </w:p>
    <w:p w14:paraId="73828C03"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colheadingl20 = [x.strip() for x in filedata[strtIDx-1].split('   ')]</w:t>
      </w:r>
    </w:p>
    <w:p w14:paraId="72423DFB"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colheadingl30 = [x.strip() for x in filedata[strtIDx-2].split('   ')]</w:t>
      </w:r>
    </w:p>
    <w:p w14:paraId="7250BFC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#Removing empty cells- colheadingl10=colheadingl10.remove(' ')</w:t>
      </w:r>
    </w:p>
    <w:p w14:paraId="1EDAA11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colheading110 = list(filter(None, colheadingl110)) #Final String removing empty cell from the header</w:t>
      </w:r>
    </w:p>
    <w:p w14:paraId="4462E12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colheadingl110 = list(filter(None, colheadingl10)) </w:t>
      </w:r>
    </w:p>
    <w:p w14:paraId="20652B7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colheadingl20 = list(filter(None, colheadingl20)) </w:t>
      </w:r>
    </w:p>
    <w:p w14:paraId="6440CC2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colheadingl30 = list(filter(None, colheadingl30)) </w:t>
      </w:r>
    </w:p>
    <w:p w14:paraId="24E47A77"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colheadingl10</w:t>
      </w:r>
    </w:p>
    <w:p w14:paraId="6C3AE49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colheadingl20</w:t>
      </w:r>
    </w:p>
    <w:p w14:paraId="2A60925B"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colheadingl30</w:t>
      </w:r>
    </w:p>
    <w:p w14:paraId="55DB7FB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l1 = len(colheadingl10)</w:t>
      </w:r>
    </w:p>
    <w:p w14:paraId="60BF03A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l2 = len(colheadingl20)</w:t>
      </w:r>
    </w:p>
    <w:p w14:paraId="1AFB8FF5"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l3 = len(colheadingl30)</w:t>
      </w:r>
    </w:p>
    <w:p w14:paraId="3FCE7AA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6F43370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#colheadingl11[l1-1] = colheadingl3[l3-1]+colheadingl2[l2-1]+colheadingl1[l1-1]</w:t>
      </w:r>
    </w:p>
    <w:p w14:paraId="00A3A8EC"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for lastidx in range(l2):#max(l2,l3)</w:t>
      </w:r>
    </w:p>
    <w:p w14:paraId="2194060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46B81F6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#print(colheadingl20[-(lastidx+1)]) # Merging the split headers back for column name</w:t>
      </w:r>
    </w:p>
    <w:p w14:paraId="20995DC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colheadingl110[-(lastidx+1)] = colheadingl20[-(lastidx+1)]+' '+colheadingl10[-(lastidx+1)]</w:t>
      </w:r>
    </w:p>
    <w:p w14:paraId="36AEF1E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70842D7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#print(colheadingl110) </w:t>
      </w:r>
    </w:p>
    <w:p w14:paraId="19D15805"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#Lhead=len(colheadingl110)</w:t>
      </w:r>
    </w:p>
    <w:p w14:paraId="0F2A8260"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#Lhead</w:t>
      </w:r>
    </w:p>
    <w:p w14:paraId="6CD84615"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4005901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#Building Dataframe and writing it to a CSV File</w:t>
      </w:r>
    </w:p>
    <w:p w14:paraId="30756A9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#df = pd.DataFrame(some_list, columns=["colummn"])</w:t>
      </w:r>
    </w:p>
    <w:p w14:paraId="2387117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#df = pd.DataFrame(columns=colheadingl110) # Not required</w:t>
      </w:r>
    </w:p>
    <w:p w14:paraId="0FB5468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385EF259"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 Using csv library</w:t>
      </w:r>
    </w:p>
    <w:p w14:paraId="2D84033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3C7D433B"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fileResult = filepathResults+str(filename[0])+'.csv'</w:t>
      </w:r>
    </w:p>
    <w:p w14:paraId="2C8902E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myfile = open(fileResult, 'w')</w:t>
      </w:r>
    </w:p>
    <w:p w14:paraId="1F40406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wr = csv.writer(myfile,lineterminator='\n') #quoting=csv.QUOTE_ALL</w:t>
      </w:r>
    </w:p>
    <w:p w14:paraId="7EF3F1B4"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wr.writerow(colheadingl110)</w:t>
      </w:r>
    </w:p>
    <w:p w14:paraId="6F8C865E"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7D0BA746"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lastRenderedPageBreak/>
        <w:t xml:space="preserve">                         myfile.close()</w:t>
      </w:r>
    </w:p>
    <w:p w14:paraId="431D349F"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file.close()</w:t>
      </w:r>
    </w:p>
    <w:p w14:paraId="52788BE8"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print('FILE SAVED:' + fileResult)</w:t>
      </w:r>
    </w:p>
    <w:p w14:paraId="759C1C71"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w:t>
      </w:r>
    </w:p>
    <w:p w14:paraId="00FC211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color w:val="0070C0"/>
          <w:sz w:val="24"/>
          <w:szCs w:val="24"/>
        </w:rPr>
        <w:t xml:space="preserve">                         break  # Get out and get anew  file </w:t>
      </w:r>
    </w:p>
    <w:p w14:paraId="638E9445" w14:textId="77777777" w:rsidR="00A876B5" w:rsidRPr="00A876B5" w:rsidRDefault="00A876B5" w:rsidP="00A876B5">
      <w:pPr>
        <w:rPr>
          <w:rFonts w:asciiTheme="majorHAnsi" w:hAnsiTheme="majorHAnsi"/>
          <w:color w:val="0070C0"/>
          <w:sz w:val="24"/>
          <w:szCs w:val="24"/>
        </w:rPr>
      </w:pPr>
    </w:p>
    <w:p w14:paraId="6FDB1340" w14:textId="77777777" w:rsidR="00A876B5" w:rsidRPr="00A876B5" w:rsidRDefault="00A876B5" w:rsidP="00A876B5">
      <w:pPr>
        <w:pStyle w:val="Heading4"/>
        <w:rPr>
          <w:rFonts w:asciiTheme="majorHAnsi" w:hAnsiTheme="majorHAnsi"/>
          <w:szCs w:val="24"/>
        </w:rPr>
      </w:pPr>
      <w:r w:rsidRPr="00A876B5">
        <w:rPr>
          <w:rFonts w:asciiTheme="majorHAnsi" w:hAnsiTheme="majorHAnsi"/>
          <w:szCs w:val="24"/>
        </w:rPr>
        <w:t>Text File Sample #1 Output (.csv) file sample (</w:t>
      </w:r>
      <w:r w:rsidRPr="00A876B5">
        <w:rPr>
          <w:rFonts w:asciiTheme="majorHAnsi" w:hAnsiTheme="majorHAnsi"/>
          <w:b w:val="0"/>
          <w:szCs w:val="24"/>
        </w:rPr>
        <w:t>File:0000001750_1995-08-24.csv</w:t>
      </w:r>
      <w:r w:rsidRPr="00A876B5">
        <w:rPr>
          <w:rFonts w:asciiTheme="majorHAnsi" w:hAnsiTheme="majorHAnsi"/>
          <w:szCs w:val="24"/>
        </w:rPr>
        <w:t>)</w:t>
      </w:r>
    </w:p>
    <w:p w14:paraId="427E710A"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noProof/>
          <w:color w:val="0070C0"/>
          <w:sz w:val="24"/>
          <w:szCs w:val="24"/>
        </w:rPr>
        <w:drawing>
          <wp:inline distT="0" distB="0" distL="0" distR="0" wp14:anchorId="7D2151EB" wp14:editId="0250A062">
            <wp:extent cx="6596814" cy="647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6.18.46 PM.png"/>
                    <pic:cNvPicPr/>
                  </pic:nvPicPr>
                  <pic:blipFill>
                    <a:blip r:embed="rId33">
                      <a:extLst>
                        <a:ext uri="{28A0092B-C50C-407E-A947-70E740481C1C}">
                          <a14:useLocalDpi xmlns:a14="http://schemas.microsoft.com/office/drawing/2010/main" val="0"/>
                        </a:ext>
                      </a:extLst>
                    </a:blip>
                    <a:stretch>
                      <a:fillRect/>
                    </a:stretch>
                  </pic:blipFill>
                  <pic:spPr>
                    <a:xfrm>
                      <a:off x="0" y="0"/>
                      <a:ext cx="6608343" cy="648832"/>
                    </a:xfrm>
                    <a:prstGeom prst="rect">
                      <a:avLst/>
                    </a:prstGeom>
                  </pic:spPr>
                </pic:pic>
              </a:graphicData>
            </a:graphic>
          </wp:inline>
        </w:drawing>
      </w:r>
    </w:p>
    <w:p w14:paraId="07C370F7" w14:textId="77777777" w:rsidR="00A876B5" w:rsidRPr="00A876B5" w:rsidRDefault="00A876B5" w:rsidP="00A876B5">
      <w:pPr>
        <w:rPr>
          <w:rFonts w:asciiTheme="majorHAnsi" w:hAnsiTheme="majorHAnsi"/>
          <w:color w:val="0070C0"/>
          <w:sz w:val="24"/>
          <w:szCs w:val="24"/>
        </w:rPr>
      </w:pPr>
    </w:p>
    <w:p w14:paraId="6FD16F85" w14:textId="77777777" w:rsidR="00A876B5" w:rsidRPr="00A876B5" w:rsidRDefault="00A876B5" w:rsidP="00A876B5">
      <w:pPr>
        <w:pStyle w:val="Heading4"/>
        <w:rPr>
          <w:rFonts w:asciiTheme="majorHAnsi" w:hAnsiTheme="majorHAnsi"/>
          <w:szCs w:val="24"/>
        </w:rPr>
      </w:pPr>
      <w:r w:rsidRPr="00A876B5">
        <w:rPr>
          <w:rFonts w:asciiTheme="majorHAnsi" w:hAnsiTheme="majorHAnsi"/>
          <w:szCs w:val="24"/>
        </w:rPr>
        <w:t>Text File Sample #2 Output (.csv) file sample (File:0000001750_1998-08-21.csv)</w:t>
      </w:r>
    </w:p>
    <w:p w14:paraId="50B03F92" w14:textId="77777777" w:rsidR="00A876B5" w:rsidRPr="00A876B5" w:rsidRDefault="00A876B5" w:rsidP="00A876B5">
      <w:pPr>
        <w:rPr>
          <w:rFonts w:asciiTheme="majorHAnsi" w:hAnsiTheme="majorHAnsi"/>
          <w:color w:val="0070C0"/>
          <w:sz w:val="24"/>
          <w:szCs w:val="24"/>
        </w:rPr>
      </w:pPr>
      <w:r w:rsidRPr="00A876B5">
        <w:rPr>
          <w:rFonts w:asciiTheme="majorHAnsi" w:hAnsiTheme="majorHAnsi"/>
          <w:noProof/>
          <w:color w:val="0070C0"/>
          <w:sz w:val="24"/>
          <w:szCs w:val="24"/>
        </w:rPr>
        <w:drawing>
          <wp:inline distT="0" distB="0" distL="0" distR="0" wp14:anchorId="6A257464" wp14:editId="39EF014A">
            <wp:extent cx="6596814" cy="647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30 at 6.18.46 PM.png"/>
                    <pic:cNvPicPr/>
                  </pic:nvPicPr>
                  <pic:blipFill>
                    <a:blip r:embed="rId33">
                      <a:extLst>
                        <a:ext uri="{28A0092B-C50C-407E-A947-70E740481C1C}">
                          <a14:useLocalDpi xmlns:a14="http://schemas.microsoft.com/office/drawing/2010/main" val="0"/>
                        </a:ext>
                      </a:extLst>
                    </a:blip>
                    <a:stretch>
                      <a:fillRect/>
                    </a:stretch>
                  </pic:blipFill>
                  <pic:spPr>
                    <a:xfrm>
                      <a:off x="0" y="0"/>
                      <a:ext cx="6617969" cy="649777"/>
                    </a:xfrm>
                    <a:prstGeom prst="rect">
                      <a:avLst/>
                    </a:prstGeom>
                  </pic:spPr>
                </pic:pic>
              </a:graphicData>
            </a:graphic>
          </wp:inline>
        </w:drawing>
      </w:r>
    </w:p>
    <w:p w14:paraId="1483A06E" w14:textId="77777777" w:rsidR="00A876B5" w:rsidRPr="00A876B5" w:rsidRDefault="00A876B5" w:rsidP="00A876B5">
      <w:pPr>
        <w:rPr>
          <w:rFonts w:asciiTheme="majorHAnsi" w:hAnsiTheme="majorHAnsi"/>
          <w:color w:val="0070C0"/>
          <w:sz w:val="24"/>
          <w:szCs w:val="24"/>
        </w:rPr>
      </w:pPr>
    </w:p>
    <w:p w14:paraId="18AE4E04" w14:textId="77777777" w:rsidR="00A876B5" w:rsidRPr="00A876B5" w:rsidRDefault="00A876B5" w:rsidP="00A876B5">
      <w:pPr>
        <w:rPr>
          <w:rFonts w:asciiTheme="majorHAnsi" w:hAnsiTheme="majorHAnsi"/>
          <w:b/>
          <w:color w:val="000000" w:themeColor="text1"/>
          <w:sz w:val="24"/>
          <w:szCs w:val="24"/>
        </w:rPr>
      </w:pPr>
    </w:p>
    <w:p w14:paraId="71F3AFD0" w14:textId="77777777" w:rsidR="00A876B5" w:rsidRPr="00A876B5" w:rsidRDefault="00A876B5" w:rsidP="00A876B5">
      <w:pPr>
        <w:rPr>
          <w:rFonts w:asciiTheme="majorHAnsi" w:hAnsiTheme="majorHAnsi"/>
          <w:b/>
          <w:color w:val="000000" w:themeColor="text1"/>
          <w:sz w:val="24"/>
          <w:szCs w:val="24"/>
        </w:rPr>
      </w:pPr>
    </w:p>
    <w:p w14:paraId="2CACBFE4" w14:textId="77777777" w:rsidR="00A876B5" w:rsidRPr="00A876B5" w:rsidRDefault="00A876B5" w:rsidP="00A876B5">
      <w:pPr>
        <w:rPr>
          <w:rFonts w:asciiTheme="majorHAnsi" w:hAnsiTheme="majorHAnsi"/>
          <w:b/>
          <w:color w:val="000000" w:themeColor="text1"/>
          <w:sz w:val="24"/>
          <w:szCs w:val="24"/>
        </w:rPr>
      </w:pPr>
    </w:p>
    <w:p w14:paraId="7A4A5515" w14:textId="77777777" w:rsidR="00A876B5" w:rsidRPr="00A876B5" w:rsidRDefault="00A876B5" w:rsidP="00A876B5">
      <w:pPr>
        <w:rPr>
          <w:rFonts w:asciiTheme="majorHAnsi" w:hAnsiTheme="majorHAnsi"/>
          <w:b/>
          <w:color w:val="000000" w:themeColor="text1"/>
          <w:sz w:val="24"/>
          <w:szCs w:val="24"/>
        </w:rPr>
      </w:pPr>
    </w:p>
    <w:p w14:paraId="10AEFCDE" w14:textId="77777777" w:rsidR="00A876B5" w:rsidRPr="00A876B5" w:rsidRDefault="00A876B5" w:rsidP="00A876B5">
      <w:pPr>
        <w:pStyle w:val="Heading4"/>
        <w:rPr>
          <w:rFonts w:asciiTheme="majorHAnsi" w:hAnsiTheme="majorHAnsi"/>
          <w:szCs w:val="24"/>
        </w:rPr>
      </w:pPr>
      <w:r w:rsidRPr="00A876B5">
        <w:rPr>
          <w:rFonts w:asciiTheme="majorHAnsi" w:hAnsiTheme="majorHAnsi"/>
          <w:szCs w:val="24"/>
        </w:rPr>
        <w:t>Text File Sample #3 Output (.csv) file sample (File:0000001750_1997-08-28.csv)</w:t>
      </w:r>
    </w:p>
    <w:p w14:paraId="24279C67" w14:textId="77777777" w:rsidR="00A876B5" w:rsidRPr="00A876B5" w:rsidRDefault="00A876B5" w:rsidP="00A876B5">
      <w:pPr>
        <w:rPr>
          <w:rFonts w:asciiTheme="majorHAnsi" w:hAnsiTheme="majorHAnsi"/>
          <w:b/>
          <w:color w:val="000000" w:themeColor="text1"/>
          <w:sz w:val="24"/>
          <w:szCs w:val="24"/>
        </w:rPr>
      </w:pPr>
      <w:r w:rsidRPr="00A876B5">
        <w:rPr>
          <w:rFonts w:asciiTheme="majorHAnsi" w:hAnsiTheme="majorHAnsi"/>
          <w:b/>
          <w:noProof/>
          <w:color w:val="000000" w:themeColor="text1"/>
          <w:sz w:val="24"/>
          <w:szCs w:val="24"/>
        </w:rPr>
        <w:drawing>
          <wp:inline distT="0" distB="0" distL="0" distR="0" wp14:anchorId="21114003" wp14:editId="2DD17B8C">
            <wp:extent cx="6516914" cy="7533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30 at 7.50.11 PM.png"/>
                    <pic:cNvPicPr/>
                  </pic:nvPicPr>
                  <pic:blipFill>
                    <a:blip r:embed="rId34">
                      <a:extLst>
                        <a:ext uri="{28A0092B-C50C-407E-A947-70E740481C1C}">
                          <a14:useLocalDpi xmlns:a14="http://schemas.microsoft.com/office/drawing/2010/main" val="0"/>
                        </a:ext>
                      </a:extLst>
                    </a:blip>
                    <a:stretch>
                      <a:fillRect/>
                    </a:stretch>
                  </pic:blipFill>
                  <pic:spPr>
                    <a:xfrm>
                      <a:off x="0" y="0"/>
                      <a:ext cx="6597857" cy="762701"/>
                    </a:xfrm>
                    <a:prstGeom prst="rect">
                      <a:avLst/>
                    </a:prstGeom>
                  </pic:spPr>
                </pic:pic>
              </a:graphicData>
            </a:graphic>
          </wp:inline>
        </w:drawing>
      </w:r>
    </w:p>
    <w:p w14:paraId="1EA7E766" w14:textId="77777777" w:rsidR="00A876B5" w:rsidRPr="00A876B5" w:rsidRDefault="00A876B5" w:rsidP="00A876B5">
      <w:pPr>
        <w:rPr>
          <w:rFonts w:asciiTheme="majorHAnsi" w:hAnsiTheme="majorHAnsi"/>
          <w:color w:val="0070C0"/>
          <w:sz w:val="24"/>
          <w:szCs w:val="24"/>
        </w:rPr>
      </w:pPr>
    </w:p>
    <w:p w14:paraId="2A64EE93" w14:textId="77777777" w:rsidR="00A876B5" w:rsidRPr="00A876B5" w:rsidRDefault="00A876B5" w:rsidP="00A876B5">
      <w:pPr>
        <w:spacing w:line="360" w:lineRule="auto"/>
        <w:rPr>
          <w:rFonts w:asciiTheme="majorHAnsi" w:hAnsiTheme="majorHAnsi"/>
          <w:color w:val="000000" w:themeColor="text1"/>
          <w:sz w:val="24"/>
          <w:szCs w:val="24"/>
        </w:rPr>
      </w:pPr>
      <w:r w:rsidRPr="00A876B5">
        <w:rPr>
          <w:rFonts w:asciiTheme="majorHAnsi" w:hAnsiTheme="majorHAnsi"/>
          <w:color w:val="000000" w:themeColor="text1"/>
          <w:sz w:val="24"/>
          <w:szCs w:val="24"/>
        </w:rPr>
        <w:t xml:space="preserve">Due to the challenges we see when looking at the formatting of the table column headers in our files, our script does not perfectly extract the file column headers from these text files. In the future, how to account for the differing multiple lines of text and the spacing between column headers should be worked on in the code. </w:t>
      </w:r>
    </w:p>
    <w:p w14:paraId="2C655118" w14:textId="77777777" w:rsidR="00A876B5" w:rsidRPr="00A876B5" w:rsidRDefault="00A876B5" w:rsidP="00A876B5">
      <w:pPr>
        <w:pStyle w:val="BodyText"/>
        <w:rPr>
          <w:rFonts w:asciiTheme="majorHAnsi" w:hAnsiTheme="majorHAnsi"/>
          <w:sz w:val="24"/>
          <w:szCs w:val="24"/>
        </w:rPr>
      </w:pPr>
    </w:p>
    <w:p w14:paraId="4025C260" w14:textId="49949EF0" w:rsidR="009F3443" w:rsidRPr="00A876B5" w:rsidRDefault="00762C47" w:rsidP="00D34475">
      <w:pPr>
        <w:pStyle w:val="Heading1"/>
        <w:ind w:left="432"/>
        <w:rPr>
          <w:rFonts w:asciiTheme="majorHAnsi" w:hAnsiTheme="majorHAnsi" w:cstheme="majorHAnsi"/>
          <w:sz w:val="32"/>
          <w:szCs w:val="32"/>
        </w:rPr>
      </w:pPr>
      <w:bookmarkStart w:id="20" w:name="_Toc512882318"/>
      <w:r w:rsidRPr="00A876B5">
        <w:rPr>
          <w:rFonts w:asciiTheme="majorHAnsi" w:hAnsiTheme="majorHAnsi" w:cstheme="majorHAnsi"/>
          <w:sz w:val="32"/>
          <w:szCs w:val="32"/>
        </w:rPr>
        <w:lastRenderedPageBreak/>
        <w:t>Conclusion and Fut</w:t>
      </w:r>
      <w:r w:rsidR="00B21A06" w:rsidRPr="00A876B5">
        <w:rPr>
          <w:rFonts w:asciiTheme="majorHAnsi" w:hAnsiTheme="majorHAnsi" w:cstheme="majorHAnsi"/>
          <w:sz w:val="32"/>
          <w:szCs w:val="32"/>
        </w:rPr>
        <w:t>ure Work</w:t>
      </w:r>
      <w:bookmarkEnd w:id="20"/>
    </w:p>
    <w:p w14:paraId="039EAF86" w14:textId="432E8AB0" w:rsidR="00A3405E" w:rsidRPr="00A876B5" w:rsidRDefault="00A3405E" w:rsidP="00A3405E">
      <w:pPr>
        <w:pStyle w:val="Heading2"/>
        <w:rPr>
          <w:rFonts w:asciiTheme="majorHAnsi" w:hAnsiTheme="majorHAnsi" w:cstheme="majorHAnsi"/>
        </w:rPr>
      </w:pPr>
      <w:bookmarkStart w:id="21" w:name="_Toc512882319"/>
      <w:r w:rsidRPr="00A876B5">
        <w:rPr>
          <w:rFonts w:asciiTheme="majorHAnsi" w:hAnsiTheme="majorHAnsi" w:cstheme="majorHAnsi"/>
        </w:rPr>
        <w:t>Conclusion</w:t>
      </w:r>
      <w:bookmarkEnd w:id="21"/>
    </w:p>
    <w:p w14:paraId="6C1F9C68" w14:textId="77777777" w:rsidR="009A089F" w:rsidRPr="00A876B5" w:rsidRDefault="009A089F" w:rsidP="009A089F">
      <w:pPr>
        <w:pStyle w:val="BodyText"/>
        <w:spacing w:line="360" w:lineRule="auto"/>
        <w:rPr>
          <w:rFonts w:asciiTheme="majorHAnsi" w:hAnsiTheme="majorHAnsi"/>
          <w:sz w:val="24"/>
          <w:szCs w:val="24"/>
        </w:rPr>
      </w:pPr>
      <w:r w:rsidRPr="00A876B5">
        <w:rPr>
          <w:rFonts w:asciiTheme="majorHAnsi" w:hAnsiTheme="majorHAnsi"/>
          <w:sz w:val="24"/>
          <w:szCs w:val="24"/>
        </w:rPr>
        <w:t xml:space="preserve">In this project, our main goal was to extract data and information from SEC DEF14A files and export various components of these files into CSV files. This was broken up into 4 major tasks that we carried out: Extracting the “Summary Compensation” table from text files, Extracting the “Summary Compensation” Table from HTML files, Extracting and enumerating the “Summary Compensation” table headers, extracting the footnotes for the executive “Summary Compensation”  table. We were able to successfully extract the footnotes for this executive compensation table and put the resulting footnotes into a result CSV file for each of the thousands of files that we had. </w:t>
      </w:r>
    </w:p>
    <w:p w14:paraId="6B8B5BC6" w14:textId="09C800CF" w:rsidR="009A089F" w:rsidRPr="00A876B5" w:rsidRDefault="009A089F" w:rsidP="009A089F">
      <w:pPr>
        <w:pStyle w:val="BodyText"/>
        <w:spacing w:line="360" w:lineRule="auto"/>
        <w:rPr>
          <w:rFonts w:asciiTheme="majorHAnsi" w:hAnsiTheme="majorHAnsi"/>
          <w:sz w:val="24"/>
          <w:szCs w:val="24"/>
        </w:rPr>
      </w:pPr>
      <w:r w:rsidRPr="00A876B5">
        <w:rPr>
          <w:rFonts w:asciiTheme="majorHAnsi" w:hAnsiTheme="majorHAnsi"/>
          <w:sz w:val="24"/>
          <w:szCs w:val="24"/>
        </w:rPr>
        <w:t xml:space="preserve">Extracting the “Summary Compensation” table from the text files also proved to be pretty successful, as we were able to properly parse and extract these tables from the text files and put them into result CSV files while preserving the structure of the tables and dividing the components into cells of the CSV appropriately. Getting the column headers of these tables now from text and HTML files proved to be very challenging, due to the different format and spacing in the executive “Summary Compensation” Table between each of the files, and there were over 118,000 files so it was tough to create an algorithm that could perfectly perform this task for this many files. Also, we faced difficulties in extracting the executive “Summary Compensation” table form HTML as we used pandas and read_html() to get this table into a list in python, but then had trouble exporting this to a CSV as our attempts would put the entire table into one cell. We tried transferring the table to a text file as an intermediary and then exporting it to CSV from the text file, but this did not work either. From our work and the project, we can conclude that seem of the tasks were successfully completed and some of the problems were able to be address, but due to the very large number of fires and the complexity of the data and difference in formatting between files, there still is a lot of work required to effectively get this data ready for any sort of analytics to be performed on it. </w:t>
      </w:r>
    </w:p>
    <w:p w14:paraId="6578680D" w14:textId="4C049C46" w:rsidR="00A3405E" w:rsidRPr="00A876B5" w:rsidRDefault="00A3405E">
      <w:pPr>
        <w:pStyle w:val="Heading2"/>
        <w:rPr>
          <w:rFonts w:asciiTheme="majorHAnsi" w:hAnsiTheme="majorHAnsi" w:cstheme="majorHAnsi"/>
        </w:rPr>
      </w:pPr>
      <w:bookmarkStart w:id="22" w:name="_Toc512882320"/>
      <w:r w:rsidRPr="00A876B5">
        <w:rPr>
          <w:rFonts w:asciiTheme="majorHAnsi" w:hAnsiTheme="majorHAnsi" w:cstheme="majorHAnsi"/>
        </w:rPr>
        <w:t xml:space="preserve">Future </w:t>
      </w:r>
      <w:r w:rsidR="0093032A" w:rsidRPr="00A876B5">
        <w:rPr>
          <w:rFonts w:asciiTheme="majorHAnsi" w:hAnsiTheme="majorHAnsi" w:cstheme="majorHAnsi"/>
        </w:rPr>
        <w:t>Work</w:t>
      </w:r>
      <w:bookmarkEnd w:id="22"/>
    </w:p>
    <w:p w14:paraId="573CB1C8" w14:textId="77777777" w:rsidR="00A3405E" w:rsidRPr="00A876B5" w:rsidRDefault="00A3405E" w:rsidP="00A3405E">
      <w:pPr>
        <w:pStyle w:val="BodyText"/>
        <w:rPr>
          <w:rFonts w:asciiTheme="majorHAnsi" w:hAnsiTheme="majorHAnsi" w:cstheme="majorHAnsi"/>
        </w:rPr>
      </w:pPr>
    </w:p>
    <w:p w14:paraId="52318C66" w14:textId="01916946" w:rsidR="009A089F" w:rsidRPr="00A876B5" w:rsidRDefault="009A089F" w:rsidP="009A089F">
      <w:pPr>
        <w:pStyle w:val="BodyText"/>
        <w:spacing w:line="360" w:lineRule="auto"/>
        <w:rPr>
          <w:rFonts w:asciiTheme="majorHAnsi" w:hAnsiTheme="majorHAnsi" w:cstheme="majorHAnsi"/>
          <w:sz w:val="24"/>
          <w:szCs w:val="24"/>
        </w:rPr>
      </w:pPr>
      <w:r w:rsidRPr="00A876B5">
        <w:rPr>
          <w:rFonts w:asciiTheme="majorHAnsi" w:hAnsiTheme="majorHAnsi" w:cstheme="majorHAnsi"/>
          <w:sz w:val="24"/>
          <w:szCs w:val="24"/>
        </w:rPr>
        <w:t xml:space="preserve">Reflecting on what issues we faced with extracting and cleaning the DEF14A data and what tasks were able to be completed, we saw that extracting the “Summary Compensation” table from text </w:t>
      </w:r>
      <w:r w:rsidRPr="00A876B5">
        <w:rPr>
          <w:rFonts w:asciiTheme="majorHAnsi" w:hAnsiTheme="majorHAnsi" w:cstheme="majorHAnsi"/>
          <w:sz w:val="24"/>
          <w:szCs w:val="24"/>
        </w:rPr>
        <w:lastRenderedPageBreak/>
        <w:t xml:space="preserve">files and its footnotes form text and HTML files and putting them in result CSV files was a task that looks to have been successfully completed. However, due to time constraints of the project and the large number of files present (118,843) we were not able to look through every input file and compare them to result CSV files to properly ensure our scripts worked for every single file that we have. In the future, this is something that should be done to make sure the data was properly cleaned and extracted so that any analytics run on the data provides the most accurate results. This could show that our scripts for these parts might need to be changed or perfected a little. The tasks we faced the most challenges for with were extracting and enumerating the table column headers from both text and HTML files for the executive “Summary Compensation Table” and extracting the executive “Summary Compensation”. The challenge we faced with extracting the column headers was that each of the files had different formatting of the table headers as seen in section </w:t>
      </w:r>
      <w:r w:rsidR="0026405C">
        <w:rPr>
          <w:rFonts w:asciiTheme="majorHAnsi" w:hAnsiTheme="majorHAnsi" w:cstheme="majorHAnsi"/>
          <w:sz w:val="24"/>
          <w:szCs w:val="24"/>
        </w:rPr>
        <w:t>2</w:t>
      </w:r>
      <w:r w:rsidRPr="00A876B5">
        <w:rPr>
          <w:rFonts w:asciiTheme="majorHAnsi" w:hAnsiTheme="majorHAnsi" w:cstheme="majorHAnsi"/>
          <w:sz w:val="24"/>
          <w:szCs w:val="24"/>
        </w:rPr>
        <w:t>.</w:t>
      </w:r>
      <w:r w:rsidR="00DC695D">
        <w:rPr>
          <w:rFonts w:asciiTheme="majorHAnsi" w:hAnsiTheme="majorHAnsi" w:cstheme="majorHAnsi"/>
          <w:sz w:val="24"/>
          <w:szCs w:val="24"/>
        </w:rPr>
        <w:t>4</w:t>
      </w:r>
      <w:r w:rsidRPr="00A876B5">
        <w:rPr>
          <w:rFonts w:asciiTheme="majorHAnsi" w:hAnsiTheme="majorHAnsi" w:cstheme="majorHAnsi"/>
          <w:sz w:val="24"/>
          <w:szCs w:val="24"/>
        </w:rPr>
        <w:t xml:space="preserve">, so it was very tough to make an algorithm and write a script for this as there were 118,843 files which had different formats and we did not know what the structure was in all of them. This is something that should be looked at the future and will require a team of people to properly address this issue alone. In extracting this table from HTML, we were able to extract the table just fine into a list in python, but writing it to a result CSV with proper formatting was the problem we weren’t able to solve. This should also be address in the future which might require some more research on how to write list data to CSV while maintain the proper structure of the table for all the HTML files, which have differing formats and structure of the table. </w:t>
      </w:r>
    </w:p>
    <w:p w14:paraId="175ED17F" w14:textId="77777777" w:rsidR="000530C4" w:rsidRPr="00A876B5" w:rsidRDefault="000530C4" w:rsidP="00A3405E">
      <w:pPr>
        <w:pStyle w:val="BodyText"/>
        <w:rPr>
          <w:rFonts w:asciiTheme="majorHAnsi" w:hAnsiTheme="majorHAnsi" w:cstheme="majorHAnsi"/>
          <w:sz w:val="24"/>
          <w:szCs w:val="24"/>
        </w:rPr>
      </w:pPr>
    </w:p>
    <w:bookmarkEnd w:id="0"/>
    <w:bookmarkEnd w:id="1"/>
    <w:bookmarkEnd w:id="2"/>
    <w:bookmarkEnd w:id="3"/>
    <w:p w14:paraId="2B97A22C" w14:textId="77777777" w:rsidR="000530C4" w:rsidRPr="00A876B5" w:rsidRDefault="000530C4" w:rsidP="00A3405E">
      <w:pPr>
        <w:pStyle w:val="BodyText"/>
        <w:rPr>
          <w:rFonts w:asciiTheme="majorHAnsi" w:hAnsiTheme="majorHAnsi" w:cstheme="majorHAnsi"/>
        </w:rPr>
      </w:pPr>
    </w:p>
    <w:sectPr w:rsidR="000530C4" w:rsidRPr="00A876B5" w:rsidSect="002B4A25">
      <w:pgSz w:w="12240" w:h="15840" w:code="1"/>
      <w:pgMar w:top="360" w:right="1440" w:bottom="1440" w:left="1440" w:header="936"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3C4F4" w14:textId="77777777" w:rsidR="00694D65" w:rsidRDefault="00694D65">
      <w:r>
        <w:separator/>
      </w:r>
    </w:p>
  </w:endnote>
  <w:endnote w:type="continuationSeparator" w:id="0">
    <w:p w14:paraId="2540717B" w14:textId="77777777" w:rsidR="00694D65" w:rsidRDefault="0069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tima">
    <w:charset w:val="00"/>
    <w:family w:val="auto"/>
    <w:pitch w:val="variable"/>
    <w:sig w:usb0="8000006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Gras">
    <w:charset w:val="00"/>
    <w:family w:val="swiss"/>
    <w:pitch w:val="variable"/>
    <w:sig w:usb0="00000003" w:usb1="00000000" w:usb2="00000000" w:usb3="00000000" w:csb0="00000001" w:csb1="00000000"/>
  </w:font>
  <w:font w:name="ZapfHumnst BT">
    <w:altName w:val="Lucida Sans Unicode"/>
    <w:charset w:val="00"/>
    <w:family w:val="swiss"/>
    <w:pitch w:val="variable"/>
    <w:sig w:usb0="00000087" w:usb1="00000000" w:usb2="00000000" w:usb3="00000000" w:csb0="0000001B"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381066"/>
      <w:docPartObj>
        <w:docPartGallery w:val="Page Numbers (Bottom of Page)"/>
        <w:docPartUnique/>
      </w:docPartObj>
    </w:sdtPr>
    <w:sdtContent>
      <w:p w14:paraId="17E3B0C0" w14:textId="77777777" w:rsidR="00FB123B" w:rsidRDefault="00FB123B">
        <w:pPr>
          <w:pStyle w:val="Footer"/>
          <w:jc w:val="right"/>
        </w:pPr>
        <w:r>
          <w:t xml:space="preserve">Page | </w:t>
        </w:r>
        <w:r>
          <w:fldChar w:fldCharType="begin"/>
        </w:r>
        <w:r>
          <w:instrText xml:space="preserve"> PAGE   \* MERGEFORMAT </w:instrText>
        </w:r>
        <w:r>
          <w:fldChar w:fldCharType="separate"/>
        </w:r>
        <w:r>
          <w:rPr>
            <w:noProof/>
          </w:rPr>
          <w:t>i</w:t>
        </w:r>
        <w:r>
          <w:rPr>
            <w:noProof/>
          </w:rPr>
          <w:fldChar w:fldCharType="end"/>
        </w:r>
        <w:r>
          <w:t xml:space="preserve"> </w:t>
        </w:r>
      </w:p>
    </w:sdtContent>
  </w:sdt>
  <w:p w14:paraId="15006376" w14:textId="77777777" w:rsidR="00FB123B" w:rsidRPr="00F70049" w:rsidRDefault="00FB123B">
    <w:pPr>
      <w:pStyle w:val="Footer"/>
      <w:pBdr>
        <w:top w:val="single" w:sz="6" w:space="1" w:color="auto"/>
      </w:pBdr>
      <w:tabs>
        <w:tab w:val="clear" w:pos="8306"/>
        <w:tab w:val="left" w:pos="5760"/>
        <w:tab w:val="right" w:pos="9360"/>
      </w:tabs>
      <w:ind w:right="2"/>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57A3" w14:textId="77777777" w:rsidR="00694D65" w:rsidRDefault="00694D65">
      <w:pPr>
        <w:rPr>
          <w:sz w:val="19"/>
        </w:rPr>
      </w:pPr>
      <w:r>
        <w:rPr>
          <w:rFonts w:ascii="Courier" w:hAnsi="Courier"/>
          <w:sz w:val="21"/>
        </w:rPr>
        <w:separator/>
      </w:r>
    </w:p>
  </w:footnote>
  <w:footnote w:type="continuationSeparator" w:id="0">
    <w:p w14:paraId="6AA11252" w14:textId="77777777" w:rsidR="00694D65" w:rsidRDefault="00694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705"/>
    <w:multiLevelType w:val="hybridMultilevel"/>
    <w:tmpl w:val="0B26F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27AD"/>
    <w:multiLevelType w:val="singleLevel"/>
    <w:tmpl w:val="7568891A"/>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C901260"/>
    <w:multiLevelType w:val="hybridMultilevel"/>
    <w:tmpl w:val="24B0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037F"/>
    <w:multiLevelType w:val="hybridMultilevel"/>
    <w:tmpl w:val="B23A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07FCB"/>
    <w:multiLevelType w:val="hybridMultilevel"/>
    <w:tmpl w:val="C5DE4BFC"/>
    <w:lvl w:ilvl="0" w:tplc="183297CA">
      <w:start w:val="2"/>
      <w:numFmt w:val="decimal"/>
      <w:lvlText w:val="%1."/>
      <w:lvlJc w:val="left"/>
      <w:pPr>
        <w:ind w:left="720" w:hanging="360"/>
      </w:pPr>
      <w:rPr>
        <w:rFonts w:eastAsia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E7736"/>
    <w:multiLevelType w:val="singleLevel"/>
    <w:tmpl w:val="6504ADE2"/>
    <w:lvl w:ilvl="0">
      <w:start w:val="1"/>
      <w:numFmt w:val="bullet"/>
      <w:pStyle w:val="BulletInTable"/>
      <w:lvlText w:val=""/>
      <w:lvlJc w:val="left"/>
      <w:pPr>
        <w:tabs>
          <w:tab w:val="num" w:pos="360"/>
        </w:tabs>
        <w:ind w:left="360" w:hanging="360"/>
      </w:pPr>
      <w:rPr>
        <w:rFonts w:ascii="Wingdings" w:hAnsi="Wingdings" w:hint="default"/>
      </w:rPr>
    </w:lvl>
  </w:abstractNum>
  <w:abstractNum w:abstractNumId="6" w15:restartNumberingAfterBreak="0">
    <w:nsid w:val="1DBB453D"/>
    <w:multiLevelType w:val="hybridMultilevel"/>
    <w:tmpl w:val="0444E246"/>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21065"/>
    <w:multiLevelType w:val="hybridMultilevel"/>
    <w:tmpl w:val="287C9390"/>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2175E"/>
    <w:multiLevelType w:val="multilevel"/>
    <w:tmpl w:val="AFFC0630"/>
    <w:lvl w:ilvl="0">
      <w:start w:val="1"/>
      <w:numFmt w:val="decimal"/>
      <w:pStyle w:val="Heading1"/>
      <w:lvlText w:val="%1"/>
      <w:lvlJc w:val="left"/>
      <w:pPr>
        <w:ind w:left="52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rFonts w:asciiTheme="majorHAnsi" w:hAnsiTheme="majorHAnsi" w:cstheme="majorHAnsi" w:hint="default"/>
        <w:sz w:val="22"/>
        <w:szCs w:val="22"/>
      </w:rPr>
    </w:lvl>
    <w:lvl w:ilvl="3">
      <w:start w:val="1"/>
      <w:numFmt w:val="decimal"/>
      <w:pStyle w:val="Heading4"/>
      <w:lvlText w:val="%1.%2.%3.%4"/>
      <w:lvlJc w:val="left"/>
      <w:pPr>
        <w:ind w:left="864" w:hanging="864"/>
      </w:pPr>
      <w:rPr>
        <w:rFonts w:asciiTheme="majorHAnsi" w:hAnsiTheme="majorHAnsi" w:cstheme="majorHAnsi" w:hint="default"/>
        <w:sz w:val="22"/>
        <w:szCs w:val="2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035FD5"/>
    <w:multiLevelType w:val="singleLevel"/>
    <w:tmpl w:val="77649BDA"/>
    <w:lvl w:ilvl="0">
      <w:start w:val="1"/>
      <w:numFmt w:val="decimal"/>
      <w:pStyle w:val="HiddenTextNum"/>
      <w:lvlText w:val="%1."/>
      <w:legacy w:legacy="1" w:legacySpace="0" w:legacyIndent="360"/>
      <w:lvlJc w:val="left"/>
      <w:pPr>
        <w:ind w:left="1080" w:hanging="360"/>
      </w:pPr>
    </w:lvl>
  </w:abstractNum>
  <w:abstractNum w:abstractNumId="10" w15:restartNumberingAfterBreak="0">
    <w:nsid w:val="399123CB"/>
    <w:multiLevelType w:val="hybridMultilevel"/>
    <w:tmpl w:val="4104A1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9FE13A7"/>
    <w:multiLevelType w:val="multilevel"/>
    <w:tmpl w:val="7F8232F4"/>
    <w:lvl w:ilvl="0">
      <w:start w:val="1"/>
      <w:numFmt w:val="bullet"/>
      <w:pStyle w:val="ListeHierarchique"/>
      <w:lvlText w:val=""/>
      <w:lvlJc w:val="left"/>
      <w:pPr>
        <w:tabs>
          <w:tab w:val="num" w:pos="794"/>
        </w:tabs>
        <w:ind w:left="794" w:hanging="434"/>
      </w:pPr>
      <w:rPr>
        <w:rFonts w:ascii="Symbol" w:hAnsi="Symbol" w:hint="default"/>
        <w:color w:val="0066A2"/>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hint="default"/>
        <w:color w:val="auto"/>
        <w:sz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2" w15:restartNumberingAfterBreak="0">
    <w:nsid w:val="3AF91639"/>
    <w:multiLevelType w:val="hybridMultilevel"/>
    <w:tmpl w:val="B45E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E241D"/>
    <w:multiLevelType w:val="hybridMultilevel"/>
    <w:tmpl w:val="2B74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22063"/>
    <w:multiLevelType w:val="hybridMultilevel"/>
    <w:tmpl w:val="7A78E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5064C"/>
    <w:multiLevelType w:val="hybridMultilevel"/>
    <w:tmpl w:val="990629FE"/>
    <w:lvl w:ilvl="0" w:tplc="DCC89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E1131"/>
    <w:multiLevelType w:val="hybridMultilevel"/>
    <w:tmpl w:val="8B70C4A6"/>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50EAC"/>
    <w:multiLevelType w:val="hybridMultilevel"/>
    <w:tmpl w:val="2004851E"/>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47C59"/>
    <w:multiLevelType w:val="hybridMultilevel"/>
    <w:tmpl w:val="8A44FC0E"/>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7A3"/>
    <w:multiLevelType w:val="hybridMultilevel"/>
    <w:tmpl w:val="A5E8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30135"/>
    <w:multiLevelType w:val="multilevel"/>
    <w:tmpl w:val="CFD6DD5A"/>
    <w:lvl w:ilvl="0">
      <w:start w:val="1"/>
      <w:numFmt w:val="upperLetter"/>
      <w:pStyle w:val="appendix"/>
      <w:lvlText w:val="Appendix %1."/>
      <w:lvlJc w:val="left"/>
      <w:pPr>
        <w:tabs>
          <w:tab w:val="num" w:pos="252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907"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3600" w:hanging="72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21" w15:restartNumberingAfterBreak="0">
    <w:nsid w:val="5BF51592"/>
    <w:multiLevelType w:val="singleLevel"/>
    <w:tmpl w:val="75C44F2E"/>
    <w:lvl w:ilvl="0">
      <w:start w:val="1"/>
      <w:numFmt w:val="bullet"/>
      <w:pStyle w:val="ListBullet2"/>
      <w:lvlText w:val=""/>
      <w:lvlJc w:val="left"/>
      <w:pPr>
        <w:tabs>
          <w:tab w:val="num" w:pos="360"/>
        </w:tabs>
        <w:ind w:left="360" w:hanging="360"/>
      </w:pPr>
      <w:rPr>
        <w:rFonts w:ascii="Wingdings" w:hAnsi="Wingdings" w:hint="default"/>
      </w:rPr>
    </w:lvl>
  </w:abstractNum>
  <w:abstractNum w:abstractNumId="22" w15:restartNumberingAfterBreak="0">
    <w:nsid w:val="5E1D3CA7"/>
    <w:multiLevelType w:val="hybridMultilevel"/>
    <w:tmpl w:val="025C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70F3F"/>
    <w:multiLevelType w:val="singleLevel"/>
    <w:tmpl w:val="AD087772"/>
    <w:lvl w:ilvl="0">
      <w:start w:val="1"/>
      <w:numFmt w:val="bullet"/>
      <w:pStyle w:val="InfoBlueBullet"/>
      <w:lvlText w:val=""/>
      <w:lvlJc w:val="left"/>
      <w:pPr>
        <w:tabs>
          <w:tab w:val="num" w:pos="360"/>
        </w:tabs>
        <w:ind w:left="360" w:hanging="360"/>
      </w:pPr>
      <w:rPr>
        <w:rFonts w:ascii="Symbol" w:hAnsi="Symbol" w:hint="default"/>
      </w:rPr>
    </w:lvl>
  </w:abstractNum>
  <w:abstractNum w:abstractNumId="24" w15:restartNumberingAfterBreak="0">
    <w:nsid w:val="66C31555"/>
    <w:multiLevelType w:val="hybridMultilevel"/>
    <w:tmpl w:val="4534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20910"/>
    <w:multiLevelType w:val="hybridMultilevel"/>
    <w:tmpl w:val="D1902C58"/>
    <w:lvl w:ilvl="0" w:tplc="B35C59E0">
      <w:numFmt w:val="bullet"/>
      <w:lvlText w:val="•"/>
      <w:lvlJc w:val="left"/>
      <w:pPr>
        <w:ind w:left="720" w:hanging="360"/>
      </w:pPr>
      <w:rPr>
        <w:rFonts w:ascii="Times New Roman" w:eastAsiaTheme="minorHAnsi" w:hAnsi="Times New Roman" w:cs="Times New Roman" w:hint="default"/>
        <w:spacing w:val="-4"/>
        <w:w w:val="99"/>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412E9"/>
    <w:multiLevelType w:val="hybridMultilevel"/>
    <w:tmpl w:val="B5505A6A"/>
    <w:lvl w:ilvl="0" w:tplc="4E30DF74">
      <w:start w:val="1"/>
      <w:numFmt w:val="bullet"/>
      <w:pStyle w:val="HiddenText3"/>
      <w:lvlText w:val=""/>
      <w:lvlJc w:val="left"/>
      <w:pPr>
        <w:tabs>
          <w:tab w:val="num" w:pos="1440"/>
        </w:tabs>
        <w:ind w:left="1440" w:hanging="360"/>
      </w:pPr>
      <w:rPr>
        <w:rFonts w:ascii="Symbol" w:hAnsi="Symbol" w:hint="default"/>
      </w:rPr>
    </w:lvl>
    <w:lvl w:ilvl="1" w:tplc="FE582F78" w:tentative="1">
      <w:start w:val="1"/>
      <w:numFmt w:val="bullet"/>
      <w:lvlText w:val="o"/>
      <w:lvlJc w:val="left"/>
      <w:pPr>
        <w:tabs>
          <w:tab w:val="num" w:pos="2160"/>
        </w:tabs>
        <w:ind w:left="2160" w:hanging="360"/>
      </w:pPr>
      <w:rPr>
        <w:rFonts w:ascii="Courier New" w:hAnsi="Courier New" w:hint="default"/>
      </w:rPr>
    </w:lvl>
    <w:lvl w:ilvl="2" w:tplc="63E49CAC" w:tentative="1">
      <w:start w:val="1"/>
      <w:numFmt w:val="bullet"/>
      <w:lvlText w:val=""/>
      <w:lvlJc w:val="left"/>
      <w:pPr>
        <w:tabs>
          <w:tab w:val="num" w:pos="2880"/>
        </w:tabs>
        <w:ind w:left="2880" w:hanging="360"/>
      </w:pPr>
      <w:rPr>
        <w:rFonts w:ascii="Wingdings" w:hAnsi="Wingdings" w:hint="default"/>
      </w:rPr>
    </w:lvl>
    <w:lvl w:ilvl="3" w:tplc="0220CA5C" w:tentative="1">
      <w:start w:val="1"/>
      <w:numFmt w:val="bullet"/>
      <w:lvlText w:val=""/>
      <w:lvlJc w:val="left"/>
      <w:pPr>
        <w:tabs>
          <w:tab w:val="num" w:pos="3600"/>
        </w:tabs>
        <w:ind w:left="3600" w:hanging="360"/>
      </w:pPr>
      <w:rPr>
        <w:rFonts w:ascii="Symbol" w:hAnsi="Symbol" w:hint="default"/>
      </w:rPr>
    </w:lvl>
    <w:lvl w:ilvl="4" w:tplc="CD04D124" w:tentative="1">
      <w:start w:val="1"/>
      <w:numFmt w:val="bullet"/>
      <w:lvlText w:val="o"/>
      <w:lvlJc w:val="left"/>
      <w:pPr>
        <w:tabs>
          <w:tab w:val="num" w:pos="4320"/>
        </w:tabs>
        <w:ind w:left="4320" w:hanging="360"/>
      </w:pPr>
      <w:rPr>
        <w:rFonts w:ascii="Courier New" w:hAnsi="Courier New" w:hint="default"/>
      </w:rPr>
    </w:lvl>
    <w:lvl w:ilvl="5" w:tplc="DDC09A22" w:tentative="1">
      <w:start w:val="1"/>
      <w:numFmt w:val="bullet"/>
      <w:lvlText w:val=""/>
      <w:lvlJc w:val="left"/>
      <w:pPr>
        <w:tabs>
          <w:tab w:val="num" w:pos="5040"/>
        </w:tabs>
        <w:ind w:left="5040" w:hanging="360"/>
      </w:pPr>
      <w:rPr>
        <w:rFonts w:ascii="Wingdings" w:hAnsi="Wingdings" w:hint="default"/>
      </w:rPr>
    </w:lvl>
    <w:lvl w:ilvl="6" w:tplc="B2F6FC8C" w:tentative="1">
      <w:start w:val="1"/>
      <w:numFmt w:val="bullet"/>
      <w:lvlText w:val=""/>
      <w:lvlJc w:val="left"/>
      <w:pPr>
        <w:tabs>
          <w:tab w:val="num" w:pos="5760"/>
        </w:tabs>
        <w:ind w:left="5760" w:hanging="360"/>
      </w:pPr>
      <w:rPr>
        <w:rFonts w:ascii="Symbol" w:hAnsi="Symbol" w:hint="default"/>
      </w:rPr>
    </w:lvl>
    <w:lvl w:ilvl="7" w:tplc="325ECF46" w:tentative="1">
      <w:start w:val="1"/>
      <w:numFmt w:val="bullet"/>
      <w:lvlText w:val="o"/>
      <w:lvlJc w:val="left"/>
      <w:pPr>
        <w:tabs>
          <w:tab w:val="num" w:pos="6480"/>
        </w:tabs>
        <w:ind w:left="6480" w:hanging="360"/>
      </w:pPr>
      <w:rPr>
        <w:rFonts w:ascii="Courier New" w:hAnsi="Courier New" w:hint="default"/>
      </w:rPr>
    </w:lvl>
    <w:lvl w:ilvl="8" w:tplc="4E50DA98"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E2F4825"/>
    <w:multiLevelType w:val="singleLevel"/>
    <w:tmpl w:val="F8D81904"/>
    <w:lvl w:ilvl="0">
      <w:start w:val="1"/>
      <w:numFmt w:val="bullet"/>
      <w:pStyle w:val="ListBullet3"/>
      <w:lvlText w:val=""/>
      <w:lvlJc w:val="left"/>
      <w:pPr>
        <w:tabs>
          <w:tab w:val="num" w:pos="1080"/>
        </w:tabs>
        <w:ind w:left="1080" w:hanging="360"/>
      </w:pPr>
      <w:rPr>
        <w:rFonts w:ascii="Symbol" w:hAnsi="Symbol" w:hint="default"/>
      </w:rPr>
    </w:lvl>
  </w:abstractNum>
  <w:abstractNum w:abstractNumId="28" w15:restartNumberingAfterBreak="0">
    <w:nsid w:val="6EE50C14"/>
    <w:multiLevelType w:val="hybridMultilevel"/>
    <w:tmpl w:val="3DB2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007F1"/>
    <w:multiLevelType w:val="singleLevel"/>
    <w:tmpl w:val="081C88B4"/>
    <w:lvl w:ilvl="0">
      <w:start w:val="1"/>
      <w:numFmt w:val="bullet"/>
      <w:pStyle w:val="InfoBlueSubBullet"/>
      <w:lvlText w:val=""/>
      <w:lvlJc w:val="left"/>
      <w:pPr>
        <w:tabs>
          <w:tab w:val="num" w:pos="360"/>
        </w:tabs>
        <w:ind w:left="360" w:hanging="360"/>
      </w:pPr>
      <w:rPr>
        <w:rFonts w:ascii="Wingdings" w:hAnsi="Wingdings" w:hint="default"/>
      </w:rPr>
    </w:lvl>
  </w:abstractNum>
  <w:abstractNum w:abstractNumId="30" w15:restartNumberingAfterBreak="0">
    <w:nsid w:val="75C72EF3"/>
    <w:multiLevelType w:val="hybridMultilevel"/>
    <w:tmpl w:val="EC8AE80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50F"/>
    <w:multiLevelType w:val="hybridMultilevel"/>
    <w:tmpl w:val="36C2FEC8"/>
    <w:lvl w:ilvl="0" w:tplc="6194B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714FF"/>
    <w:multiLevelType w:val="hybridMultilevel"/>
    <w:tmpl w:val="977E53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0"/>
  </w:num>
  <w:num w:numId="4">
    <w:abstractNumId w:val="5"/>
  </w:num>
  <w:num w:numId="5">
    <w:abstractNumId w:val="21"/>
  </w:num>
  <w:num w:numId="6">
    <w:abstractNumId w:val="27"/>
  </w:num>
  <w:num w:numId="7">
    <w:abstractNumId w:val="1"/>
  </w:num>
  <w:num w:numId="8">
    <w:abstractNumId w:val="23"/>
  </w:num>
  <w:num w:numId="9">
    <w:abstractNumId w:val="29"/>
  </w:num>
  <w:num w:numId="10">
    <w:abstractNumId w:val="11"/>
  </w:num>
  <w:num w:numId="11">
    <w:abstractNumId w:val="8"/>
  </w:num>
  <w:num w:numId="12">
    <w:abstractNumId w:val="32"/>
  </w:num>
  <w:num w:numId="13">
    <w:abstractNumId w:val="3"/>
  </w:num>
  <w:num w:numId="14">
    <w:abstractNumId w:val="13"/>
  </w:num>
  <w:num w:numId="15">
    <w:abstractNumId w:val="8"/>
  </w:num>
  <w:num w:numId="16">
    <w:abstractNumId w:val="15"/>
  </w:num>
  <w:num w:numId="17">
    <w:abstractNumId w:val="0"/>
  </w:num>
  <w:num w:numId="18">
    <w:abstractNumId w:val="3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30"/>
  </w:num>
  <w:num w:numId="22">
    <w:abstractNumId w:val="28"/>
  </w:num>
  <w:num w:numId="23">
    <w:abstractNumId w:val="2"/>
  </w:num>
  <w:num w:numId="24">
    <w:abstractNumId w:val="19"/>
  </w:num>
  <w:num w:numId="25">
    <w:abstractNumId w:val="14"/>
  </w:num>
  <w:num w:numId="26">
    <w:abstractNumId w:val="24"/>
  </w:num>
  <w:num w:numId="27">
    <w:abstractNumId w:val="8"/>
    <w:lvlOverride w:ilvl="0"/>
    <w:lvlOverride w:ilvl="1"/>
    <w:lvlOverride w:ilvl="2"/>
    <w:lvlOverride w:ilvl="3"/>
    <w:lvlOverride w:ilvl="4"/>
    <w:lvlOverride w:ilvl="5"/>
    <w:lvlOverride w:ilvl="6"/>
    <w:lvlOverride w:ilvl="7"/>
    <w:lvlOverride w:ilvl="8"/>
  </w:num>
  <w:num w:numId="28">
    <w:abstractNumId w:val="22"/>
  </w:num>
  <w:num w:numId="29">
    <w:abstractNumId w:val="7"/>
  </w:num>
  <w:num w:numId="30">
    <w:abstractNumId w:val="18"/>
  </w:num>
  <w:num w:numId="31">
    <w:abstractNumId w:val="16"/>
  </w:num>
  <w:num w:numId="32">
    <w:abstractNumId w:val="25"/>
  </w:num>
  <w:num w:numId="33">
    <w:abstractNumId w:val="17"/>
  </w:num>
  <w:num w:numId="34">
    <w:abstractNumId w:val="12"/>
  </w:num>
  <w:num w:numId="3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8" w:dllVersion="513" w:checkStyle="1"/>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e4e4e4,#dbdbdb,#d5d5d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D0"/>
    <w:rsid w:val="000008C0"/>
    <w:rsid w:val="00002301"/>
    <w:rsid w:val="00002E54"/>
    <w:rsid w:val="0000364D"/>
    <w:rsid w:val="00003752"/>
    <w:rsid w:val="00004542"/>
    <w:rsid w:val="00004650"/>
    <w:rsid w:val="00006248"/>
    <w:rsid w:val="00007FB5"/>
    <w:rsid w:val="00010241"/>
    <w:rsid w:val="000104B9"/>
    <w:rsid w:val="00011076"/>
    <w:rsid w:val="0001159F"/>
    <w:rsid w:val="00012280"/>
    <w:rsid w:val="00013D32"/>
    <w:rsid w:val="00014A19"/>
    <w:rsid w:val="00014E25"/>
    <w:rsid w:val="00014EB2"/>
    <w:rsid w:val="00015855"/>
    <w:rsid w:val="00015C6A"/>
    <w:rsid w:val="00015C7F"/>
    <w:rsid w:val="000160A9"/>
    <w:rsid w:val="0001648A"/>
    <w:rsid w:val="00016E3F"/>
    <w:rsid w:val="000204D3"/>
    <w:rsid w:val="00020561"/>
    <w:rsid w:val="00021113"/>
    <w:rsid w:val="0002188F"/>
    <w:rsid w:val="00021957"/>
    <w:rsid w:val="00023AB9"/>
    <w:rsid w:val="00024059"/>
    <w:rsid w:val="000242AA"/>
    <w:rsid w:val="00027EB2"/>
    <w:rsid w:val="00030341"/>
    <w:rsid w:val="00030DA6"/>
    <w:rsid w:val="00032232"/>
    <w:rsid w:val="000338EC"/>
    <w:rsid w:val="000350B9"/>
    <w:rsid w:val="0003597C"/>
    <w:rsid w:val="00035D5C"/>
    <w:rsid w:val="00035FE7"/>
    <w:rsid w:val="00037095"/>
    <w:rsid w:val="000377E5"/>
    <w:rsid w:val="0004005F"/>
    <w:rsid w:val="000409C1"/>
    <w:rsid w:val="00040B9F"/>
    <w:rsid w:val="00040CA4"/>
    <w:rsid w:val="000419C5"/>
    <w:rsid w:val="00041E07"/>
    <w:rsid w:val="00043ED7"/>
    <w:rsid w:val="00044A3F"/>
    <w:rsid w:val="00044C9D"/>
    <w:rsid w:val="00045777"/>
    <w:rsid w:val="000473BE"/>
    <w:rsid w:val="000475FE"/>
    <w:rsid w:val="00047AA7"/>
    <w:rsid w:val="000514F8"/>
    <w:rsid w:val="00051787"/>
    <w:rsid w:val="000530C4"/>
    <w:rsid w:val="0005393C"/>
    <w:rsid w:val="00053A92"/>
    <w:rsid w:val="00054967"/>
    <w:rsid w:val="00055660"/>
    <w:rsid w:val="00056BCD"/>
    <w:rsid w:val="000571B2"/>
    <w:rsid w:val="00057497"/>
    <w:rsid w:val="000577D7"/>
    <w:rsid w:val="00060617"/>
    <w:rsid w:val="00061036"/>
    <w:rsid w:val="0006135B"/>
    <w:rsid w:val="00061CF8"/>
    <w:rsid w:val="0006214E"/>
    <w:rsid w:val="00064ECB"/>
    <w:rsid w:val="0006508C"/>
    <w:rsid w:val="00065C77"/>
    <w:rsid w:val="0006602C"/>
    <w:rsid w:val="00067421"/>
    <w:rsid w:val="00070921"/>
    <w:rsid w:val="000719EA"/>
    <w:rsid w:val="000720A8"/>
    <w:rsid w:val="00072D51"/>
    <w:rsid w:val="00072FE9"/>
    <w:rsid w:val="000737DA"/>
    <w:rsid w:val="00075280"/>
    <w:rsid w:val="00075BBD"/>
    <w:rsid w:val="000760AE"/>
    <w:rsid w:val="0007677D"/>
    <w:rsid w:val="000777F9"/>
    <w:rsid w:val="000801B4"/>
    <w:rsid w:val="0008044B"/>
    <w:rsid w:val="00081DE6"/>
    <w:rsid w:val="0008214D"/>
    <w:rsid w:val="00082B31"/>
    <w:rsid w:val="000831E3"/>
    <w:rsid w:val="00084070"/>
    <w:rsid w:val="00084678"/>
    <w:rsid w:val="0008537A"/>
    <w:rsid w:val="0008562F"/>
    <w:rsid w:val="000863A5"/>
    <w:rsid w:val="00086A7E"/>
    <w:rsid w:val="0008776E"/>
    <w:rsid w:val="00090859"/>
    <w:rsid w:val="00090E93"/>
    <w:rsid w:val="00093FDE"/>
    <w:rsid w:val="000944E2"/>
    <w:rsid w:val="00094CBA"/>
    <w:rsid w:val="0009562F"/>
    <w:rsid w:val="00095B87"/>
    <w:rsid w:val="00096A6C"/>
    <w:rsid w:val="0009756D"/>
    <w:rsid w:val="00097C67"/>
    <w:rsid w:val="000A046E"/>
    <w:rsid w:val="000A203D"/>
    <w:rsid w:val="000A2E85"/>
    <w:rsid w:val="000A3314"/>
    <w:rsid w:val="000A3852"/>
    <w:rsid w:val="000A39BA"/>
    <w:rsid w:val="000A4634"/>
    <w:rsid w:val="000A4B43"/>
    <w:rsid w:val="000A52DA"/>
    <w:rsid w:val="000A5FEC"/>
    <w:rsid w:val="000A67AE"/>
    <w:rsid w:val="000A70F3"/>
    <w:rsid w:val="000A74BA"/>
    <w:rsid w:val="000A74C2"/>
    <w:rsid w:val="000A7996"/>
    <w:rsid w:val="000B1774"/>
    <w:rsid w:val="000B19FB"/>
    <w:rsid w:val="000B5BC9"/>
    <w:rsid w:val="000B5BE0"/>
    <w:rsid w:val="000B6621"/>
    <w:rsid w:val="000B6CB5"/>
    <w:rsid w:val="000B6CD6"/>
    <w:rsid w:val="000B7485"/>
    <w:rsid w:val="000B75C5"/>
    <w:rsid w:val="000B7743"/>
    <w:rsid w:val="000B77F7"/>
    <w:rsid w:val="000B7BE0"/>
    <w:rsid w:val="000C0614"/>
    <w:rsid w:val="000C0962"/>
    <w:rsid w:val="000C17A9"/>
    <w:rsid w:val="000C27C1"/>
    <w:rsid w:val="000C2E76"/>
    <w:rsid w:val="000C37AF"/>
    <w:rsid w:val="000C3F16"/>
    <w:rsid w:val="000C544D"/>
    <w:rsid w:val="000C5C9C"/>
    <w:rsid w:val="000C5DE3"/>
    <w:rsid w:val="000C5FC9"/>
    <w:rsid w:val="000C6B18"/>
    <w:rsid w:val="000C6E6A"/>
    <w:rsid w:val="000C70E3"/>
    <w:rsid w:val="000C722D"/>
    <w:rsid w:val="000C7720"/>
    <w:rsid w:val="000C79E7"/>
    <w:rsid w:val="000D041A"/>
    <w:rsid w:val="000D2998"/>
    <w:rsid w:val="000D2C53"/>
    <w:rsid w:val="000D3915"/>
    <w:rsid w:val="000D4A4A"/>
    <w:rsid w:val="000D4AA2"/>
    <w:rsid w:val="000D4EED"/>
    <w:rsid w:val="000E0441"/>
    <w:rsid w:val="000E0F6C"/>
    <w:rsid w:val="000E107A"/>
    <w:rsid w:val="000E19A3"/>
    <w:rsid w:val="000E262C"/>
    <w:rsid w:val="000E2CDD"/>
    <w:rsid w:val="000E35AA"/>
    <w:rsid w:val="000E39CE"/>
    <w:rsid w:val="000E423A"/>
    <w:rsid w:val="000E4D90"/>
    <w:rsid w:val="000E508F"/>
    <w:rsid w:val="000E6429"/>
    <w:rsid w:val="000F167C"/>
    <w:rsid w:val="000F39C3"/>
    <w:rsid w:val="000F40B9"/>
    <w:rsid w:val="000F4333"/>
    <w:rsid w:val="000F4B8B"/>
    <w:rsid w:val="000F5C35"/>
    <w:rsid w:val="000F5C46"/>
    <w:rsid w:val="000F6818"/>
    <w:rsid w:val="000F72C4"/>
    <w:rsid w:val="000F7739"/>
    <w:rsid w:val="00100225"/>
    <w:rsid w:val="0010088A"/>
    <w:rsid w:val="00100934"/>
    <w:rsid w:val="00102475"/>
    <w:rsid w:val="00102ADE"/>
    <w:rsid w:val="00103C29"/>
    <w:rsid w:val="001053B2"/>
    <w:rsid w:val="00105A66"/>
    <w:rsid w:val="00106D15"/>
    <w:rsid w:val="001071AA"/>
    <w:rsid w:val="00107FC2"/>
    <w:rsid w:val="001119AD"/>
    <w:rsid w:val="00111C6D"/>
    <w:rsid w:val="00112326"/>
    <w:rsid w:val="0011245E"/>
    <w:rsid w:val="001126E9"/>
    <w:rsid w:val="00112F81"/>
    <w:rsid w:val="001140DD"/>
    <w:rsid w:val="001143C9"/>
    <w:rsid w:val="00114B12"/>
    <w:rsid w:val="00114FCA"/>
    <w:rsid w:val="001157FF"/>
    <w:rsid w:val="00115815"/>
    <w:rsid w:val="001173B2"/>
    <w:rsid w:val="00117DBE"/>
    <w:rsid w:val="00120C07"/>
    <w:rsid w:val="0012163F"/>
    <w:rsid w:val="00121A8B"/>
    <w:rsid w:val="001222F8"/>
    <w:rsid w:val="001227B4"/>
    <w:rsid w:val="001233D3"/>
    <w:rsid w:val="00123421"/>
    <w:rsid w:val="00123B97"/>
    <w:rsid w:val="001246E1"/>
    <w:rsid w:val="001248F2"/>
    <w:rsid w:val="00124CFD"/>
    <w:rsid w:val="001257B2"/>
    <w:rsid w:val="00125A9B"/>
    <w:rsid w:val="00125E8F"/>
    <w:rsid w:val="001264C2"/>
    <w:rsid w:val="001279D0"/>
    <w:rsid w:val="00127A94"/>
    <w:rsid w:val="00130280"/>
    <w:rsid w:val="0013062E"/>
    <w:rsid w:val="001313B8"/>
    <w:rsid w:val="001324D0"/>
    <w:rsid w:val="00133F04"/>
    <w:rsid w:val="00134DA3"/>
    <w:rsid w:val="00134E78"/>
    <w:rsid w:val="00135B42"/>
    <w:rsid w:val="00135F76"/>
    <w:rsid w:val="001363B8"/>
    <w:rsid w:val="00136BFA"/>
    <w:rsid w:val="001370D9"/>
    <w:rsid w:val="00140BEB"/>
    <w:rsid w:val="00140D68"/>
    <w:rsid w:val="0014114A"/>
    <w:rsid w:val="001433B1"/>
    <w:rsid w:val="00143C24"/>
    <w:rsid w:val="0014418A"/>
    <w:rsid w:val="00144FC8"/>
    <w:rsid w:val="00145841"/>
    <w:rsid w:val="00147691"/>
    <w:rsid w:val="00147AFB"/>
    <w:rsid w:val="00147E8F"/>
    <w:rsid w:val="0015158C"/>
    <w:rsid w:val="001522EA"/>
    <w:rsid w:val="0015332F"/>
    <w:rsid w:val="00153840"/>
    <w:rsid w:val="00153CBD"/>
    <w:rsid w:val="0015438E"/>
    <w:rsid w:val="0015446E"/>
    <w:rsid w:val="00154621"/>
    <w:rsid w:val="00155DEC"/>
    <w:rsid w:val="00157E4F"/>
    <w:rsid w:val="00160498"/>
    <w:rsid w:val="00160D3A"/>
    <w:rsid w:val="001615BC"/>
    <w:rsid w:val="001622E7"/>
    <w:rsid w:val="00163114"/>
    <w:rsid w:val="001640A8"/>
    <w:rsid w:val="001640CE"/>
    <w:rsid w:val="0016509C"/>
    <w:rsid w:val="00165BC8"/>
    <w:rsid w:val="00165D18"/>
    <w:rsid w:val="001664D7"/>
    <w:rsid w:val="0016666A"/>
    <w:rsid w:val="0016686D"/>
    <w:rsid w:val="00166C81"/>
    <w:rsid w:val="00166EEB"/>
    <w:rsid w:val="00167845"/>
    <w:rsid w:val="0017024D"/>
    <w:rsid w:val="001707A2"/>
    <w:rsid w:val="00170A01"/>
    <w:rsid w:val="00171DAC"/>
    <w:rsid w:val="00172343"/>
    <w:rsid w:val="00172D36"/>
    <w:rsid w:val="0017300E"/>
    <w:rsid w:val="001732A9"/>
    <w:rsid w:val="001732C9"/>
    <w:rsid w:val="00173574"/>
    <w:rsid w:val="00174249"/>
    <w:rsid w:val="00174B76"/>
    <w:rsid w:val="00174DF9"/>
    <w:rsid w:val="001753A0"/>
    <w:rsid w:val="00175A15"/>
    <w:rsid w:val="0017610C"/>
    <w:rsid w:val="00176326"/>
    <w:rsid w:val="00177607"/>
    <w:rsid w:val="00180724"/>
    <w:rsid w:val="00181088"/>
    <w:rsid w:val="0018109F"/>
    <w:rsid w:val="0018126A"/>
    <w:rsid w:val="0018141D"/>
    <w:rsid w:val="001814B8"/>
    <w:rsid w:val="00183686"/>
    <w:rsid w:val="0018609E"/>
    <w:rsid w:val="001863FA"/>
    <w:rsid w:val="001909C4"/>
    <w:rsid w:val="00190F23"/>
    <w:rsid w:val="00192368"/>
    <w:rsid w:val="001937BC"/>
    <w:rsid w:val="00194050"/>
    <w:rsid w:val="0019438D"/>
    <w:rsid w:val="0019487E"/>
    <w:rsid w:val="00194A84"/>
    <w:rsid w:val="0019507A"/>
    <w:rsid w:val="0019546F"/>
    <w:rsid w:val="00195BF0"/>
    <w:rsid w:val="00196BCD"/>
    <w:rsid w:val="001975E4"/>
    <w:rsid w:val="00197617"/>
    <w:rsid w:val="001A165E"/>
    <w:rsid w:val="001A2A66"/>
    <w:rsid w:val="001A3386"/>
    <w:rsid w:val="001A33AB"/>
    <w:rsid w:val="001A38D7"/>
    <w:rsid w:val="001A4258"/>
    <w:rsid w:val="001A5434"/>
    <w:rsid w:val="001A6443"/>
    <w:rsid w:val="001A68E8"/>
    <w:rsid w:val="001A70D7"/>
    <w:rsid w:val="001A79DA"/>
    <w:rsid w:val="001A7CF6"/>
    <w:rsid w:val="001B0140"/>
    <w:rsid w:val="001B0AE1"/>
    <w:rsid w:val="001B231A"/>
    <w:rsid w:val="001B265A"/>
    <w:rsid w:val="001B26FA"/>
    <w:rsid w:val="001B3419"/>
    <w:rsid w:val="001B3483"/>
    <w:rsid w:val="001B3BDD"/>
    <w:rsid w:val="001B417B"/>
    <w:rsid w:val="001B45FF"/>
    <w:rsid w:val="001B47B8"/>
    <w:rsid w:val="001B489B"/>
    <w:rsid w:val="001B6002"/>
    <w:rsid w:val="001B604C"/>
    <w:rsid w:val="001B61C1"/>
    <w:rsid w:val="001B6372"/>
    <w:rsid w:val="001B6612"/>
    <w:rsid w:val="001B7F7C"/>
    <w:rsid w:val="001C055F"/>
    <w:rsid w:val="001C0F7E"/>
    <w:rsid w:val="001C1288"/>
    <w:rsid w:val="001C12FC"/>
    <w:rsid w:val="001C1766"/>
    <w:rsid w:val="001C2883"/>
    <w:rsid w:val="001C28AE"/>
    <w:rsid w:val="001C2B86"/>
    <w:rsid w:val="001C34C3"/>
    <w:rsid w:val="001C3C70"/>
    <w:rsid w:val="001C5F95"/>
    <w:rsid w:val="001C761C"/>
    <w:rsid w:val="001C7BCD"/>
    <w:rsid w:val="001C7E5C"/>
    <w:rsid w:val="001C7FAF"/>
    <w:rsid w:val="001D1C9D"/>
    <w:rsid w:val="001D1CF3"/>
    <w:rsid w:val="001D2204"/>
    <w:rsid w:val="001D27C5"/>
    <w:rsid w:val="001D357A"/>
    <w:rsid w:val="001D3D07"/>
    <w:rsid w:val="001D5680"/>
    <w:rsid w:val="001D6AAB"/>
    <w:rsid w:val="001D7764"/>
    <w:rsid w:val="001D777D"/>
    <w:rsid w:val="001E0114"/>
    <w:rsid w:val="001E017A"/>
    <w:rsid w:val="001E0366"/>
    <w:rsid w:val="001E13FD"/>
    <w:rsid w:val="001E1800"/>
    <w:rsid w:val="001E18ED"/>
    <w:rsid w:val="001E2CD3"/>
    <w:rsid w:val="001E523B"/>
    <w:rsid w:val="001E6035"/>
    <w:rsid w:val="001E70B8"/>
    <w:rsid w:val="001E7EC4"/>
    <w:rsid w:val="001E7EEB"/>
    <w:rsid w:val="001F00CF"/>
    <w:rsid w:val="001F0B21"/>
    <w:rsid w:val="001F0CAD"/>
    <w:rsid w:val="001F115F"/>
    <w:rsid w:val="001F1D67"/>
    <w:rsid w:val="001F1FE1"/>
    <w:rsid w:val="001F21AB"/>
    <w:rsid w:val="001F23AF"/>
    <w:rsid w:val="001F3279"/>
    <w:rsid w:val="001F3D04"/>
    <w:rsid w:val="001F61EA"/>
    <w:rsid w:val="001F6AB0"/>
    <w:rsid w:val="001F6CA3"/>
    <w:rsid w:val="001F73F8"/>
    <w:rsid w:val="001F79BF"/>
    <w:rsid w:val="002007C5"/>
    <w:rsid w:val="0020123D"/>
    <w:rsid w:val="00202DD0"/>
    <w:rsid w:val="00202E31"/>
    <w:rsid w:val="00202F50"/>
    <w:rsid w:val="00204012"/>
    <w:rsid w:val="00204442"/>
    <w:rsid w:val="0020453E"/>
    <w:rsid w:val="00204971"/>
    <w:rsid w:val="00204C95"/>
    <w:rsid w:val="00204F1F"/>
    <w:rsid w:val="00205A5B"/>
    <w:rsid w:val="0020665F"/>
    <w:rsid w:val="00206B2E"/>
    <w:rsid w:val="00207219"/>
    <w:rsid w:val="00207479"/>
    <w:rsid w:val="002102BE"/>
    <w:rsid w:val="00210C25"/>
    <w:rsid w:val="00210D7B"/>
    <w:rsid w:val="00211477"/>
    <w:rsid w:val="00212094"/>
    <w:rsid w:val="002122D4"/>
    <w:rsid w:val="00212339"/>
    <w:rsid w:val="002128B5"/>
    <w:rsid w:val="00212B81"/>
    <w:rsid w:val="00212C14"/>
    <w:rsid w:val="00213210"/>
    <w:rsid w:val="002137AB"/>
    <w:rsid w:val="002144E1"/>
    <w:rsid w:val="00214D06"/>
    <w:rsid w:val="002150C0"/>
    <w:rsid w:val="002150E0"/>
    <w:rsid w:val="00215BBF"/>
    <w:rsid w:val="00216463"/>
    <w:rsid w:val="0021655D"/>
    <w:rsid w:val="00216D1A"/>
    <w:rsid w:val="00216F1D"/>
    <w:rsid w:val="002172FA"/>
    <w:rsid w:val="0022096D"/>
    <w:rsid w:val="0022168F"/>
    <w:rsid w:val="00221E61"/>
    <w:rsid w:val="002242FC"/>
    <w:rsid w:val="002267DE"/>
    <w:rsid w:val="00226FE2"/>
    <w:rsid w:val="0022730A"/>
    <w:rsid w:val="002300B9"/>
    <w:rsid w:val="00231320"/>
    <w:rsid w:val="0023163E"/>
    <w:rsid w:val="00232028"/>
    <w:rsid w:val="00232499"/>
    <w:rsid w:val="00233497"/>
    <w:rsid w:val="0023490E"/>
    <w:rsid w:val="00234AC3"/>
    <w:rsid w:val="00234EF3"/>
    <w:rsid w:val="00235093"/>
    <w:rsid w:val="002356E5"/>
    <w:rsid w:val="00235B18"/>
    <w:rsid w:val="002360AC"/>
    <w:rsid w:val="00236808"/>
    <w:rsid w:val="002371B6"/>
    <w:rsid w:val="00237431"/>
    <w:rsid w:val="00237CCD"/>
    <w:rsid w:val="00237D87"/>
    <w:rsid w:val="00237DD3"/>
    <w:rsid w:val="00240410"/>
    <w:rsid w:val="00240A46"/>
    <w:rsid w:val="00241C6F"/>
    <w:rsid w:val="002429AE"/>
    <w:rsid w:val="00242B82"/>
    <w:rsid w:val="00242CAC"/>
    <w:rsid w:val="00244092"/>
    <w:rsid w:val="00244D88"/>
    <w:rsid w:val="00244F62"/>
    <w:rsid w:val="00245C25"/>
    <w:rsid w:val="00246652"/>
    <w:rsid w:val="002466ED"/>
    <w:rsid w:val="002473BE"/>
    <w:rsid w:val="00247DEC"/>
    <w:rsid w:val="00247F24"/>
    <w:rsid w:val="00247F7C"/>
    <w:rsid w:val="0025007A"/>
    <w:rsid w:val="0025183C"/>
    <w:rsid w:val="00252278"/>
    <w:rsid w:val="0025285A"/>
    <w:rsid w:val="00253575"/>
    <w:rsid w:val="00253709"/>
    <w:rsid w:val="00254926"/>
    <w:rsid w:val="00254AE2"/>
    <w:rsid w:val="00255F47"/>
    <w:rsid w:val="0025691A"/>
    <w:rsid w:val="00260ACF"/>
    <w:rsid w:val="00261858"/>
    <w:rsid w:val="00261880"/>
    <w:rsid w:val="00261D72"/>
    <w:rsid w:val="00262A4D"/>
    <w:rsid w:val="00263190"/>
    <w:rsid w:val="0026405C"/>
    <w:rsid w:val="00264A69"/>
    <w:rsid w:val="00265603"/>
    <w:rsid w:val="00265C2A"/>
    <w:rsid w:val="00266046"/>
    <w:rsid w:val="0026749D"/>
    <w:rsid w:val="00270443"/>
    <w:rsid w:val="00270AB1"/>
    <w:rsid w:val="00272BE1"/>
    <w:rsid w:val="00272FCC"/>
    <w:rsid w:val="00273913"/>
    <w:rsid w:val="00273A7C"/>
    <w:rsid w:val="0027402B"/>
    <w:rsid w:val="00274F7A"/>
    <w:rsid w:val="00276933"/>
    <w:rsid w:val="00276A6A"/>
    <w:rsid w:val="0027747F"/>
    <w:rsid w:val="00277C85"/>
    <w:rsid w:val="00281B16"/>
    <w:rsid w:val="002826B7"/>
    <w:rsid w:val="00283591"/>
    <w:rsid w:val="002838BF"/>
    <w:rsid w:val="0028562B"/>
    <w:rsid w:val="0028570B"/>
    <w:rsid w:val="00285885"/>
    <w:rsid w:val="0028595A"/>
    <w:rsid w:val="002876BC"/>
    <w:rsid w:val="002902E5"/>
    <w:rsid w:val="00290742"/>
    <w:rsid w:val="00290990"/>
    <w:rsid w:val="002922D3"/>
    <w:rsid w:val="002929DC"/>
    <w:rsid w:val="00292A25"/>
    <w:rsid w:val="002942EF"/>
    <w:rsid w:val="00294366"/>
    <w:rsid w:val="002943C8"/>
    <w:rsid w:val="00294A14"/>
    <w:rsid w:val="00295822"/>
    <w:rsid w:val="00297199"/>
    <w:rsid w:val="002A004E"/>
    <w:rsid w:val="002A0137"/>
    <w:rsid w:val="002A04A9"/>
    <w:rsid w:val="002A070C"/>
    <w:rsid w:val="002A1CED"/>
    <w:rsid w:val="002A2586"/>
    <w:rsid w:val="002A2C07"/>
    <w:rsid w:val="002A2EAE"/>
    <w:rsid w:val="002A3337"/>
    <w:rsid w:val="002A3F1B"/>
    <w:rsid w:val="002A540F"/>
    <w:rsid w:val="002A5C20"/>
    <w:rsid w:val="002A5D59"/>
    <w:rsid w:val="002A5F6E"/>
    <w:rsid w:val="002A6552"/>
    <w:rsid w:val="002B025B"/>
    <w:rsid w:val="002B0EF7"/>
    <w:rsid w:val="002B1A52"/>
    <w:rsid w:val="002B1C9C"/>
    <w:rsid w:val="002B1FE9"/>
    <w:rsid w:val="002B22D5"/>
    <w:rsid w:val="002B24B9"/>
    <w:rsid w:val="002B2792"/>
    <w:rsid w:val="002B294D"/>
    <w:rsid w:val="002B4A25"/>
    <w:rsid w:val="002B5200"/>
    <w:rsid w:val="002B54F8"/>
    <w:rsid w:val="002B554F"/>
    <w:rsid w:val="002B5949"/>
    <w:rsid w:val="002B5B39"/>
    <w:rsid w:val="002B6F5E"/>
    <w:rsid w:val="002B73B6"/>
    <w:rsid w:val="002C11EC"/>
    <w:rsid w:val="002C1315"/>
    <w:rsid w:val="002C245B"/>
    <w:rsid w:val="002C338D"/>
    <w:rsid w:val="002C3767"/>
    <w:rsid w:val="002C3EBE"/>
    <w:rsid w:val="002C4036"/>
    <w:rsid w:val="002C51D5"/>
    <w:rsid w:val="002C5C0B"/>
    <w:rsid w:val="002C5CB1"/>
    <w:rsid w:val="002C5F22"/>
    <w:rsid w:val="002C784B"/>
    <w:rsid w:val="002C79C7"/>
    <w:rsid w:val="002C7D88"/>
    <w:rsid w:val="002D0602"/>
    <w:rsid w:val="002D14E5"/>
    <w:rsid w:val="002D15B0"/>
    <w:rsid w:val="002D17A1"/>
    <w:rsid w:val="002D1EE6"/>
    <w:rsid w:val="002D24F3"/>
    <w:rsid w:val="002D36FA"/>
    <w:rsid w:val="002D3A1F"/>
    <w:rsid w:val="002D3D96"/>
    <w:rsid w:val="002D4BD0"/>
    <w:rsid w:val="002D4DC3"/>
    <w:rsid w:val="002D6B66"/>
    <w:rsid w:val="002D6E7D"/>
    <w:rsid w:val="002D76BB"/>
    <w:rsid w:val="002D77D8"/>
    <w:rsid w:val="002E0D33"/>
    <w:rsid w:val="002E1E1E"/>
    <w:rsid w:val="002E2E3A"/>
    <w:rsid w:val="002E36A3"/>
    <w:rsid w:val="002E4314"/>
    <w:rsid w:val="002E4515"/>
    <w:rsid w:val="002E4AD8"/>
    <w:rsid w:val="002E4D61"/>
    <w:rsid w:val="002E52A1"/>
    <w:rsid w:val="002E5437"/>
    <w:rsid w:val="002E579A"/>
    <w:rsid w:val="002E5860"/>
    <w:rsid w:val="002E691F"/>
    <w:rsid w:val="002F0068"/>
    <w:rsid w:val="002F04AA"/>
    <w:rsid w:val="002F0864"/>
    <w:rsid w:val="002F11E3"/>
    <w:rsid w:val="002F1747"/>
    <w:rsid w:val="002F1A5E"/>
    <w:rsid w:val="002F24A1"/>
    <w:rsid w:val="002F2B2B"/>
    <w:rsid w:val="002F40D6"/>
    <w:rsid w:val="002F6100"/>
    <w:rsid w:val="002F6904"/>
    <w:rsid w:val="002F765F"/>
    <w:rsid w:val="002F7780"/>
    <w:rsid w:val="002F797F"/>
    <w:rsid w:val="002F7F22"/>
    <w:rsid w:val="003003CF"/>
    <w:rsid w:val="00300F0C"/>
    <w:rsid w:val="00302AF0"/>
    <w:rsid w:val="00302B2C"/>
    <w:rsid w:val="0030307D"/>
    <w:rsid w:val="0030336E"/>
    <w:rsid w:val="00303804"/>
    <w:rsid w:val="003043FF"/>
    <w:rsid w:val="00305498"/>
    <w:rsid w:val="003059E5"/>
    <w:rsid w:val="003065EA"/>
    <w:rsid w:val="00306989"/>
    <w:rsid w:val="00307014"/>
    <w:rsid w:val="00307756"/>
    <w:rsid w:val="00307A53"/>
    <w:rsid w:val="00310AFB"/>
    <w:rsid w:val="00310C87"/>
    <w:rsid w:val="003114DB"/>
    <w:rsid w:val="00311B1E"/>
    <w:rsid w:val="00312A74"/>
    <w:rsid w:val="00312E80"/>
    <w:rsid w:val="003132AA"/>
    <w:rsid w:val="003133BE"/>
    <w:rsid w:val="00313EBF"/>
    <w:rsid w:val="00313F1A"/>
    <w:rsid w:val="00313F25"/>
    <w:rsid w:val="0031567E"/>
    <w:rsid w:val="00315B48"/>
    <w:rsid w:val="0032016A"/>
    <w:rsid w:val="0032147F"/>
    <w:rsid w:val="0032154B"/>
    <w:rsid w:val="003222C3"/>
    <w:rsid w:val="003231E9"/>
    <w:rsid w:val="0032390C"/>
    <w:rsid w:val="00323C0A"/>
    <w:rsid w:val="00324BAD"/>
    <w:rsid w:val="003255A3"/>
    <w:rsid w:val="00326150"/>
    <w:rsid w:val="00326A91"/>
    <w:rsid w:val="00327A1A"/>
    <w:rsid w:val="00327E24"/>
    <w:rsid w:val="0033000C"/>
    <w:rsid w:val="00330259"/>
    <w:rsid w:val="00331A20"/>
    <w:rsid w:val="00331B81"/>
    <w:rsid w:val="00332427"/>
    <w:rsid w:val="00334545"/>
    <w:rsid w:val="003358D9"/>
    <w:rsid w:val="003368C3"/>
    <w:rsid w:val="00340043"/>
    <w:rsid w:val="003402AA"/>
    <w:rsid w:val="0034084F"/>
    <w:rsid w:val="00340B1C"/>
    <w:rsid w:val="00340F41"/>
    <w:rsid w:val="00341DB9"/>
    <w:rsid w:val="00342419"/>
    <w:rsid w:val="00342542"/>
    <w:rsid w:val="003429E4"/>
    <w:rsid w:val="00342B03"/>
    <w:rsid w:val="00342CAC"/>
    <w:rsid w:val="003432AE"/>
    <w:rsid w:val="003439DA"/>
    <w:rsid w:val="003443A1"/>
    <w:rsid w:val="003458E9"/>
    <w:rsid w:val="00345A9C"/>
    <w:rsid w:val="00346DA0"/>
    <w:rsid w:val="003471F1"/>
    <w:rsid w:val="0035170E"/>
    <w:rsid w:val="00351F28"/>
    <w:rsid w:val="003528F0"/>
    <w:rsid w:val="00352EAB"/>
    <w:rsid w:val="00353AC0"/>
    <w:rsid w:val="00355195"/>
    <w:rsid w:val="003561B9"/>
    <w:rsid w:val="00356454"/>
    <w:rsid w:val="00357205"/>
    <w:rsid w:val="00360553"/>
    <w:rsid w:val="00361C72"/>
    <w:rsid w:val="0036210D"/>
    <w:rsid w:val="0036213A"/>
    <w:rsid w:val="00362A1D"/>
    <w:rsid w:val="00362C9E"/>
    <w:rsid w:val="003672E1"/>
    <w:rsid w:val="003702B1"/>
    <w:rsid w:val="00370626"/>
    <w:rsid w:val="003710FC"/>
    <w:rsid w:val="0037192D"/>
    <w:rsid w:val="00371C9E"/>
    <w:rsid w:val="003745F6"/>
    <w:rsid w:val="00376545"/>
    <w:rsid w:val="003772F5"/>
    <w:rsid w:val="003807E1"/>
    <w:rsid w:val="00380A5B"/>
    <w:rsid w:val="00381B58"/>
    <w:rsid w:val="003829E5"/>
    <w:rsid w:val="00383D10"/>
    <w:rsid w:val="003844D5"/>
    <w:rsid w:val="003869AC"/>
    <w:rsid w:val="00387242"/>
    <w:rsid w:val="00387342"/>
    <w:rsid w:val="00387D13"/>
    <w:rsid w:val="00390EFF"/>
    <w:rsid w:val="00392533"/>
    <w:rsid w:val="00392C17"/>
    <w:rsid w:val="00393F90"/>
    <w:rsid w:val="00396023"/>
    <w:rsid w:val="00396309"/>
    <w:rsid w:val="00396E6A"/>
    <w:rsid w:val="003971C0"/>
    <w:rsid w:val="0039790E"/>
    <w:rsid w:val="003A0C37"/>
    <w:rsid w:val="003A1890"/>
    <w:rsid w:val="003A26B1"/>
    <w:rsid w:val="003A54CF"/>
    <w:rsid w:val="003A6A0A"/>
    <w:rsid w:val="003A6BA3"/>
    <w:rsid w:val="003A6E29"/>
    <w:rsid w:val="003A7EB3"/>
    <w:rsid w:val="003B0859"/>
    <w:rsid w:val="003B17BD"/>
    <w:rsid w:val="003B2207"/>
    <w:rsid w:val="003B2A94"/>
    <w:rsid w:val="003B3535"/>
    <w:rsid w:val="003B36A9"/>
    <w:rsid w:val="003B3EB3"/>
    <w:rsid w:val="003B4F5C"/>
    <w:rsid w:val="003B58A0"/>
    <w:rsid w:val="003B5B34"/>
    <w:rsid w:val="003B6311"/>
    <w:rsid w:val="003B7772"/>
    <w:rsid w:val="003B799F"/>
    <w:rsid w:val="003C1153"/>
    <w:rsid w:val="003C14A9"/>
    <w:rsid w:val="003C2FCE"/>
    <w:rsid w:val="003C32C5"/>
    <w:rsid w:val="003C4BA6"/>
    <w:rsid w:val="003C511C"/>
    <w:rsid w:val="003C7936"/>
    <w:rsid w:val="003D0691"/>
    <w:rsid w:val="003D0BB7"/>
    <w:rsid w:val="003D1264"/>
    <w:rsid w:val="003D26FF"/>
    <w:rsid w:val="003D2A47"/>
    <w:rsid w:val="003D2CD3"/>
    <w:rsid w:val="003D4345"/>
    <w:rsid w:val="003D480D"/>
    <w:rsid w:val="003D5F31"/>
    <w:rsid w:val="003D64C2"/>
    <w:rsid w:val="003D68C3"/>
    <w:rsid w:val="003D7EB4"/>
    <w:rsid w:val="003E0195"/>
    <w:rsid w:val="003E0DB0"/>
    <w:rsid w:val="003E10EB"/>
    <w:rsid w:val="003E2319"/>
    <w:rsid w:val="003E3137"/>
    <w:rsid w:val="003E60AC"/>
    <w:rsid w:val="003E6C4D"/>
    <w:rsid w:val="003E7265"/>
    <w:rsid w:val="003E7799"/>
    <w:rsid w:val="003E7D1E"/>
    <w:rsid w:val="003E7DB2"/>
    <w:rsid w:val="003F009D"/>
    <w:rsid w:val="003F0693"/>
    <w:rsid w:val="003F08DF"/>
    <w:rsid w:val="003F095A"/>
    <w:rsid w:val="003F0BA9"/>
    <w:rsid w:val="003F117A"/>
    <w:rsid w:val="003F14CC"/>
    <w:rsid w:val="003F1517"/>
    <w:rsid w:val="003F1C6B"/>
    <w:rsid w:val="003F1F6A"/>
    <w:rsid w:val="003F2442"/>
    <w:rsid w:val="003F28B1"/>
    <w:rsid w:val="003F3CFE"/>
    <w:rsid w:val="003F3EB2"/>
    <w:rsid w:val="003F5080"/>
    <w:rsid w:val="003F52FF"/>
    <w:rsid w:val="003F5636"/>
    <w:rsid w:val="003F570C"/>
    <w:rsid w:val="003F5CDA"/>
    <w:rsid w:val="003F6220"/>
    <w:rsid w:val="003F76E0"/>
    <w:rsid w:val="00401526"/>
    <w:rsid w:val="00401D8C"/>
    <w:rsid w:val="00403BE0"/>
    <w:rsid w:val="00403D12"/>
    <w:rsid w:val="00403D7B"/>
    <w:rsid w:val="00403FBD"/>
    <w:rsid w:val="00404A15"/>
    <w:rsid w:val="0040512A"/>
    <w:rsid w:val="004053AD"/>
    <w:rsid w:val="00405497"/>
    <w:rsid w:val="00405A23"/>
    <w:rsid w:val="004068ED"/>
    <w:rsid w:val="00406ABA"/>
    <w:rsid w:val="0040774E"/>
    <w:rsid w:val="00407F2C"/>
    <w:rsid w:val="00410AFC"/>
    <w:rsid w:val="00410EE3"/>
    <w:rsid w:val="00410F6B"/>
    <w:rsid w:val="0041186C"/>
    <w:rsid w:val="0041274E"/>
    <w:rsid w:val="004128A6"/>
    <w:rsid w:val="00412C82"/>
    <w:rsid w:val="004148AE"/>
    <w:rsid w:val="00414E1F"/>
    <w:rsid w:val="004157BF"/>
    <w:rsid w:val="00415DCE"/>
    <w:rsid w:val="00415FC9"/>
    <w:rsid w:val="00416303"/>
    <w:rsid w:val="004164A9"/>
    <w:rsid w:val="00416A6D"/>
    <w:rsid w:val="00416C3C"/>
    <w:rsid w:val="00417465"/>
    <w:rsid w:val="00417A2F"/>
    <w:rsid w:val="004202A6"/>
    <w:rsid w:val="00420EDF"/>
    <w:rsid w:val="00421C6F"/>
    <w:rsid w:val="0042261D"/>
    <w:rsid w:val="004226FB"/>
    <w:rsid w:val="00423254"/>
    <w:rsid w:val="004236CF"/>
    <w:rsid w:val="0042385A"/>
    <w:rsid w:val="00424555"/>
    <w:rsid w:val="0042486E"/>
    <w:rsid w:val="00425604"/>
    <w:rsid w:val="00427EB7"/>
    <w:rsid w:val="0043134A"/>
    <w:rsid w:val="004317B9"/>
    <w:rsid w:val="00431ACF"/>
    <w:rsid w:val="00431B87"/>
    <w:rsid w:val="00434144"/>
    <w:rsid w:val="00434EF6"/>
    <w:rsid w:val="00435407"/>
    <w:rsid w:val="004357EB"/>
    <w:rsid w:val="0043757F"/>
    <w:rsid w:val="00437A87"/>
    <w:rsid w:val="00437E87"/>
    <w:rsid w:val="0044004E"/>
    <w:rsid w:val="004401CE"/>
    <w:rsid w:val="00440BDD"/>
    <w:rsid w:val="0044179E"/>
    <w:rsid w:val="00441897"/>
    <w:rsid w:val="00442605"/>
    <w:rsid w:val="00442CEE"/>
    <w:rsid w:val="00443080"/>
    <w:rsid w:val="004433A5"/>
    <w:rsid w:val="004456EF"/>
    <w:rsid w:val="00445E15"/>
    <w:rsid w:val="004461B4"/>
    <w:rsid w:val="00450DA7"/>
    <w:rsid w:val="00451735"/>
    <w:rsid w:val="00451AB3"/>
    <w:rsid w:val="0045418A"/>
    <w:rsid w:val="0045442B"/>
    <w:rsid w:val="004548D1"/>
    <w:rsid w:val="0045591E"/>
    <w:rsid w:val="00455E4F"/>
    <w:rsid w:val="00457D99"/>
    <w:rsid w:val="00460F45"/>
    <w:rsid w:val="00462805"/>
    <w:rsid w:val="00464895"/>
    <w:rsid w:val="00464AE7"/>
    <w:rsid w:val="00464B52"/>
    <w:rsid w:val="00466130"/>
    <w:rsid w:val="00466A34"/>
    <w:rsid w:val="00466D96"/>
    <w:rsid w:val="004702D8"/>
    <w:rsid w:val="004711EB"/>
    <w:rsid w:val="00471570"/>
    <w:rsid w:val="004719A0"/>
    <w:rsid w:val="004723F3"/>
    <w:rsid w:val="00472451"/>
    <w:rsid w:val="0047388A"/>
    <w:rsid w:val="00473FC5"/>
    <w:rsid w:val="00474DED"/>
    <w:rsid w:val="00475987"/>
    <w:rsid w:val="0047609E"/>
    <w:rsid w:val="0047634D"/>
    <w:rsid w:val="00477740"/>
    <w:rsid w:val="00477C91"/>
    <w:rsid w:val="0048026F"/>
    <w:rsid w:val="00480389"/>
    <w:rsid w:val="00480E47"/>
    <w:rsid w:val="004810BC"/>
    <w:rsid w:val="004812D8"/>
    <w:rsid w:val="00481341"/>
    <w:rsid w:val="0048217A"/>
    <w:rsid w:val="004823BE"/>
    <w:rsid w:val="004826AB"/>
    <w:rsid w:val="004829A6"/>
    <w:rsid w:val="00483CD4"/>
    <w:rsid w:val="00483E8F"/>
    <w:rsid w:val="00484389"/>
    <w:rsid w:val="00484939"/>
    <w:rsid w:val="004855B4"/>
    <w:rsid w:val="00486BB5"/>
    <w:rsid w:val="004870F8"/>
    <w:rsid w:val="004877FA"/>
    <w:rsid w:val="00487A29"/>
    <w:rsid w:val="004906FB"/>
    <w:rsid w:val="00492590"/>
    <w:rsid w:val="00493B5D"/>
    <w:rsid w:val="00493EE6"/>
    <w:rsid w:val="0049436E"/>
    <w:rsid w:val="004967AB"/>
    <w:rsid w:val="004A0C45"/>
    <w:rsid w:val="004A2733"/>
    <w:rsid w:val="004A32AF"/>
    <w:rsid w:val="004A3A32"/>
    <w:rsid w:val="004A46C7"/>
    <w:rsid w:val="004A4A06"/>
    <w:rsid w:val="004A4AA4"/>
    <w:rsid w:val="004A4B5F"/>
    <w:rsid w:val="004A5E06"/>
    <w:rsid w:val="004A6041"/>
    <w:rsid w:val="004A6B03"/>
    <w:rsid w:val="004B01C7"/>
    <w:rsid w:val="004B03F0"/>
    <w:rsid w:val="004B1978"/>
    <w:rsid w:val="004B1BAF"/>
    <w:rsid w:val="004B2192"/>
    <w:rsid w:val="004B28B2"/>
    <w:rsid w:val="004B3936"/>
    <w:rsid w:val="004B403E"/>
    <w:rsid w:val="004B511E"/>
    <w:rsid w:val="004B5759"/>
    <w:rsid w:val="004B57E3"/>
    <w:rsid w:val="004B5BCB"/>
    <w:rsid w:val="004B64DC"/>
    <w:rsid w:val="004B66B9"/>
    <w:rsid w:val="004B684B"/>
    <w:rsid w:val="004B6BF6"/>
    <w:rsid w:val="004B706F"/>
    <w:rsid w:val="004B74CC"/>
    <w:rsid w:val="004B7585"/>
    <w:rsid w:val="004B7DC0"/>
    <w:rsid w:val="004C2E4B"/>
    <w:rsid w:val="004C3107"/>
    <w:rsid w:val="004C3732"/>
    <w:rsid w:val="004C3B86"/>
    <w:rsid w:val="004C4155"/>
    <w:rsid w:val="004C5112"/>
    <w:rsid w:val="004C5F4D"/>
    <w:rsid w:val="004C61CB"/>
    <w:rsid w:val="004C6B89"/>
    <w:rsid w:val="004C6E41"/>
    <w:rsid w:val="004C71F7"/>
    <w:rsid w:val="004C73C4"/>
    <w:rsid w:val="004C78D1"/>
    <w:rsid w:val="004D03D9"/>
    <w:rsid w:val="004D0BAC"/>
    <w:rsid w:val="004D1D4E"/>
    <w:rsid w:val="004D2552"/>
    <w:rsid w:val="004D292E"/>
    <w:rsid w:val="004D33B2"/>
    <w:rsid w:val="004D3762"/>
    <w:rsid w:val="004D43AA"/>
    <w:rsid w:val="004D54AC"/>
    <w:rsid w:val="004D59FC"/>
    <w:rsid w:val="004D6B43"/>
    <w:rsid w:val="004D6BCF"/>
    <w:rsid w:val="004E0213"/>
    <w:rsid w:val="004E025E"/>
    <w:rsid w:val="004E0C11"/>
    <w:rsid w:val="004E0FBF"/>
    <w:rsid w:val="004E1D82"/>
    <w:rsid w:val="004E2199"/>
    <w:rsid w:val="004E2202"/>
    <w:rsid w:val="004E3D85"/>
    <w:rsid w:val="004E4BF2"/>
    <w:rsid w:val="004E4ECA"/>
    <w:rsid w:val="004E5B77"/>
    <w:rsid w:val="004E5D31"/>
    <w:rsid w:val="004E655C"/>
    <w:rsid w:val="004E6567"/>
    <w:rsid w:val="004E7D6A"/>
    <w:rsid w:val="004F0392"/>
    <w:rsid w:val="004F0A17"/>
    <w:rsid w:val="004F2E56"/>
    <w:rsid w:val="004F3CFE"/>
    <w:rsid w:val="004F41EC"/>
    <w:rsid w:val="004F6208"/>
    <w:rsid w:val="004F65A1"/>
    <w:rsid w:val="004F7E7B"/>
    <w:rsid w:val="0050136C"/>
    <w:rsid w:val="005025F0"/>
    <w:rsid w:val="00504395"/>
    <w:rsid w:val="00504F04"/>
    <w:rsid w:val="00506023"/>
    <w:rsid w:val="005063CC"/>
    <w:rsid w:val="005067B7"/>
    <w:rsid w:val="00506BDD"/>
    <w:rsid w:val="0050743A"/>
    <w:rsid w:val="005113C6"/>
    <w:rsid w:val="00511A5C"/>
    <w:rsid w:val="00511AB5"/>
    <w:rsid w:val="00512591"/>
    <w:rsid w:val="00512BB1"/>
    <w:rsid w:val="00513192"/>
    <w:rsid w:val="0051320C"/>
    <w:rsid w:val="00513544"/>
    <w:rsid w:val="00513BD6"/>
    <w:rsid w:val="005143BF"/>
    <w:rsid w:val="005151A8"/>
    <w:rsid w:val="0051763D"/>
    <w:rsid w:val="0051771A"/>
    <w:rsid w:val="005177ED"/>
    <w:rsid w:val="0052024E"/>
    <w:rsid w:val="0052054B"/>
    <w:rsid w:val="005211F3"/>
    <w:rsid w:val="00521534"/>
    <w:rsid w:val="00521D99"/>
    <w:rsid w:val="00522EFF"/>
    <w:rsid w:val="00523253"/>
    <w:rsid w:val="005235B9"/>
    <w:rsid w:val="0052431A"/>
    <w:rsid w:val="005244BA"/>
    <w:rsid w:val="005245DC"/>
    <w:rsid w:val="00525D6E"/>
    <w:rsid w:val="00526040"/>
    <w:rsid w:val="005267B4"/>
    <w:rsid w:val="0052756A"/>
    <w:rsid w:val="005304EE"/>
    <w:rsid w:val="005325B1"/>
    <w:rsid w:val="0053267B"/>
    <w:rsid w:val="00532F8D"/>
    <w:rsid w:val="005332C7"/>
    <w:rsid w:val="00534223"/>
    <w:rsid w:val="005346EE"/>
    <w:rsid w:val="00534A5F"/>
    <w:rsid w:val="005351D5"/>
    <w:rsid w:val="00535D49"/>
    <w:rsid w:val="00536C75"/>
    <w:rsid w:val="00537434"/>
    <w:rsid w:val="00537A0E"/>
    <w:rsid w:val="00540C98"/>
    <w:rsid w:val="00541C55"/>
    <w:rsid w:val="00541D1A"/>
    <w:rsid w:val="00542F5E"/>
    <w:rsid w:val="0054373E"/>
    <w:rsid w:val="00543C09"/>
    <w:rsid w:val="00543D49"/>
    <w:rsid w:val="00544660"/>
    <w:rsid w:val="00544AE6"/>
    <w:rsid w:val="00545142"/>
    <w:rsid w:val="005455E4"/>
    <w:rsid w:val="0054564F"/>
    <w:rsid w:val="00545D22"/>
    <w:rsid w:val="00546038"/>
    <w:rsid w:val="00546556"/>
    <w:rsid w:val="0054659C"/>
    <w:rsid w:val="00546C68"/>
    <w:rsid w:val="00547276"/>
    <w:rsid w:val="00552523"/>
    <w:rsid w:val="00555C2D"/>
    <w:rsid w:val="00555E2C"/>
    <w:rsid w:val="00555EE1"/>
    <w:rsid w:val="00557330"/>
    <w:rsid w:val="00557A37"/>
    <w:rsid w:val="00560CF3"/>
    <w:rsid w:val="00560E96"/>
    <w:rsid w:val="00561873"/>
    <w:rsid w:val="0056248B"/>
    <w:rsid w:val="00562DD3"/>
    <w:rsid w:val="00565F60"/>
    <w:rsid w:val="00566262"/>
    <w:rsid w:val="00566D6E"/>
    <w:rsid w:val="00567476"/>
    <w:rsid w:val="0057054C"/>
    <w:rsid w:val="00571B2A"/>
    <w:rsid w:val="005741B4"/>
    <w:rsid w:val="005742EC"/>
    <w:rsid w:val="005744D8"/>
    <w:rsid w:val="00574CBB"/>
    <w:rsid w:val="005765B7"/>
    <w:rsid w:val="00577EAF"/>
    <w:rsid w:val="005803B7"/>
    <w:rsid w:val="005824D7"/>
    <w:rsid w:val="00582563"/>
    <w:rsid w:val="00582AA3"/>
    <w:rsid w:val="00582B4B"/>
    <w:rsid w:val="00583B40"/>
    <w:rsid w:val="005850D0"/>
    <w:rsid w:val="005858FA"/>
    <w:rsid w:val="00586106"/>
    <w:rsid w:val="005861E3"/>
    <w:rsid w:val="0058726F"/>
    <w:rsid w:val="00587A8C"/>
    <w:rsid w:val="00587B4E"/>
    <w:rsid w:val="00587EF9"/>
    <w:rsid w:val="00590D26"/>
    <w:rsid w:val="00591180"/>
    <w:rsid w:val="005932E0"/>
    <w:rsid w:val="005938F9"/>
    <w:rsid w:val="00593E93"/>
    <w:rsid w:val="00593F93"/>
    <w:rsid w:val="00594212"/>
    <w:rsid w:val="00595443"/>
    <w:rsid w:val="00595E40"/>
    <w:rsid w:val="0059645B"/>
    <w:rsid w:val="005978E6"/>
    <w:rsid w:val="005A2232"/>
    <w:rsid w:val="005A266D"/>
    <w:rsid w:val="005A269A"/>
    <w:rsid w:val="005A2F1F"/>
    <w:rsid w:val="005A30C2"/>
    <w:rsid w:val="005A319B"/>
    <w:rsid w:val="005A3B19"/>
    <w:rsid w:val="005A43EF"/>
    <w:rsid w:val="005A5662"/>
    <w:rsid w:val="005A570E"/>
    <w:rsid w:val="005A5B4E"/>
    <w:rsid w:val="005A6581"/>
    <w:rsid w:val="005A69DC"/>
    <w:rsid w:val="005B0C8E"/>
    <w:rsid w:val="005B1639"/>
    <w:rsid w:val="005B17D3"/>
    <w:rsid w:val="005B24C5"/>
    <w:rsid w:val="005B4838"/>
    <w:rsid w:val="005B50B6"/>
    <w:rsid w:val="005B56D9"/>
    <w:rsid w:val="005B5A3E"/>
    <w:rsid w:val="005B7354"/>
    <w:rsid w:val="005C03A3"/>
    <w:rsid w:val="005C0DF8"/>
    <w:rsid w:val="005C1978"/>
    <w:rsid w:val="005C1F1D"/>
    <w:rsid w:val="005C21D8"/>
    <w:rsid w:val="005C3673"/>
    <w:rsid w:val="005C457F"/>
    <w:rsid w:val="005C4FE1"/>
    <w:rsid w:val="005C5DF8"/>
    <w:rsid w:val="005C65A5"/>
    <w:rsid w:val="005C6DF3"/>
    <w:rsid w:val="005C770F"/>
    <w:rsid w:val="005C775D"/>
    <w:rsid w:val="005C7E99"/>
    <w:rsid w:val="005D047D"/>
    <w:rsid w:val="005D0C82"/>
    <w:rsid w:val="005D0F01"/>
    <w:rsid w:val="005D173B"/>
    <w:rsid w:val="005D2566"/>
    <w:rsid w:val="005D26AB"/>
    <w:rsid w:val="005D2BBA"/>
    <w:rsid w:val="005D365F"/>
    <w:rsid w:val="005D388D"/>
    <w:rsid w:val="005D431A"/>
    <w:rsid w:val="005D55E4"/>
    <w:rsid w:val="005E03AA"/>
    <w:rsid w:val="005E1BDD"/>
    <w:rsid w:val="005E234D"/>
    <w:rsid w:val="005E29CD"/>
    <w:rsid w:val="005E30D9"/>
    <w:rsid w:val="005E3BB6"/>
    <w:rsid w:val="005E3D8A"/>
    <w:rsid w:val="005E4105"/>
    <w:rsid w:val="005E4FEC"/>
    <w:rsid w:val="005E52C6"/>
    <w:rsid w:val="005E5760"/>
    <w:rsid w:val="005E613E"/>
    <w:rsid w:val="005E6856"/>
    <w:rsid w:val="005E6CA5"/>
    <w:rsid w:val="005E71CC"/>
    <w:rsid w:val="005E7209"/>
    <w:rsid w:val="005F1983"/>
    <w:rsid w:val="005F1F2B"/>
    <w:rsid w:val="005F25E5"/>
    <w:rsid w:val="005F26E7"/>
    <w:rsid w:val="005F26F0"/>
    <w:rsid w:val="005F3249"/>
    <w:rsid w:val="005F35DE"/>
    <w:rsid w:val="005F377F"/>
    <w:rsid w:val="005F4AE9"/>
    <w:rsid w:val="005F6AC0"/>
    <w:rsid w:val="005F7D06"/>
    <w:rsid w:val="0060179F"/>
    <w:rsid w:val="00601C2C"/>
    <w:rsid w:val="00601E07"/>
    <w:rsid w:val="006021F8"/>
    <w:rsid w:val="00602715"/>
    <w:rsid w:val="00602A22"/>
    <w:rsid w:val="00603283"/>
    <w:rsid w:val="00603891"/>
    <w:rsid w:val="00603DE7"/>
    <w:rsid w:val="00605849"/>
    <w:rsid w:val="00606136"/>
    <w:rsid w:val="0060631D"/>
    <w:rsid w:val="006063A7"/>
    <w:rsid w:val="00606402"/>
    <w:rsid w:val="00607C60"/>
    <w:rsid w:val="0061026F"/>
    <w:rsid w:val="006127F7"/>
    <w:rsid w:val="00612DFC"/>
    <w:rsid w:val="006149B3"/>
    <w:rsid w:val="006159BA"/>
    <w:rsid w:val="00616B19"/>
    <w:rsid w:val="00616B3C"/>
    <w:rsid w:val="00617542"/>
    <w:rsid w:val="0062017B"/>
    <w:rsid w:val="006202EE"/>
    <w:rsid w:val="0062082C"/>
    <w:rsid w:val="006214C8"/>
    <w:rsid w:val="00622991"/>
    <w:rsid w:val="00622FE2"/>
    <w:rsid w:val="00624DE3"/>
    <w:rsid w:val="006256C8"/>
    <w:rsid w:val="0062572E"/>
    <w:rsid w:val="00625C17"/>
    <w:rsid w:val="00630031"/>
    <w:rsid w:val="00630A72"/>
    <w:rsid w:val="00630EAC"/>
    <w:rsid w:val="00631447"/>
    <w:rsid w:val="00631C85"/>
    <w:rsid w:val="00633D3C"/>
    <w:rsid w:val="00634774"/>
    <w:rsid w:val="006351FE"/>
    <w:rsid w:val="006359EA"/>
    <w:rsid w:val="00636435"/>
    <w:rsid w:val="0063677C"/>
    <w:rsid w:val="00636AD1"/>
    <w:rsid w:val="00637473"/>
    <w:rsid w:val="00637FD9"/>
    <w:rsid w:val="006414B8"/>
    <w:rsid w:val="00642F32"/>
    <w:rsid w:val="006433CC"/>
    <w:rsid w:val="00643427"/>
    <w:rsid w:val="00643499"/>
    <w:rsid w:val="00643CED"/>
    <w:rsid w:val="006444A8"/>
    <w:rsid w:val="006447CF"/>
    <w:rsid w:val="006449DD"/>
    <w:rsid w:val="00644C6A"/>
    <w:rsid w:val="00645112"/>
    <w:rsid w:val="006469BF"/>
    <w:rsid w:val="00647038"/>
    <w:rsid w:val="006501D1"/>
    <w:rsid w:val="00650A85"/>
    <w:rsid w:val="00650B26"/>
    <w:rsid w:val="00650E00"/>
    <w:rsid w:val="00651178"/>
    <w:rsid w:val="00651CF1"/>
    <w:rsid w:val="0065297F"/>
    <w:rsid w:val="00653919"/>
    <w:rsid w:val="006546D4"/>
    <w:rsid w:val="00654BD9"/>
    <w:rsid w:val="00654CB3"/>
    <w:rsid w:val="00656087"/>
    <w:rsid w:val="006571E9"/>
    <w:rsid w:val="006573EE"/>
    <w:rsid w:val="00657E13"/>
    <w:rsid w:val="00657F47"/>
    <w:rsid w:val="00660DC6"/>
    <w:rsid w:val="00660F67"/>
    <w:rsid w:val="00661113"/>
    <w:rsid w:val="006618C1"/>
    <w:rsid w:val="00662125"/>
    <w:rsid w:val="006622D9"/>
    <w:rsid w:val="006629BB"/>
    <w:rsid w:val="00662A07"/>
    <w:rsid w:val="00663903"/>
    <w:rsid w:val="00663BBE"/>
    <w:rsid w:val="00664037"/>
    <w:rsid w:val="0066498A"/>
    <w:rsid w:val="006655D8"/>
    <w:rsid w:val="006661B8"/>
    <w:rsid w:val="00666F25"/>
    <w:rsid w:val="006673E5"/>
    <w:rsid w:val="00670A4B"/>
    <w:rsid w:val="00670CF3"/>
    <w:rsid w:val="00670F1D"/>
    <w:rsid w:val="00671A47"/>
    <w:rsid w:val="00671A66"/>
    <w:rsid w:val="00671E85"/>
    <w:rsid w:val="00672221"/>
    <w:rsid w:val="00672238"/>
    <w:rsid w:val="00672EAB"/>
    <w:rsid w:val="00673A15"/>
    <w:rsid w:val="00673EC5"/>
    <w:rsid w:val="0067422D"/>
    <w:rsid w:val="00674E84"/>
    <w:rsid w:val="0067580C"/>
    <w:rsid w:val="006774ED"/>
    <w:rsid w:val="0067759B"/>
    <w:rsid w:val="006806B4"/>
    <w:rsid w:val="00680F3F"/>
    <w:rsid w:val="00682055"/>
    <w:rsid w:val="00682220"/>
    <w:rsid w:val="006830DC"/>
    <w:rsid w:val="006838D0"/>
    <w:rsid w:val="00683A7C"/>
    <w:rsid w:val="00683B8E"/>
    <w:rsid w:val="00683EB1"/>
    <w:rsid w:val="00684161"/>
    <w:rsid w:val="006850EC"/>
    <w:rsid w:val="00685A41"/>
    <w:rsid w:val="00685C27"/>
    <w:rsid w:val="006865DF"/>
    <w:rsid w:val="006909D4"/>
    <w:rsid w:val="00690BCF"/>
    <w:rsid w:val="00691B43"/>
    <w:rsid w:val="00691B7B"/>
    <w:rsid w:val="00691C08"/>
    <w:rsid w:val="00694D65"/>
    <w:rsid w:val="00694D6B"/>
    <w:rsid w:val="00695355"/>
    <w:rsid w:val="0069662B"/>
    <w:rsid w:val="00696CDF"/>
    <w:rsid w:val="00696E6D"/>
    <w:rsid w:val="00697FA9"/>
    <w:rsid w:val="006A001F"/>
    <w:rsid w:val="006A24BC"/>
    <w:rsid w:val="006A4D8A"/>
    <w:rsid w:val="006A50AA"/>
    <w:rsid w:val="006A6133"/>
    <w:rsid w:val="006A65CE"/>
    <w:rsid w:val="006A6B4D"/>
    <w:rsid w:val="006A6D56"/>
    <w:rsid w:val="006B03DF"/>
    <w:rsid w:val="006B1207"/>
    <w:rsid w:val="006B127F"/>
    <w:rsid w:val="006B153B"/>
    <w:rsid w:val="006B2B18"/>
    <w:rsid w:val="006B2FC5"/>
    <w:rsid w:val="006B35C2"/>
    <w:rsid w:val="006B3F54"/>
    <w:rsid w:val="006B427E"/>
    <w:rsid w:val="006B4EC8"/>
    <w:rsid w:val="006B52BB"/>
    <w:rsid w:val="006B546C"/>
    <w:rsid w:val="006B5D47"/>
    <w:rsid w:val="006B6B28"/>
    <w:rsid w:val="006C02D4"/>
    <w:rsid w:val="006C1906"/>
    <w:rsid w:val="006C2002"/>
    <w:rsid w:val="006C2091"/>
    <w:rsid w:val="006C285B"/>
    <w:rsid w:val="006C2AE0"/>
    <w:rsid w:val="006C2AE7"/>
    <w:rsid w:val="006C335E"/>
    <w:rsid w:val="006C35B8"/>
    <w:rsid w:val="006C3D5D"/>
    <w:rsid w:val="006C43C1"/>
    <w:rsid w:val="006C465A"/>
    <w:rsid w:val="006C48CC"/>
    <w:rsid w:val="006C4A7B"/>
    <w:rsid w:val="006C4BCD"/>
    <w:rsid w:val="006C4DFD"/>
    <w:rsid w:val="006C5515"/>
    <w:rsid w:val="006C62A9"/>
    <w:rsid w:val="006C71AE"/>
    <w:rsid w:val="006C7857"/>
    <w:rsid w:val="006D0222"/>
    <w:rsid w:val="006D1B9D"/>
    <w:rsid w:val="006D28AE"/>
    <w:rsid w:val="006D5125"/>
    <w:rsid w:val="006D57B6"/>
    <w:rsid w:val="006D7179"/>
    <w:rsid w:val="006D7218"/>
    <w:rsid w:val="006D79A4"/>
    <w:rsid w:val="006D7DDC"/>
    <w:rsid w:val="006E0705"/>
    <w:rsid w:val="006E1FD5"/>
    <w:rsid w:val="006E3B9D"/>
    <w:rsid w:val="006E3E73"/>
    <w:rsid w:val="006E42B3"/>
    <w:rsid w:val="006E49C5"/>
    <w:rsid w:val="006E4C90"/>
    <w:rsid w:val="006E4DB8"/>
    <w:rsid w:val="006E559C"/>
    <w:rsid w:val="006E60FE"/>
    <w:rsid w:val="006E6677"/>
    <w:rsid w:val="006E7291"/>
    <w:rsid w:val="006E75FC"/>
    <w:rsid w:val="006F11E0"/>
    <w:rsid w:val="006F1257"/>
    <w:rsid w:val="006F1F53"/>
    <w:rsid w:val="006F29C5"/>
    <w:rsid w:val="006F2D22"/>
    <w:rsid w:val="006F3DFD"/>
    <w:rsid w:val="006F5366"/>
    <w:rsid w:val="006F5B69"/>
    <w:rsid w:val="006F5ED0"/>
    <w:rsid w:val="006F738E"/>
    <w:rsid w:val="006F7BED"/>
    <w:rsid w:val="00700090"/>
    <w:rsid w:val="007001CC"/>
    <w:rsid w:val="007008C5"/>
    <w:rsid w:val="007009AB"/>
    <w:rsid w:val="00700C35"/>
    <w:rsid w:val="00701432"/>
    <w:rsid w:val="00701660"/>
    <w:rsid w:val="007023B0"/>
    <w:rsid w:val="0070279F"/>
    <w:rsid w:val="00702A2A"/>
    <w:rsid w:val="00703B3B"/>
    <w:rsid w:val="00704E02"/>
    <w:rsid w:val="00705B6E"/>
    <w:rsid w:val="007061F9"/>
    <w:rsid w:val="0070750F"/>
    <w:rsid w:val="00710336"/>
    <w:rsid w:val="007114BD"/>
    <w:rsid w:val="00711B1F"/>
    <w:rsid w:val="00712CCB"/>
    <w:rsid w:val="00713939"/>
    <w:rsid w:val="007145D6"/>
    <w:rsid w:val="00714849"/>
    <w:rsid w:val="00714D06"/>
    <w:rsid w:val="0071519E"/>
    <w:rsid w:val="007151A5"/>
    <w:rsid w:val="00715B75"/>
    <w:rsid w:val="00716BF0"/>
    <w:rsid w:val="00716D75"/>
    <w:rsid w:val="00717211"/>
    <w:rsid w:val="0071782F"/>
    <w:rsid w:val="00717E28"/>
    <w:rsid w:val="00720DC6"/>
    <w:rsid w:val="0072105C"/>
    <w:rsid w:val="00721433"/>
    <w:rsid w:val="007222D2"/>
    <w:rsid w:val="00722380"/>
    <w:rsid w:val="00722DC0"/>
    <w:rsid w:val="00723469"/>
    <w:rsid w:val="0072408D"/>
    <w:rsid w:val="0072452C"/>
    <w:rsid w:val="00724AFA"/>
    <w:rsid w:val="00724C30"/>
    <w:rsid w:val="007252B8"/>
    <w:rsid w:val="007263B4"/>
    <w:rsid w:val="007267AB"/>
    <w:rsid w:val="007276FB"/>
    <w:rsid w:val="00727D2A"/>
    <w:rsid w:val="00727DC2"/>
    <w:rsid w:val="00727ED4"/>
    <w:rsid w:val="00730097"/>
    <w:rsid w:val="007308C9"/>
    <w:rsid w:val="007313EE"/>
    <w:rsid w:val="00731A27"/>
    <w:rsid w:val="00732171"/>
    <w:rsid w:val="00732242"/>
    <w:rsid w:val="00732CF5"/>
    <w:rsid w:val="0073374D"/>
    <w:rsid w:val="00733AF0"/>
    <w:rsid w:val="0073400B"/>
    <w:rsid w:val="0073402C"/>
    <w:rsid w:val="00734913"/>
    <w:rsid w:val="00735CD9"/>
    <w:rsid w:val="0073617E"/>
    <w:rsid w:val="007366D8"/>
    <w:rsid w:val="00736ED6"/>
    <w:rsid w:val="007370E9"/>
    <w:rsid w:val="00737429"/>
    <w:rsid w:val="007378C8"/>
    <w:rsid w:val="00740052"/>
    <w:rsid w:val="0074116E"/>
    <w:rsid w:val="0074378E"/>
    <w:rsid w:val="00744859"/>
    <w:rsid w:val="0074773E"/>
    <w:rsid w:val="00747796"/>
    <w:rsid w:val="00747F17"/>
    <w:rsid w:val="0075090C"/>
    <w:rsid w:val="0075252E"/>
    <w:rsid w:val="007528F2"/>
    <w:rsid w:val="00753183"/>
    <w:rsid w:val="00753188"/>
    <w:rsid w:val="0075347C"/>
    <w:rsid w:val="00753589"/>
    <w:rsid w:val="00754402"/>
    <w:rsid w:val="00754470"/>
    <w:rsid w:val="00755995"/>
    <w:rsid w:val="00755B13"/>
    <w:rsid w:val="0075691C"/>
    <w:rsid w:val="00757652"/>
    <w:rsid w:val="00757D90"/>
    <w:rsid w:val="007608DD"/>
    <w:rsid w:val="00760A64"/>
    <w:rsid w:val="007611F9"/>
    <w:rsid w:val="00762C47"/>
    <w:rsid w:val="00763A5C"/>
    <w:rsid w:val="00764B71"/>
    <w:rsid w:val="00764DD3"/>
    <w:rsid w:val="00765EB7"/>
    <w:rsid w:val="00766400"/>
    <w:rsid w:val="007666AA"/>
    <w:rsid w:val="007673F5"/>
    <w:rsid w:val="00770303"/>
    <w:rsid w:val="007707E4"/>
    <w:rsid w:val="00770F0D"/>
    <w:rsid w:val="00770FDE"/>
    <w:rsid w:val="007715DB"/>
    <w:rsid w:val="00771C92"/>
    <w:rsid w:val="0077247A"/>
    <w:rsid w:val="00772FAB"/>
    <w:rsid w:val="007734CB"/>
    <w:rsid w:val="00774AF9"/>
    <w:rsid w:val="00774C5B"/>
    <w:rsid w:val="0077604D"/>
    <w:rsid w:val="007774BE"/>
    <w:rsid w:val="007805A3"/>
    <w:rsid w:val="00782B6B"/>
    <w:rsid w:val="00782C9F"/>
    <w:rsid w:val="00783518"/>
    <w:rsid w:val="007848C8"/>
    <w:rsid w:val="0078495D"/>
    <w:rsid w:val="00787755"/>
    <w:rsid w:val="00787D1C"/>
    <w:rsid w:val="0079132A"/>
    <w:rsid w:val="00794781"/>
    <w:rsid w:val="00795179"/>
    <w:rsid w:val="0079706B"/>
    <w:rsid w:val="007970FA"/>
    <w:rsid w:val="007A09A7"/>
    <w:rsid w:val="007A0D99"/>
    <w:rsid w:val="007A159E"/>
    <w:rsid w:val="007A175E"/>
    <w:rsid w:val="007A1B9A"/>
    <w:rsid w:val="007A1C3F"/>
    <w:rsid w:val="007A1F22"/>
    <w:rsid w:val="007A2542"/>
    <w:rsid w:val="007A2741"/>
    <w:rsid w:val="007A322F"/>
    <w:rsid w:val="007A3649"/>
    <w:rsid w:val="007A422D"/>
    <w:rsid w:val="007A4C39"/>
    <w:rsid w:val="007A4E41"/>
    <w:rsid w:val="007A5B87"/>
    <w:rsid w:val="007A5C46"/>
    <w:rsid w:val="007A634A"/>
    <w:rsid w:val="007A63E7"/>
    <w:rsid w:val="007A7CCA"/>
    <w:rsid w:val="007B00A8"/>
    <w:rsid w:val="007B054C"/>
    <w:rsid w:val="007B0E3A"/>
    <w:rsid w:val="007B0E8E"/>
    <w:rsid w:val="007B1BB4"/>
    <w:rsid w:val="007B22B9"/>
    <w:rsid w:val="007B29FB"/>
    <w:rsid w:val="007B2C36"/>
    <w:rsid w:val="007B335F"/>
    <w:rsid w:val="007B38C3"/>
    <w:rsid w:val="007B38F5"/>
    <w:rsid w:val="007B3D89"/>
    <w:rsid w:val="007B60A4"/>
    <w:rsid w:val="007B6A80"/>
    <w:rsid w:val="007B6BA4"/>
    <w:rsid w:val="007B6D2C"/>
    <w:rsid w:val="007B776C"/>
    <w:rsid w:val="007B7AE2"/>
    <w:rsid w:val="007C077C"/>
    <w:rsid w:val="007C0E6C"/>
    <w:rsid w:val="007C2DA9"/>
    <w:rsid w:val="007C315B"/>
    <w:rsid w:val="007C3510"/>
    <w:rsid w:val="007C3D97"/>
    <w:rsid w:val="007C4516"/>
    <w:rsid w:val="007C58A2"/>
    <w:rsid w:val="007C5AC8"/>
    <w:rsid w:val="007C5B6D"/>
    <w:rsid w:val="007C6410"/>
    <w:rsid w:val="007C69A7"/>
    <w:rsid w:val="007D109D"/>
    <w:rsid w:val="007D1541"/>
    <w:rsid w:val="007D1A72"/>
    <w:rsid w:val="007D2A7B"/>
    <w:rsid w:val="007D442F"/>
    <w:rsid w:val="007D4B0C"/>
    <w:rsid w:val="007D5474"/>
    <w:rsid w:val="007D5FF5"/>
    <w:rsid w:val="007D6F53"/>
    <w:rsid w:val="007D7312"/>
    <w:rsid w:val="007D768A"/>
    <w:rsid w:val="007E0936"/>
    <w:rsid w:val="007E17E4"/>
    <w:rsid w:val="007E1B7D"/>
    <w:rsid w:val="007E22AA"/>
    <w:rsid w:val="007E344B"/>
    <w:rsid w:val="007E3C6D"/>
    <w:rsid w:val="007E45BC"/>
    <w:rsid w:val="007E482B"/>
    <w:rsid w:val="007E48F0"/>
    <w:rsid w:val="007E4CF9"/>
    <w:rsid w:val="007E5665"/>
    <w:rsid w:val="007E600A"/>
    <w:rsid w:val="007E6022"/>
    <w:rsid w:val="007E667D"/>
    <w:rsid w:val="007E7022"/>
    <w:rsid w:val="007F14EB"/>
    <w:rsid w:val="007F1571"/>
    <w:rsid w:val="007F25AE"/>
    <w:rsid w:val="007F2B65"/>
    <w:rsid w:val="007F3346"/>
    <w:rsid w:val="007F3DD1"/>
    <w:rsid w:val="007F52D1"/>
    <w:rsid w:val="007F6CA6"/>
    <w:rsid w:val="00800B1E"/>
    <w:rsid w:val="0080137E"/>
    <w:rsid w:val="008018D8"/>
    <w:rsid w:val="00801F10"/>
    <w:rsid w:val="0080238E"/>
    <w:rsid w:val="00802D1B"/>
    <w:rsid w:val="00803668"/>
    <w:rsid w:val="00803799"/>
    <w:rsid w:val="008039FD"/>
    <w:rsid w:val="00803DB8"/>
    <w:rsid w:val="008043D9"/>
    <w:rsid w:val="00804728"/>
    <w:rsid w:val="00805D84"/>
    <w:rsid w:val="00806137"/>
    <w:rsid w:val="00806679"/>
    <w:rsid w:val="0080694B"/>
    <w:rsid w:val="00806BE5"/>
    <w:rsid w:val="00806DEB"/>
    <w:rsid w:val="008070AB"/>
    <w:rsid w:val="00807BEE"/>
    <w:rsid w:val="0081209B"/>
    <w:rsid w:val="0081227C"/>
    <w:rsid w:val="008124BF"/>
    <w:rsid w:val="00812C07"/>
    <w:rsid w:val="008132B1"/>
    <w:rsid w:val="00813563"/>
    <w:rsid w:val="00815FB0"/>
    <w:rsid w:val="008164A0"/>
    <w:rsid w:val="00817108"/>
    <w:rsid w:val="008171E3"/>
    <w:rsid w:val="00820190"/>
    <w:rsid w:val="00820AC7"/>
    <w:rsid w:val="00820B15"/>
    <w:rsid w:val="00822D73"/>
    <w:rsid w:val="00822E0D"/>
    <w:rsid w:val="0082343C"/>
    <w:rsid w:val="0082453A"/>
    <w:rsid w:val="0082462F"/>
    <w:rsid w:val="00826D14"/>
    <w:rsid w:val="00826F19"/>
    <w:rsid w:val="00827622"/>
    <w:rsid w:val="0082792D"/>
    <w:rsid w:val="00827A34"/>
    <w:rsid w:val="00827D63"/>
    <w:rsid w:val="00830734"/>
    <w:rsid w:val="00831A69"/>
    <w:rsid w:val="0083248A"/>
    <w:rsid w:val="0083258A"/>
    <w:rsid w:val="00832CAE"/>
    <w:rsid w:val="00833D84"/>
    <w:rsid w:val="00834E5F"/>
    <w:rsid w:val="00835353"/>
    <w:rsid w:val="008353DC"/>
    <w:rsid w:val="008371D2"/>
    <w:rsid w:val="00837223"/>
    <w:rsid w:val="00837824"/>
    <w:rsid w:val="00840052"/>
    <w:rsid w:val="008400F1"/>
    <w:rsid w:val="00840799"/>
    <w:rsid w:val="008409AD"/>
    <w:rsid w:val="00840A31"/>
    <w:rsid w:val="008416A8"/>
    <w:rsid w:val="008419AA"/>
    <w:rsid w:val="00841D38"/>
    <w:rsid w:val="008441DF"/>
    <w:rsid w:val="00844AF7"/>
    <w:rsid w:val="008453F2"/>
    <w:rsid w:val="008463E3"/>
    <w:rsid w:val="00847ED2"/>
    <w:rsid w:val="00850B23"/>
    <w:rsid w:val="00851293"/>
    <w:rsid w:val="00851635"/>
    <w:rsid w:val="00851E9B"/>
    <w:rsid w:val="008532DC"/>
    <w:rsid w:val="0085466A"/>
    <w:rsid w:val="00854DA4"/>
    <w:rsid w:val="00855B5E"/>
    <w:rsid w:val="0086079D"/>
    <w:rsid w:val="00860BDE"/>
    <w:rsid w:val="00861C44"/>
    <w:rsid w:val="00862827"/>
    <w:rsid w:val="0086287A"/>
    <w:rsid w:val="00862C78"/>
    <w:rsid w:val="00862FE0"/>
    <w:rsid w:val="00863741"/>
    <w:rsid w:val="00863763"/>
    <w:rsid w:val="008661B5"/>
    <w:rsid w:val="00866F9D"/>
    <w:rsid w:val="008707EC"/>
    <w:rsid w:val="00870AE4"/>
    <w:rsid w:val="00870DFD"/>
    <w:rsid w:val="0087110B"/>
    <w:rsid w:val="0087162E"/>
    <w:rsid w:val="008719E0"/>
    <w:rsid w:val="00872783"/>
    <w:rsid w:val="008734E5"/>
    <w:rsid w:val="00873BCE"/>
    <w:rsid w:val="00875008"/>
    <w:rsid w:val="008757FA"/>
    <w:rsid w:val="00875C9A"/>
    <w:rsid w:val="008762FE"/>
    <w:rsid w:val="00876346"/>
    <w:rsid w:val="00881921"/>
    <w:rsid w:val="00881B31"/>
    <w:rsid w:val="00881B36"/>
    <w:rsid w:val="008826E7"/>
    <w:rsid w:val="00882730"/>
    <w:rsid w:val="008831BA"/>
    <w:rsid w:val="008836E7"/>
    <w:rsid w:val="0088389B"/>
    <w:rsid w:val="00883F00"/>
    <w:rsid w:val="00885CBF"/>
    <w:rsid w:val="008874D4"/>
    <w:rsid w:val="0088757B"/>
    <w:rsid w:val="00887B5E"/>
    <w:rsid w:val="008902F1"/>
    <w:rsid w:val="008919EA"/>
    <w:rsid w:val="00891CDF"/>
    <w:rsid w:val="00891DBC"/>
    <w:rsid w:val="008923DD"/>
    <w:rsid w:val="008930C0"/>
    <w:rsid w:val="008935BA"/>
    <w:rsid w:val="00893680"/>
    <w:rsid w:val="00894176"/>
    <w:rsid w:val="008947AA"/>
    <w:rsid w:val="00896331"/>
    <w:rsid w:val="008974A9"/>
    <w:rsid w:val="008976DA"/>
    <w:rsid w:val="00897775"/>
    <w:rsid w:val="008A044E"/>
    <w:rsid w:val="008A1558"/>
    <w:rsid w:val="008A2C71"/>
    <w:rsid w:val="008A30A7"/>
    <w:rsid w:val="008A4E9B"/>
    <w:rsid w:val="008A590F"/>
    <w:rsid w:val="008A624E"/>
    <w:rsid w:val="008A6D13"/>
    <w:rsid w:val="008A6DBC"/>
    <w:rsid w:val="008A77CD"/>
    <w:rsid w:val="008A7862"/>
    <w:rsid w:val="008A7871"/>
    <w:rsid w:val="008A7D82"/>
    <w:rsid w:val="008B129B"/>
    <w:rsid w:val="008B216C"/>
    <w:rsid w:val="008B224A"/>
    <w:rsid w:val="008B23F7"/>
    <w:rsid w:val="008B48AE"/>
    <w:rsid w:val="008B4EF4"/>
    <w:rsid w:val="008B6169"/>
    <w:rsid w:val="008B6C82"/>
    <w:rsid w:val="008B7651"/>
    <w:rsid w:val="008B76A2"/>
    <w:rsid w:val="008C11A4"/>
    <w:rsid w:val="008C11F3"/>
    <w:rsid w:val="008C1BF5"/>
    <w:rsid w:val="008C28EF"/>
    <w:rsid w:val="008C38DA"/>
    <w:rsid w:val="008C402D"/>
    <w:rsid w:val="008C4F4D"/>
    <w:rsid w:val="008C51B0"/>
    <w:rsid w:val="008C5775"/>
    <w:rsid w:val="008C5864"/>
    <w:rsid w:val="008C59DA"/>
    <w:rsid w:val="008C5D60"/>
    <w:rsid w:val="008C6903"/>
    <w:rsid w:val="008D0963"/>
    <w:rsid w:val="008D1357"/>
    <w:rsid w:val="008D3A31"/>
    <w:rsid w:val="008D4DA1"/>
    <w:rsid w:val="008D5221"/>
    <w:rsid w:val="008D74B7"/>
    <w:rsid w:val="008D7801"/>
    <w:rsid w:val="008D7D4A"/>
    <w:rsid w:val="008E03E8"/>
    <w:rsid w:val="008E076C"/>
    <w:rsid w:val="008E0BBA"/>
    <w:rsid w:val="008E163F"/>
    <w:rsid w:val="008E20DA"/>
    <w:rsid w:val="008E2233"/>
    <w:rsid w:val="008E3A22"/>
    <w:rsid w:val="008E4986"/>
    <w:rsid w:val="008E5114"/>
    <w:rsid w:val="008E5B3B"/>
    <w:rsid w:val="008E7208"/>
    <w:rsid w:val="008E79FE"/>
    <w:rsid w:val="008E7D13"/>
    <w:rsid w:val="008F06B1"/>
    <w:rsid w:val="008F0A8E"/>
    <w:rsid w:val="008F0CCC"/>
    <w:rsid w:val="008F0D38"/>
    <w:rsid w:val="008F15A8"/>
    <w:rsid w:val="008F1F8B"/>
    <w:rsid w:val="008F2349"/>
    <w:rsid w:val="008F3C74"/>
    <w:rsid w:val="008F420B"/>
    <w:rsid w:val="008F42C9"/>
    <w:rsid w:val="008F4934"/>
    <w:rsid w:val="008F5F26"/>
    <w:rsid w:val="008F62BF"/>
    <w:rsid w:val="008F64A3"/>
    <w:rsid w:val="008F6A92"/>
    <w:rsid w:val="008F6B56"/>
    <w:rsid w:val="008F6EFA"/>
    <w:rsid w:val="008F7B0E"/>
    <w:rsid w:val="00902CE2"/>
    <w:rsid w:val="009036C8"/>
    <w:rsid w:val="00904C49"/>
    <w:rsid w:val="00905122"/>
    <w:rsid w:val="00905373"/>
    <w:rsid w:val="0090747A"/>
    <w:rsid w:val="00907705"/>
    <w:rsid w:val="00907AB5"/>
    <w:rsid w:val="00907EF2"/>
    <w:rsid w:val="00907F22"/>
    <w:rsid w:val="00910103"/>
    <w:rsid w:val="00912AB8"/>
    <w:rsid w:val="00912C2F"/>
    <w:rsid w:val="00913827"/>
    <w:rsid w:val="00913D2D"/>
    <w:rsid w:val="009149DB"/>
    <w:rsid w:val="00914DB4"/>
    <w:rsid w:val="00915363"/>
    <w:rsid w:val="009177B8"/>
    <w:rsid w:val="00917974"/>
    <w:rsid w:val="00917B74"/>
    <w:rsid w:val="00917E26"/>
    <w:rsid w:val="00920060"/>
    <w:rsid w:val="0092028F"/>
    <w:rsid w:val="00921372"/>
    <w:rsid w:val="009216E3"/>
    <w:rsid w:val="00921A4E"/>
    <w:rsid w:val="00922C73"/>
    <w:rsid w:val="00922EC1"/>
    <w:rsid w:val="009242E5"/>
    <w:rsid w:val="00924B64"/>
    <w:rsid w:val="0092556C"/>
    <w:rsid w:val="00925C40"/>
    <w:rsid w:val="0092622A"/>
    <w:rsid w:val="00926A42"/>
    <w:rsid w:val="00927297"/>
    <w:rsid w:val="0093032A"/>
    <w:rsid w:val="0093061F"/>
    <w:rsid w:val="00930C9A"/>
    <w:rsid w:val="00932855"/>
    <w:rsid w:val="009330FA"/>
    <w:rsid w:val="00933601"/>
    <w:rsid w:val="00933B3D"/>
    <w:rsid w:val="00933BB9"/>
    <w:rsid w:val="009340E8"/>
    <w:rsid w:val="0093435E"/>
    <w:rsid w:val="0093456F"/>
    <w:rsid w:val="009346E4"/>
    <w:rsid w:val="00934B50"/>
    <w:rsid w:val="00934BE7"/>
    <w:rsid w:val="00934C48"/>
    <w:rsid w:val="00934EB9"/>
    <w:rsid w:val="00935B0B"/>
    <w:rsid w:val="0093629C"/>
    <w:rsid w:val="0093635B"/>
    <w:rsid w:val="00936682"/>
    <w:rsid w:val="009369D8"/>
    <w:rsid w:val="0094037B"/>
    <w:rsid w:val="009406D1"/>
    <w:rsid w:val="0094161A"/>
    <w:rsid w:val="009418F8"/>
    <w:rsid w:val="00942114"/>
    <w:rsid w:val="009423F8"/>
    <w:rsid w:val="00942F1E"/>
    <w:rsid w:val="00943821"/>
    <w:rsid w:val="009441BA"/>
    <w:rsid w:val="00944810"/>
    <w:rsid w:val="00944855"/>
    <w:rsid w:val="00944D11"/>
    <w:rsid w:val="00945063"/>
    <w:rsid w:val="00945481"/>
    <w:rsid w:val="00946BC1"/>
    <w:rsid w:val="00947122"/>
    <w:rsid w:val="00947570"/>
    <w:rsid w:val="009501B5"/>
    <w:rsid w:val="00950307"/>
    <w:rsid w:val="009504D8"/>
    <w:rsid w:val="00950A3D"/>
    <w:rsid w:val="00951FF8"/>
    <w:rsid w:val="00952B9C"/>
    <w:rsid w:val="00952E60"/>
    <w:rsid w:val="00954FE9"/>
    <w:rsid w:val="00956354"/>
    <w:rsid w:val="00956484"/>
    <w:rsid w:val="0095667F"/>
    <w:rsid w:val="00956A55"/>
    <w:rsid w:val="0095721D"/>
    <w:rsid w:val="009578D1"/>
    <w:rsid w:val="009578DB"/>
    <w:rsid w:val="00957AAB"/>
    <w:rsid w:val="00957C60"/>
    <w:rsid w:val="0096047B"/>
    <w:rsid w:val="00961B0E"/>
    <w:rsid w:val="00961FF4"/>
    <w:rsid w:val="00962706"/>
    <w:rsid w:val="00962BD2"/>
    <w:rsid w:val="00964211"/>
    <w:rsid w:val="00964965"/>
    <w:rsid w:val="00964BAD"/>
    <w:rsid w:val="00964D2A"/>
    <w:rsid w:val="00965ADE"/>
    <w:rsid w:val="00965D3F"/>
    <w:rsid w:val="009662D3"/>
    <w:rsid w:val="0096741A"/>
    <w:rsid w:val="00970059"/>
    <w:rsid w:val="00970B59"/>
    <w:rsid w:val="009711A5"/>
    <w:rsid w:val="00971928"/>
    <w:rsid w:val="00972262"/>
    <w:rsid w:val="00972780"/>
    <w:rsid w:val="00973240"/>
    <w:rsid w:val="0097362B"/>
    <w:rsid w:val="009739D4"/>
    <w:rsid w:val="00973FBB"/>
    <w:rsid w:val="00973FEF"/>
    <w:rsid w:val="00974EFF"/>
    <w:rsid w:val="00976378"/>
    <w:rsid w:val="00976811"/>
    <w:rsid w:val="00976B60"/>
    <w:rsid w:val="0097762C"/>
    <w:rsid w:val="0097799A"/>
    <w:rsid w:val="0098063F"/>
    <w:rsid w:val="00981649"/>
    <w:rsid w:val="00981B6B"/>
    <w:rsid w:val="00982283"/>
    <w:rsid w:val="00982A2E"/>
    <w:rsid w:val="0098355B"/>
    <w:rsid w:val="00983BE8"/>
    <w:rsid w:val="00983EF7"/>
    <w:rsid w:val="009847D9"/>
    <w:rsid w:val="0098658A"/>
    <w:rsid w:val="009878EB"/>
    <w:rsid w:val="009902D5"/>
    <w:rsid w:val="0099054B"/>
    <w:rsid w:val="00990E07"/>
    <w:rsid w:val="00991C75"/>
    <w:rsid w:val="00991D68"/>
    <w:rsid w:val="00991E73"/>
    <w:rsid w:val="009925A1"/>
    <w:rsid w:val="009939A7"/>
    <w:rsid w:val="00993A2E"/>
    <w:rsid w:val="00993DC8"/>
    <w:rsid w:val="009944A4"/>
    <w:rsid w:val="0099485F"/>
    <w:rsid w:val="0099569D"/>
    <w:rsid w:val="009960D7"/>
    <w:rsid w:val="00996831"/>
    <w:rsid w:val="009968D7"/>
    <w:rsid w:val="00996CC8"/>
    <w:rsid w:val="00997495"/>
    <w:rsid w:val="00997D20"/>
    <w:rsid w:val="009A03F8"/>
    <w:rsid w:val="009A089F"/>
    <w:rsid w:val="009A0BD0"/>
    <w:rsid w:val="009A20DB"/>
    <w:rsid w:val="009A2B2F"/>
    <w:rsid w:val="009A3690"/>
    <w:rsid w:val="009A4784"/>
    <w:rsid w:val="009A4A5E"/>
    <w:rsid w:val="009A4FEB"/>
    <w:rsid w:val="009A5945"/>
    <w:rsid w:val="009A629C"/>
    <w:rsid w:val="009A6AB7"/>
    <w:rsid w:val="009A6AF8"/>
    <w:rsid w:val="009A6F9A"/>
    <w:rsid w:val="009A7E4C"/>
    <w:rsid w:val="009B04A2"/>
    <w:rsid w:val="009B095B"/>
    <w:rsid w:val="009B0C95"/>
    <w:rsid w:val="009B1537"/>
    <w:rsid w:val="009B1621"/>
    <w:rsid w:val="009B251F"/>
    <w:rsid w:val="009B31A8"/>
    <w:rsid w:val="009B52C1"/>
    <w:rsid w:val="009B7CB5"/>
    <w:rsid w:val="009C24C8"/>
    <w:rsid w:val="009C3D26"/>
    <w:rsid w:val="009C436B"/>
    <w:rsid w:val="009C51A7"/>
    <w:rsid w:val="009C5516"/>
    <w:rsid w:val="009C5E27"/>
    <w:rsid w:val="009C6574"/>
    <w:rsid w:val="009C7249"/>
    <w:rsid w:val="009C769E"/>
    <w:rsid w:val="009C77DD"/>
    <w:rsid w:val="009C7F67"/>
    <w:rsid w:val="009D08AF"/>
    <w:rsid w:val="009D08CB"/>
    <w:rsid w:val="009D08D2"/>
    <w:rsid w:val="009D20AA"/>
    <w:rsid w:val="009D393C"/>
    <w:rsid w:val="009D3C56"/>
    <w:rsid w:val="009D4143"/>
    <w:rsid w:val="009D4C68"/>
    <w:rsid w:val="009D5078"/>
    <w:rsid w:val="009D5D89"/>
    <w:rsid w:val="009D5E01"/>
    <w:rsid w:val="009D6964"/>
    <w:rsid w:val="009D6CF7"/>
    <w:rsid w:val="009D7F15"/>
    <w:rsid w:val="009E0757"/>
    <w:rsid w:val="009E07F1"/>
    <w:rsid w:val="009E0CB0"/>
    <w:rsid w:val="009E210F"/>
    <w:rsid w:val="009E4123"/>
    <w:rsid w:val="009E4B1A"/>
    <w:rsid w:val="009E4B8A"/>
    <w:rsid w:val="009E4BF6"/>
    <w:rsid w:val="009E6F76"/>
    <w:rsid w:val="009E759A"/>
    <w:rsid w:val="009E7E49"/>
    <w:rsid w:val="009F0BA4"/>
    <w:rsid w:val="009F0E0F"/>
    <w:rsid w:val="009F153C"/>
    <w:rsid w:val="009F175D"/>
    <w:rsid w:val="009F1A20"/>
    <w:rsid w:val="009F2BB3"/>
    <w:rsid w:val="009F2E17"/>
    <w:rsid w:val="009F3443"/>
    <w:rsid w:val="009F3892"/>
    <w:rsid w:val="009F51B7"/>
    <w:rsid w:val="009F54F9"/>
    <w:rsid w:val="009F5A3A"/>
    <w:rsid w:val="009F6D3A"/>
    <w:rsid w:val="009F6F24"/>
    <w:rsid w:val="009F709D"/>
    <w:rsid w:val="009F7214"/>
    <w:rsid w:val="009F742D"/>
    <w:rsid w:val="009F74AB"/>
    <w:rsid w:val="00A003B4"/>
    <w:rsid w:val="00A0084B"/>
    <w:rsid w:val="00A00A46"/>
    <w:rsid w:val="00A0122D"/>
    <w:rsid w:val="00A012DF"/>
    <w:rsid w:val="00A01564"/>
    <w:rsid w:val="00A02430"/>
    <w:rsid w:val="00A027C4"/>
    <w:rsid w:val="00A0386D"/>
    <w:rsid w:val="00A03E52"/>
    <w:rsid w:val="00A0461D"/>
    <w:rsid w:val="00A05071"/>
    <w:rsid w:val="00A0522F"/>
    <w:rsid w:val="00A05706"/>
    <w:rsid w:val="00A05870"/>
    <w:rsid w:val="00A06A36"/>
    <w:rsid w:val="00A07BE8"/>
    <w:rsid w:val="00A103DA"/>
    <w:rsid w:val="00A11309"/>
    <w:rsid w:val="00A11AA2"/>
    <w:rsid w:val="00A11BC5"/>
    <w:rsid w:val="00A11E3A"/>
    <w:rsid w:val="00A1272D"/>
    <w:rsid w:val="00A1295F"/>
    <w:rsid w:val="00A12DC7"/>
    <w:rsid w:val="00A17825"/>
    <w:rsid w:val="00A2086C"/>
    <w:rsid w:val="00A2155F"/>
    <w:rsid w:val="00A21B5D"/>
    <w:rsid w:val="00A2243D"/>
    <w:rsid w:val="00A23D09"/>
    <w:rsid w:val="00A23FDD"/>
    <w:rsid w:val="00A2400F"/>
    <w:rsid w:val="00A24E40"/>
    <w:rsid w:val="00A24ED3"/>
    <w:rsid w:val="00A26523"/>
    <w:rsid w:val="00A30249"/>
    <w:rsid w:val="00A30251"/>
    <w:rsid w:val="00A30553"/>
    <w:rsid w:val="00A30774"/>
    <w:rsid w:val="00A30D6E"/>
    <w:rsid w:val="00A31537"/>
    <w:rsid w:val="00A31BE6"/>
    <w:rsid w:val="00A31F14"/>
    <w:rsid w:val="00A32F32"/>
    <w:rsid w:val="00A3405E"/>
    <w:rsid w:val="00A3428A"/>
    <w:rsid w:val="00A346D4"/>
    <w:rsid w:val="00A35A44"/>
    <w:rsid w:val="00A37053"/>
    <w:rsid w:val="00A37870"/>
    <w:rsid w:val="00A37D4F"/>
    <w:rsid w:val="00A41879"/>
    <w:rsid w:val="00A4198B"/>
    <w:rsid w:val="00A421A4"/>
    <w:rsid w:val="00A4226F"/>
    <w:rsid w:val="00A42950"/>
    <w:rsid w:val="00A42A32"/>
    <w:rsid w:val="00A42C8A"/>
    <w:rsid w:val="00A43D52"/>
    <w:rsid w:val="00A44958"/>
    <w:rsid w:val="00A46DEC"/>
    <w:rsid w:val="00A47000"/>
    <w:rsid w:val="00A477C1"/>
    <w:rsid w:val="00A47D21"/>
    <w:rsid w:val="00A500F9"/>
    <w:rsid w:val="00A50331"/>
    <w:rsid w:val="00A50E5A"/>
    <w:rsid w:val="00A51038"/>
    <w:rsid w:val="00A513C4"/>
    <w:rsid w:val="00A527C8"/>
    <w:rsid w:val="00A52810"/>
    <w:rsid w:val="00A5294B"/>
    <w:rsid w:val="00A539FB"/>
    <w:rsid w:val="00A54430"/>
    <w:rsid w:val="00A55559"/>
    <w:rsid w:val="00A55D78"/>
    <w:rsid w:val="00A560F7"/>
    <w:rsid w:val="00A5662D"/>
    <w:rsid w:val="00A56704"/>
    <w:rsid w:val="00A56C1B"/>
    <w:rsid w:val="00A5705C"/>
    <w:rsid w:val="00A575F9"/>
    <w:rsid w:val="00A602F8"/>
    <w:rsid w:val="00A61992"/>
    <w:rsid w:val="00A61F19"/>
    <w:rsid w:val="00A6303F"/>
    <w:rsid w:val="00A63540"/>
    <w:rsid w:val="00A640E5"/>
    <w:rsid w:val="00A64E24"/>
    <w:rsid w:val="00A65B7B"/>
    <w:rsid w:val="00A6649A"/>
    <w:rsid w:val="00A668B9"/>
    <w:rsid w:val="00A67EDC"/>
    <w:rsid w:val="00A70276"/>
    <w:rsid w:val="00A70479"/>
    <w:rsid w:val="00A7105C"/>
    <w:rsid w:val="00A72998"/>
    <w:rsid w:val="00A731DB"/>
    <w:rsid w:val="00A73DAD"/>
    <w:rsid w:val="00A74DFB"/>
    <w:rsid w:val="00A7738B"/>
    <w:rsid w:val="00A773BA"/>
    <w:rsid w:val="00A77A48"/>
    <w:rsid w:val="00A800C8"/>
    <w:rsid w:val="00A80DB3"/>
    <w:rsid w:val="00A80EA6"/>
    <w:rsid w:val="00A862A1"/>
    <w:rsid w:val="00A868C7"/>
    <w:rsid w:val="00A876B5"/>
    <w:rsid w:val="00A8793E"/>
    <w:rsid w:val="00A87F95"/>
    <w:rsid w:val="00A90306"/>
    <w:rsid w:val="00A90CFF"/>
    <w:rsid w:val="00A9115B"/>
    <w:rsid w:val="00A91EC9"/>
    <w:rsid w:val="00A92033"/>
    <w:rsid w:val="00A920E9"/>
    <w:rsid w:val="00A92D41"/>
    <w:rsid w:val="00A930B7"/>
    <w:rsid w:val="00A936A0"/>
    <w:rsid w:val="00A93B44"/>
    <w:rsid w:val="00A941C9"/>
    <w:rsid w:val="00A950BA"/>
    <w:rsid w:val="00A95FF9"/>
    <w:rsid w:val="00A96841"/>
    <w:rsid w:val="00A973AC"/>
    <w:rsid w:val="00A97BC6"/>
    <w:rsid w:val="00A97FDE"/>
    <w:rsid w:val="00AA057F"/>
    <w:rsid w:val="00AA0EF2"/>
    <w:rsid w:val="00AA1E54"/>
    <w:rsid w:val="00AA2F5D"/>
    <w:rsid w:val="00AA3757"/>
    <w:rsid w:val="00AA3D44"/>
    <w:rsid w:val="00AA3E55"/>
    <w:rsid w:val="00AA4983"/>
    <w:rsid w:val="00AA6B5F"/>
    <w:rsid w:val="00AA782B"/>
    <w:rsid w:val="00AA7C12"/>
    <w:rsid w:val="00AA7F23"/>
    <w:rsid w:val="00AB0594"/>
    <w:rsid w:val="00AB077A"/>
    <w:rsid w:val="00AB09C4"/>
    <w:rsid w:val="00AB0D31"/>
    <w:rsid w:val="00AB1602"/>
    <w:rsid w:val="00AB3170"/>
    <w:rsid w:val="00AB3B6A"/>
    <w:rsid w:val="00AB533F"/>
    <w:rsid w:val="00AB5C0C"/>
    <w:rsid w:val="00AB64B8"/>
    <w:rsid w:val="00AB6E63"/>
    <w:rsid w:val="00AB73A7"/>
    <w:rsid w:val="00AB7F7F"/>
    <w:rsid w:val="00AC0927"/>
    <w:rsid w:val="00AC181C"/>
    <w:rsid w:val="00AC19AD"/>
    <w:rsid w:val="00AC1DDE"/>
    <w:rsid w:val="00AC33C3"/>
    <w:rsid w:val="00AC529F"/>
    <w:rsid w:val="00AC5C1B"/>
    <w:rsid w:val="00AC5E0B"/>
    <w:rsid w:val="00AC68E0"/>
    <w:rsid w:val="00AC6F09"/>
    <w:rsid w:val="00AC7B4F"/>
    <w:rsid w:val="00AD0237"/>
    <w:rsid w:val="00AD06E7"/>
    <w:rsid w:val="00AD0B7A"/>
    <w:rsid w:val="00AD0B81"/>
    <w:rsid w:val="00AD12B2"/>
    <w:rsid w:val="00AD14AB"/>
    <w:rsid w:val="00AD2122"/>
    <w:rsid w:val="00AD301B"/>
    <w:rsid w:val="00AD3243"/>
    <w:rsid w:val="00AD35DF"/>
    <w:rsid w:val="00AD3B67"/>
    <w:rsid w:val="00AD40E5"/>
    <w:rsid w:val="00AD4F42"/>
    <w:rsid w:val="00AD56BB"/>
    <w:rsid w:val="00AD58C1"/>
    <w:rsid w:val="00AD7031"/>
    <w:rsid w:val="00AD7756"/>
    <w:rsid w:val="00AD7D3B"/>
    <w:rsid w:val="00AD7F14"/>
    <w:rsid w:val="00AE0028"/>
    <w:rsid w:val="00AE23A3"/>
    <w:rsid w:val="00AE3664"/>
    <w:rsid w:val="00AE3867"/>
    <w:rsid w:val="00AE45E7"/>
    <w:rsid w:val="00AE4826"/>
    <w:rsid w:val="00AE5B82"/>
    <w:rsid w:val="00AE5F60"/>
    <w:rsid w:val="00AF074B"/>
    <w:rsid w:val="00AF1449"/>
    <w:rsid w:val="00AF172B"/>
    <w:rsid w:val="00AF2036"/>
    <w:rsid w:val="00AF21EC"/>
    <w:rsid w:val="00AF2727"/>
    <w:rsid w:val="00AF2FAA"/>
    <w:rsid w:val="00AF4386"/>
    <w:rsid w:val="00AF4917"/>
    <w:rsid w:val="00AF4984"/>
    <w:rsid w:val="00AF4CBA"/>
    <w:rsid w:val="00AF4D98"/>
    <w:rsid w:val="00AF5650"/>
    <w:rsid w:val="00AF6225"/>
    <w:rsid w:val="00AF649E"/>
    <w:rsid w:val="00AF732B"/>
    <w:rsid w:val="00AF73AE"/>
    <w:rsid w:val="00AF74EB"/>
    <w:rsid w:val="00AF7EDB"/>
    <w:rsid w:val="00B00215"/>
    <w:rsid w:val="00B0311F"/>
    <w:rsid w:val="00B031D8"/>
    <w:rsid w:val="00B05112"/>
    <w:rsid w:val="00B06283"/>
    <w:rsid w:val="00B06686"/>
    <w:rsid w:val="00B07359"/>
    <w:rsid w:val="00B10594"/>
    <w:rsid w:val="00B1083B"/>
    <w:rsid w:val="00B11206"/>
    <w:rsid w:val="00B11F2A"/>
    <w:rsid w:val="00B15475"/>
    <w:rsid w:val="00B15707"/>
    <w:rsid w:val="00B15CB2"/>
    <w:rsid w:val="00B15CF1"/>
    <w:rsid w:val="00B175DF"/>
    <w:rsid w:val="00B17DAB"/>
    <w:rsid w:val="00B200FC"/>
    <w:rsid w:val="00B20A21"/>
    <w:rsid w:val="00B20C3F"/>
    <w:rsid w:val="00B210CE"/>
    <w:rsid w:val="00B211AB"/>
    <w:rsid w:val="00B21A06"/>
    <w:rsid w:val="00B21FCD"/>
    <w:rsid w:val="00B23452"/>
    <w:rsid w:val="00B23506"/>
    <w:rsid w:val="00B239EC"/>
    <w:rsid w:val="00B23B63"/>
    <w:rsid w:val="00B23BCF"/>
    <w:rsid w:val="00B23F72"/>
    <w:rsid w:val="00B2407E"/>
    <w:rsid w:val="00B24353"/>
    <w:rsid w:val="00B25CDD"/>
    <w:rsid w:val="00B275E0"/>
    <w:rsid w:val="00B308A8"/>
    <w:rsid w:val="00B31593"/>
    <w:rsid w:val="00B31DB3"/>
    <w:rsid w:val="00B31DD1"/>
    <w:rsid w:val="00B3253F"/>
    <w:rsid w:val="00B325E2"/>
    <w:rsid w:val="00B32848"/>
    <w:rsid w:val="00B329D5"/>
    <w:rsid w:val="00B334F8"/>
    <w:rsid w:val="00B33AE8"/>
    <w:rsid w:val="00B3454C"/>
    <w:rsid w:val="00B3457E"/>
    <w:rsid w:val="00B353DF"/>
    <w:rsid w:val="00B35B0A"/>
    <w:rsid w:val="00B35F86"/>
    <w:rsid w:val="00B3637B"/>
    <w:rsid w:val="00B36485"/>
    <w:rsid w:val="00B37286"/>
    <w:rsid w:val="00B40D99"/>
    <w:rsid w:val="00B4105E"/>
    <w:rsid w:val="00B417F3"/>
    <w:rsid w:val="00B41A98"/>
    <w:rsid w:val="00B41D2E"/>
    <w:rsid w:val="00B42517"/>
    <w:rsid w:val="00B425E6"/>
    <w:rsid w:val="00B430D4"/>
    <w:rsid w:val="00B43361"/>
    <w:rsid w:val="00B46591"/>
    <w:rsid w:val="00B46E82"/>
    <w:rsid w:val="00B46F80"/>
    <w:rsid w:val="00B47801"/>
    <w:rsid w:val="00B5072C"/>
    <w:rsid w:val="00B51A80"/>
    <w:rsid w:val="00B52CD3"/>
    <w:rsid w:val="00B534BE"/>
    <w:rsid w:val="00B53B17"/>
    <w:rsid w:val="00B53DDD"/>
    <w:rsid w:val="00B54F4D"/>
    <w:rsid w:val="00B5502F"/>
    <w:rsid w:val="00B55475"/>
    <w:rsid w:val="00B559A8"/>
    <w:rsid w:val="00B5609B"/>
    <w:rsid w:val="00B57658"/>
    <w:rsid w:val="00B57EF5"/>
    <w:rsid w:val="00B60953"/>
    <w:rsid w:val="00B61A5E"/>
    <w:rsid w:val="00B61FDC"/>
    <w:rsid w:val="00B625B5"/>
    <w:rsid w:val="00B63100"/>
    <w:rsid w:val="00B63199"/>
    <w:rsid w:val="00B63333"/>
    <w:rsid w:val="00B652BB"/>
    <w:rsid w:val="00B65462"/>
    <w:rsid w:val="00B65584"/>
    <w:rsid w:val="00B65EEE"/>
    <w:rsid w:val="00B66277"/>
    <w:rsid w:val="00B663D8"/>
    <w:rsid w:val="00B673DC"/>
    <w:rsid w:val="00B70547"/>
    <w:rsid w:val="00B72D54"/>
    <w:rsid w:val="00B732A8"/>
    <w:rsid w:val="00B74502"/>
    <w:rsid w:val="00B7478C"/>
    <w:rsid w:val="00B74EE9"/>
    <w:rsid w:val="00B75209"/>
    <w:rsid w:val="00B753E0"/>
    <w:rsid w:val="00B75C8D"/>
    <w:rsid w:val="00B75FDA"/>
    <w:rsid w:val="00B76051"/>
    <w:rsid w:val="00B76F1D"/>
    <w:rsid w:val="00B77E41"/>
    <w:rsid w:val="00B80474"/>
    <w:rsid w:val="00B80B40"/>
    <w:rsid w:val="00B80E17"/>
    <w:rsid w:val="00B82071"/>
    <w:rsid w:val="00B8287D"/>
    <w:rsid w:val="00B83109"/>
    <w:rsid w:val="00B832E7"/>
    <w:rsid w:val="00B8371B"/>
    <w:rsid w:val="00B8611B"/>
    <w:rsid w:val="00B8694C"/>
    <w:rsid w:val="00B86C40"/>
    <w:rsid w:val="00B87291"/>
    <w:rsid w:val="00B90C16"/>
    <w:rsid w:val="00B90C30"/>
    <w:rsid w:val="00B9132C"/>
    <w:rsid w:val="00B91AB0"/>
    <w:rsid w:val="00B924F9"/>
    <w:rsid w:val="00B92BA4"/>
    <w:rsid w:val="00B9415F"/>
    <w:rsid w:val="00B94A50"/>
    <w:rsid w:val="00B94BE2"/>
    <w:rsid w:val="00B94DDB"/>
    <w:rsid w:val="00B95287"/>
    <w:rsid w:val="00B95649"/>
    <w:rsid w:val="00B9672D"/>
    <w:rsid w:val="00B96DD4"/>
    <w:rsid w:val="00B970E6"/>
    <w:rsid w:val="00B977D3"/>
    <w:rsid w:val="00B97B93"/>
    <w:rsid w:val="00BA0170"/>
    <w:rsid w:val="00BA0639"/>
    <w:rsid w:val="00BA0E52"/>
    <w:rsid w:val="00BA1342"/>
    <w:rsid w:val="00BA1A04"/>
    <w:rsid w:val="00BA2823"/>
    <w:rsid w:val="00BA2E8A"/>
    <w:rsid w:val="00BA3DB2"/>
    <w:rsid w:val="00BA4E92"/>
    <w:rsid w:val="00BA55F7"/>
    <w:rsid w:val="00BA6B3D"/>
    <w:rsid w:val="00BA71E2"/>
    <w:rsid w:val="00BA730C"/>
    <w:rsid w:val="00BA749D"/>
    <w:rsid w:val="00BB09AC"/>
    <w:rsid w:val="00BB09DF"/>
    <w:rsid w:val="00BB396F"/>
    <w:rsid w:val="00BB447A"/>
    <w:rsid w:val="00BB54EF"/>
    <w:rsid w:val="00BB60FC"/>
    <w:rsid w:val="00BB64F2"/>
    <w:rsid w:val="00BB67A1"/>
    <w:rsid w:val="00BB6834"/>
    <w:rsid w:val="00BB78A7"/>
    <w:rsid w:val="00BB7E47"/>
    <w:rsid w:val="00BC00A0"/>
    <w:rsid w:val="00BC0620"/>
    <w:rsid w:val="00BC0CA6"/>
    <w:rsid w:val="00BC2509"/>
    <w:rsid w:val="00BC2AE3"/>
    <w:rsid w:val="00BC431C"/>
    <w:rsid w:val="00BC43C9"/>
    <w:rsid w:val="00BC4E81"/>
    <w:rsid w:val="00BC505A"/>
    <w:rsid w:val="00BC7692"/>
    <w:rsid w:val="00BC770C"/>
    <w:rsid w:val="00BD0738"/>
    <w:rsid w:val="00BD1B7B"/>
    <w:rsid w:val="00BD29AC"/>
    <w:rsid w:val="00BD331E"/>
    <w:rsid w:val="00BD33E9"/>
    <w:rsid w:val="00BD44CC"/>
    <w:rsid w:val="00BD4CFC"/>
    <w:rsid w:val="00BD6148"/>
    <w:rsid w:val="00BD6291"/>
    <w:rsid w:val="00BD7AFD"/>
    <w:rsid w:val="00BD7F3B"/>
    <w:rsid w:val="00BE0C06"/>
    <w:rsid w:val="00BE18DE"/>
    <w:rsid w:val="00BE2157"/>
    <w:rsid w:val="00BE33AF"/>
    <w:rsid w:val="00BE39E2"/>
    <w:rsid w:val="00BE3CC8"/>
    <w:rsid w:val="00BE4360"/>
    <w:rsid w:val="00BE55CC"/>
    <w:rsid w:val="00BE6B39"/>
    <w:rsid w:val="00BE6E12"/>
    <w:rsid w:val="00BE7D4D"/>
    <w:rsid w:val="00BF0A39"/>
    <w:rsid w:val="00BF2DCA"/>
    <w:rsid w:val="00BF4898"/>
    <w:rsid w:val="00BF55A0"/>
    <w:rsid w:val="00BF5B84"/>
    <w:rsid w:val="00BF67AE"/>
    <w:rsid w:val="00BF6F83"/>
    <w:rsid w:val="00BF740E"/>
    <w:rsid w:val="00BF7570"/>
    <w:rsid w:val="00BF7810"/>
    <w:rsid w:val="00BF79C0"/>
    <w:rsid w:val="00C0146A"/>
    <w:rsid w:val="00C01997"/>
    <w:rsid w:val="00C01A69"/>
    <w:rsid w:val="00C02E71"/>
    <w:rsid w:val="00C032EB"/>
    <w:rsid w:val="00C03710"/>
    <w:rsid w:val="00C03B05"/>
    <w:rsid w:val="00C04C78"/>
    <w:rsid w:val="00C04F80"/>
    <w:rsid w:val="00C058FE"/>
    <w:rsid w:val="00C05EDB"/>
    <w:rsid w:val="00C05F73"/>
    <w:rsid w:val="00C060C2"/>
    <w:rsid w:val="00C06583"/>
    <w:rsid w:val="00C067B8"/>
    <w:rsid w:val="00C106D4"/>
    <w:rsid w:val="00C11A9F"/>
    <w:rsid w:val="00C12756"/>
    <w:rsid w:val="00C128C4"/>
    <w:rsid w:val="00C13BB3"/>
    <w:rsid w:val="00C14B9C"/>
    <w:rsid w:val="00C1659D"/>
    <w:rsid w:val="00C2105B"/>
    <w:rsid w:val="00C213AB"/>
    <w:rsid w:val="00C2283D"/>
    <w:rsid w:val="00C2329F"/>
    <w:rsid w:val="00C232B7"/>
    <w:rsid w:val="00C235D8"/>
    <w:rsid w:val="00C24ADC"/>
    <w:rsid w:val="00C25005"/>
    <w:rsid w:val="00C25EA3"/>
    <w:rsid w:val="00C26CA8"/>
    <w:rsid w:val="00C27AB4"/>
    <w:rsid w:val="00C27CE3"/>
    <w:rsid w:val="00C307F0"/>
    <w:rsid w:val="00C30B28"/>
    <w:rsid w:val="00C31AF1"/>
    <w:rsid w:val="00C321FA"/>
    <w:rsid w:val="00C3319D"/>
    <w:rsid w:val="00C3339C"/>
    <w:rsid w:val="00C34652"/>
    <w:rsid w:val="00C3511F"/>
    <w:rsid w:val="00C36AA7"/>
    <w:rsid w:val="00C37D39"/>
    <w:rsid w:val="00C4005A"/>
    <w:rsid w:val="00C40A89"/>
    <w:rsid w:val="00C4132A"/>
    <w:rsid w:val="00C4165D"/>
    <w:rsid w:val="00C419FC"/>
    <w:rsid w:val="00C42754"/>
    <w:rsid w:val="00C4453E"/>
    <w:rsid w:val="00C44D79"/>
    <w:rsid w:val="00C454EF"/>
    <w:rsid w:val="00C455D9"/>
    <w:rsid w:val="00C45AAA"/>
    <w:rsid w:val="00C46E2D"/>
    <w:rsid w:val="00C47580"/>
    <w:rsid w:val="00C47E63"/>
    <w:rsid w:val="00C507A0"/>
    <w:rsid w:val="00C51CBF"/>
    <w:rsid w:val="00C5206B"/>
    <w:rsid w:val="00C52355"/>
    <w:rsid w:val="00C526E3"/>
    <w:rsid w:val="00C531D7"/>
    <w:rsid w:val="00C5549F"/>
    <w:rsid w:val="00C55686"/>
    <w:rsid w:val="00C55F9A"/>
    <w:rsid w:val="00C56B04"/>
    <w:rsid w:val="00C57782"/>
    <w:rsid w:val="00C578FB"/>
    <w:rsid w:val="00C612F5"/>
    <w:rsid w:val="00C61CD6"/>
    <w:rsid w:val="00C61EC1"/>
    <w:rsid w:val="00C62024"/>
    <w:rsid w:val="00C655B1"/>
    <w:rsid w:val="00C6565A"/>
    <w:rsid w:val="00C656AF"/>
    <w:rsid w:val="00C65EC3"/>
    <w:rsid w:val="00C7039C"/>
    <w:rsid w:val="00C708DF"/>
    <w:rsid w:val="00C71337"/>
    <w:rsid w:val="00C71C68"/>
    <w:rsid w:val="00C732C0"/>
    <w:rsid w:val="00C73402"/>
    <w:rsid w:val="00C73773"/>
    <w:rsid w:val="00C74A5C"/>
    <w:rsid w:val="00C76517"/>
    <w:rsid w:val="00C76809"/>
    <w:rsid w:val="00C7784B"/>
    <w:rsid w:val="00C8183A"/>
    <w:rsid w:val="00C82AA4"/>
    <w:rsid w:val="00C82DB3"/>
    <w:rsid w:val="00C83976"/>
    <w:rsid w:val="00C854C7"/>
    <w:rsid w:val="00C87BED"/>
    <w:rsid w:val="00C91785"/>
    <w:rsid w:val="00C91DBC"/>
    <w:rsid w:val="00C93DE5"/>
    <w:rsid w:val="00C93F0D"/>
    <w:rsid w:val="00C9586D"/>
    <w:rsid w:val="00C95D56"/>
    <w:rsid w:val="00C972FB"/>
    <w:rsid w:val="00C97FA0"/>
    <w:rsid w:val="00CA0934"/>
    <w:rsid w:val="00CA0D5F"/>
    <w:rsid w:val="00CA14A4"/>
    <w:rsid w:val="00CA1F98"/>
    <w:rsid w:val="00CA2478"/>
    <w:rsid w:val="00CA27EF"/>
    <w:rsid w:val="00CA47A0"/>
    <w:rsid w:val="00CA53B8"/>
    <w:rsid w:val="00CA58FD"/>
    <w:rsid w:val="00CA63BD"/>
    <w:rsid w:val="00CA685E"/>
    <w:rsid w:val="00CA6B32"/>
    <w:rsid w:val="00CA7909"/>
    <w:rsid w:val="00CB0E6F"/>
    <w:rsid w:val="00CB1B8A"/>
    <w:rsid w:val="00CB2311"/>
    <w:rsid w:val="00CB256A"/>
    <w:rsid w:val="00CB3A65"/>
    <w:rsid w:val="00CB3C58"/>
    <w:rsid w:val="00CB46F4"/>
    <w:rsid w:val="00CB560E"/>
    <w:rsid w:val="00CB578E"/>
    <w:rsid w:val="00CB6066"/>
    <w:rsid w:val="00CB634E"/>
    <w:rsid w:val="00CB6EEC"/>
    <w:rsid w:val="00CB7681"/>
    <w:rsid w:val="00CB7A74"/>
    <w:rsid w:val="00CC0B45"/>
    <w:rsid w:val="00CC0E2B"/>
    <w:rsid w:val="00CC29A1"/>
    <w:rsid w:val="00CC2B62"/>
    <w:rsid w:val="00CC350C"/>
    <w:rsid w:val="00CC3AA3"/>
    <w:rsid w:val="00CC3D51"/>
    <w:rsid w:val="00CC3E1B"/>
    <w:rsid w:val="00CC43F6"/>
    <w:rsid w:val="00CC43FA"/>
    <w:rsid w:val="00CC6041"/>
    <w:rsid w:val="00CC6E73"/>
    <w:rsid w:val="00CC783E"/>
    <w:rsid w:val="00CC7F14"/>
    <w:rsid w:val="00CD04F9"/>
    <w:rsid w:val="00CD12E7"/>
    <w:rsid w:val="00CD1E49"/>
    <w:rsid w:val="00CD235C"/>
    <w:rsid w:val="00CD3362"/>
    <w:rsid w:val="00CD4112"/>
    <w:rsid w:val="00CD5E34"/>
    <w:rsid w:val="00CD627B"/>
    <w:rsid w:val="00CD645F"/>
    <w:rsid w:val="00CD72B1"/>
    <w:rsid w:val="00CD742D"/>
    <w:rsid w:val="00CD7B80"/>
    <w:rsid w:val="00CD7FFB"/>
    <w:rsid w:val="00CE02CF"/>
    <w:rsid w:val="00CE045D"/>
    <w:rsid w:val="00CE1EF6"/>
    <w:rsid w:val="00CE2755"/>
    <w:rsid w:val="00CE2CE9"/>
    <w:rsid w:val="00CE3558"/>
    <w:rsid w:val="00CE4453"/>
    <w:rsid w:val="00CE4890"/>
    <w:rsid w:val="00CE516B"/>
    <w:rsid w:val="00CE66FC"/>
    <w:rsid w:val="00CE7B4B"/>
    <w:rsid w:val="00CE7E46"/>
    <w:rsid w:val="00CF02AB"/>
    <w:rsid w:val="00CF04B5"/>
    <w:rsid w:val="00CF0641"/>
    <w:rsid w:val="00CF1595"/>
    <w:rsid w:val="00CF1DE6"/>
    <w:rsid w:val="00CF2360"/>
    <w:rsid w:val="00CF24D1"/>
    <w:rsid w:val="00CF26FC"/>
    <w:rsid w:val="00CF49E6"/>
    <w:rsid w:val="00CF5795"/>
    <w:rsid w:val="00CF619C"/>
    <w:rsid w:val="00CF635F"/>
    <w:rsid w:val="00CF63EE"/>
    <w:rsid w:val="00CF663A"/>
    <w:rsid w:val="00CF7D6F"/>
    <w:rsid w:val="00D006C1"/>
    <w:rsid w:val="00D02494"/>
    <w:rsid w:val="00D025D2"/>
    <w:rsid w:val="00D02D83"/>
    <w:rsid w:val="00D034C6"/>
    <w:rsid w:val="00D045D1"/>
    <w:rsid w:val="00D04785"/>
    <w:rsid w:val="00D05565"/>
    <w:rsid w:val="00D05C5D"/>
    <w:rsid w:val="00D06311"/>
    <w:rsid w:val="00D06744"/>
    <w:rsid w:val="00D06BFC"/>
    <w:rsid w:val="00D07440"/>
    <w:rsid w:val="00D074EC"/>
    <w:rsid w:val="00D11855"/>
    <w:rsid w:val="00D1210B"/>
    <w:rsid w:val="00D12DF3"/>
    <w:rsid w:val="00D133E7"/>
    <w:rsid w:val="00D13A87"/>
    <w:rsid w:val="00D1524D"/>
    <w:rsid w:val="00D15D5D"/>
    <w:rsid w:val="00D15F7A"/>
    <w:rsid w:val="00D162BF"/>
    <w:rsid w:val="00D167F8"/>
    <w:rsid w:val="00D16B14"/>
    <w:rsid w:val="00D16C72"/>
    <w:rsid w:val="00D17202"/>
    <w:rsid w:val="00D17519"/>
    <w:rsid w:val="00D21157"/>
    <w:rsid w:val="00D2150E"/>
    <w:rsid w:val="00D21935"/>
    <w:rsid w:val="00D227DD"/>
    <w:rsid w:val="00D22BCE"/>
    <w:rsid w:val="00D2304F"/>
    <w:rsid w:val="00D2428C"/>
    <w:rsid w:val="00D24B25"/>
    <w:rsid w:val="00D251EF"/>
    <w:rsid w:val="00D26002"/>
    <w:rsid w:val="00D27031"/>
    <w:rsid w:val="00D27554"/>
    <w:rsid w:val="00D30F51"/>
    <w:rsid w:val="00D31D77"/>
    <w:rsid w:val="00D3310A"/>
    <w:rsid w:val="00D34452"/>
    <w:rsid w:val="00D34475"/>
    <w:rsid w:val="00D34C12"/>
    <w:rsid w:val="00D34DE4"/>
    <w:rsid w:val="00D35FD4"/>
    <w:rsid w:val="00D36D98"/>
    <w:rsid w:val="00D3728E"/>
    <w:rsid w:val="00D40225"/>
    <w:rsid w:val="00D41827"/>
    <w:rsid w:val="00D418C4"/>
    <w:rsid w:val="00D41D30"/>
    <w:rsid w:val="00D429A6"/>
    <w:rsid w:val="00D42B94"/>
    <w:rsid w:val="00D43312"/>
    <w:rsid w:val="00D43B21"/>
    <w:rsid w:val="00D43DD4"/>
    <w:rsid w:val="00D4429F"/>
    <w:rsid w:val="00D44825"/>
    <w:rsid w:val="00D44C9C"/>
    <w:rsid w:val="00D4692E"/>
    <w:rsid w:val="00D47566"/>
    <w:rsid w:val="00D47967"/>
    <w:rsid w:val="00D503A0"/>
    <w:rsid w:val="00D51175"/>
    <w:rsid w:val="00D519C4"/>
    <w:rsid w:val="00D53ACC"/>
    <w:rsid w:val="00D54D32"/>
    <w:rsid w:val="00D55502"/>
    <w:rsid w:val="00D56B98"/>
    <w:rsid w:val="00D57251"/>
    <w:rsid w:val="00D57C01"/>
    <w:rsid w:val="00D60DE5"/>
    <w:rsid w:val="00D60FA5"/>
    <w:rsid w:val="00D616B9"/>
    <w:rsid w:val="00D6295E"/>
    <w:rsid w:val="00D62CC2"/>
    <w:rsid w:val="00D63A4F"/>
    <w:rsid w:val="00D64D68"/>
    <w:rsid w:val="00D65889"/>
    <w:rsid w:val="00D65919"/>
    <w:rsid w:val="00D65CB4"/>
    <w:rsid w:val="00D66C3E"/>
    <w:rsid w:val="00D672F3"/>
    <w:rsid w:val="00D67736"/>
    <w:rsid w:val="00D70829"/>
    <w:rsid w:val="00D721B2"/>
    <w:rsid w:val="00D7286C"/>
    <w:rsid w:val="00D73A57"/>
    <w:rsid w:val="00D750FE"/>
    <w:rsid w:val="00D76357"/>
    <w:rsid w:val="00D76710"/>
    <w:rsid w:val="00D76AB5"/>
    <w:rsid w:val="00D80F07"/>
    <w:rsid w:val="00D81111"/>
    <w:rsid w:val="00D81495"/>
    <w:rsid w:val="00D82D9F"/>
    <w:rsid w:val="00D830A9"/>
    <w:rsid w:val="00D84CFF"/>
    <w:rsid w:val="00D8537F"/>
    <w:rsid w:val="00D85882"/>
    <w:rsid w:val="00D85897"/>
    <w:rsid w:val="00D8635E"/>
    <w:rsid w:val="00D86896"/>
    <w:rsid w:val="00D872B1"/>
    <w:rsid w:val="00D872C2"/>
    <w:rsid w:val="00D87843"/>
    <w:rsid w:val="00D90BA2"/>
    <w:rsid w:val="00D90D10"/>
    <w:rsid w:val="00D9110D"/>
    <w:rsid w:val="00D9152E"/>
    <w:rsid w:val="00D918F6"/>
    <w:rsid w:val="00D929D1"/>
    <w:rsid w:val="00D92F4D"/>
    <w:rsid w:val="00D93430"/>
    <w:rsid w:val="00D93995"/>
    <w:rsid w:val="00D949B5"/>
    <w:rsid w:val="00D94CDE"/>
    <w:rsid w:val="00D9515D"/>
    <w:rsid w:val="00D97FB0"/>
    <w:rsid w:val="00DA02F0"/>
    <w:rsid w:val="00DA06BF"/>
    <w:rsid w:val="00DA117D"/>
    <w:rsid w:val="00DA1A94"/>
    <w:rsid w:val="00DA1D9C"/>
    <w:rsid w:val="00DA2957"/>
    <w:rsid w:val="00DA33CB"/>
    <w:rsid w:val="00DA3652"/>
    <w:rsid w:val="00DA49C9"/>
    <w:rsid w:val="00DA5A75"/>
    <w:rsid w:val="00DA6033"/>
    <w:rsid w:val="00DA6CDC"/>
    <w:rsid w:val="00DA704A"/>
    <w:rsid w:val="00DA7B48"/>
    <w:rsid w:val="00DB0317"/>
    <w:rsid w:val="00DB2C75"/>
    <w:rsid w:val="00DB2FC5"/>
    <w:rsid w:val="00DB32C2"/>
    <w:rsid w:val="00DB334D"/>
    <w:rsid w:val="00DB4021"/>
    <w:rsid w:val="00DB4A17"/>
    <w:rsid w:val="00DB6123"/>
    <w:rsid w:val="00DB6177"/>
    <w:rsid w:val="00DB6F76"/>
    <w:rsid w:val="00DB75FE"/>
    <w:rsid w:val="00DB786A"/>
    <w:rsid w:val="00DC084A"/>
    <w:rsid w:val="00DC0AFF"/>
    <w:rsid w:val="00DC0F3C"/>
    <w:rsid w:val="00DC21A4"/>
    <w:rsid w:val="00DC3557"/>
    <w:rsid w:val="00DC3B5B"/>
    <w:rsid w:val="00DC3E06"/>
    <w:rsid w:val="00DC4E25"/>
    <w:rsid w:val="00DC5F12"/>
    <w:rsid w:val="00DC695D"/>
    <w:rsid w:val="00DC7936"/>
    <w:rsid w:val="00DD0292"/>
    <w:rsid w:val="00DD0C8D"/>
    <w:rsid w:val="00DD3BF6"/>
    <w:rsid w:val="00DD3F78"/>
    <w:rsid w:val="00DD5894"/>
    <w:rsid w:val="00DD6E5A"/>
    <w:rsid w:val="00DD7188"/>
    <w:rsid w:val="00DD7551"/>
    <w:rsid w:val="00DD7B41"/>
    <w:rsid w:val="00DD7FDD"/>
    <w:rsid w:val="00DE0449"/>
    <w:rsid w:val="00DE119B"/>
    <w:rsid w:val="00DE2E84"/>
    <w:rsid w:val="00DE32FA"/>
    <w:rsid w:val="00DE3874"/>
    <w:rsid w:val="00DE42F8"/>
    <w:rsid w:val="00DE477F"/>
    <w:rsid w:val="00DE4F64"/>
    <w:rsid w:val="00DE546C"/>
    <w:rsid w:val="00DE6D3A"/>
    <w:rsid w:val="00DE7C8A"/>
    <w:rsid w:val="00DE7C8D"/>
    <w:rsid w:val="00DF04F9"/>
    <w:rsid w:val="00DF0F36"/>
    <w:rsid w:val="00DF2B91"/>
    <w:rsid w:val="00DF2D7C"/>
    <w:rsid w:val="00DF3BB7"/>
    <w:rsid w:val="00DF3D86"/>
    <w:rsid w:val="00DF48DE"/>
    <w:rsid w:val="00DF4C88"/>
    <w:rsid w:val="00DF522B"/>
    <w:rsid w:val="00DF59F6"/>
    <w:rsid w:val="00DF5CEE"/>
    <w:rsid w:val="00DF6ADF"/>
    <w:rsid w:val="00DF6D58"/>
    <w:rsid w:val="00DF7D06"/>
    <w:rsid w:val="00E01619"/>
    <w:rsid w:val="00E01B72"/>
    <w:rsid w:val="00E01F16"/>
    <w:rsid w:val="00E01FEB"/>
    <w:rsid w:val="00E02733"/>
    <w:rsid w:val="00E03AAB"/>
    <w:rsid w:val="00E03FC4"/>
    <w:rsid w:val="00E05CA5"/>
    <w:rsid w:val="00E06290"/>
    <w:rsid w:val="00E06A0B"/>
    <w:rsid w:val="00E10489"/>
    <w:rsid w:val="00E1104B"/>
    <w:rsid w:val="00E11B51"/>
    <w:rsid w:val="00E12241"/>
    <w:rsid w:val="00E123B9"/>
    <w:rsid w:val="00E1435C"/>
    <w:rsid w:val="00E14E95"/>
    <w:rsid w:val="00E16D22"/>
    <w:rsid w:val="00E17FA2"/>
    <w:rsid w:val="00E205D1"/>
    <w:rsid w:val="00E20630"/>
    <w:rsid w:val="00E20FD0"/>
    <w:rsid w:val="00E2123F"/>
    <w:rsid w:val="00E214BD"/>
    <w:rsid w:val="00E215D9"/>
    <w:rsid w:val="00E217C7"/>
    <w:rsid w:val="00E220D7"/>
    <w:rsid w:val="00E22184"/>
    <w:rsid w:val="00E22504"/>
    <w:rsid w:val="00E2269C"/>
    <w:rsid w:val="00E22A23"/>
    <w:rsid w:val="00E230EB"/>
    <w:rsid w:val="00E23213"/>
    <w:rsid w:val="00E236CA"/>
    <w:rsid w:val="00E23AD4"/>
    <w:rsid w:val="00E24B9D"/>
    <w:rsid w:val="00E2571B"/>
    <w:rsid w:val="00E25D12"/>
    <w:rsid w:val="00E263A0"/>
    <w:rsid w:val="00E26668"/>
    <w:rsid w:val="00E26B0B"/>
    <w:rsid w:val="00E30350"/>
    <w:rsid w:val="00E31E44"/>
    <w:rsid w:val="00E32041"/>
    <w:rsid w:val="00E327C1"/>
    <w:rsid w:val="00E32B7B"/>
    <w:rsid w:val="00E33389"/>
    <w:rsid w:val="00E34203"/>
    <w:rsid w:val="00E34C3F"/>
    <w:rsid w:val="00E372A9"/>
    <w:rsid w:val="00E37820"/>
    <w:rsid w:val="00E40B7B"/>
    <w:rsid w:val="00E41556"/>
    <w:rsid w:val="00E418D2"/>
    <w:rsid w:val="00E42330"/>
    <w:rsid w:val="00E42548"/>
    <w:rsid w:val="00E428D2"/>
    <w:rsid w:val="00E42AFA"/>
    <w:rsid w:val="00E434AD"/>
    <w:rsid w:val="00E434B2"/>
    <w:rsid w:val="00E4389D"/>
    <w:rsid w:val="00E43B5B"/>
    <w:rsid w:val="00E443EF"/>
    <w:rsid w:val="00E444DD"/>
    <w:rsid w:val="00E44BE1"/>
    <w:rsid w:val="00E45B0C"/>
    <w:rsid w:val="00E46C13"/>
    <w:rsid w:val="00E50176"/>
    <w:rsid w:val="00E510BC"/>
    <w:rsid w:val="00E51D51"/>
    <w:rsid w:val="00E5294A"/>
    <w:rsid w:val="00E52A47"/>
    <w:rsid w:val="00E53523"/>
    <w:rsid w:val="00E5596D"/>
    <w:rsid w:val="00E55CC1"/>
    <w:rsid w:val="00E55D75"/>
    <w:rsid w:val="00E56141"/>
    <w:rsid w:val="00E56ACC"/>
    <w:rsid w:val="00E56E88"/>
    <w:rsid w:val="00E57C6D"/>
    <w:rsid w:val="00E57DCE"/>
    <w:rsid w:val="00E609AB"/>
    <w:rsid w:val="00E60AFE"/>
    <w:rsid w:val="00E60B99"/>
    <w:rsid w:val="00E60CE2"/>
    <w:rsid w:val="00E60D0C"/>
    <w:rsid w:val="00E61666"/>
    <w:rsid w:val="00E62805"/>
    <w:rsid w:val="00E62FE5"/>
    <w:rsid w:val="00E64401"/>
    <w:rsid w:val="00E66C32"/>
    <w:rsid w:val="00E66C34"/>
    <w:rsid w:val="00E67431"/>
    <w:rsid w:val="00E70F5E"/>
    <w:rsid w:val="00E71B73"/>
    <w:rsid w:val="00E7243F"/>
    <w:rsid w:val="00E72AAA"/>
    <w:rsid w:val="00E72CDB"/>
    <w:rsid w:val="00E73187"/>
    <w:rsid w:val="00E735A7"/>
    <w:rsid w:val="00E73875"/>
    <w:rsid w:val="00E73F6E"/>
    <w:rsid w:val="00E74EBF"/>
    <w:rsid w:val="00E754C2"/>
    <w:rsid w:val="00E754F4"/>
    <w:rsid w:val="00E760A2"/>
    <w:rsid w:val="00E777A5"/>
    <w:rsid w:val="00E77BCF"/>
    <w:rsid w:val="00E77E1C"/>
    <w:rsid w:val="00E80D4B"/>
    <w:rsid w:val="00E80E86"/>
    <w:rsid w:val="00E816D9"/>
    <w:rsid w:val="00E81795"/>
    <w:rsid w:val="00E81C8C"/>
    <w:rsid w:val="00E824E5"/>
    <w:rsid w:val="00E82A92"/>
    <w:rsid w:val="00E838CB"/>
    <w:rsid w:val="00E83A95"/>
    <w:rsid w:val="00E84A4F"/>
    <w:rsid w:val="00E84B22"/>
    <w:rsid w:val="00E84EB5"/>
    <w:rsid w:val="00E852CE"/>
    <w:rsid w:val="00E86B3A"/>
    <w:rsid w:val="00E873E4"/>
    <w:rsid w:val="00E873EF"/>
    <w:rsid w:val="00E87541"/>
    <w:rsid w:val="00E87EFB"/>
    <w:rsid w:val="00E90BA1"/>
    <w:rsid w:val="00E91292"/>
    <w:rsid w:val="00E91B3B"/>
    <w:rsid w:val="00E91BAD"/>
    <w:rsid w:val="00E91D4E"/>
    <w:rsid w:val="00E91E89"/>
    <w:rsid w:val="00E93A25"/>
    <w:rsid w:val="00E94113"/>
    <w:rsid w:val="00E944F1"/>
    <w:rsid w:val="00E94B2A"/>
    <w:rsid w:val="00E94C89"/>
    <w:rsid w:val="00E959F3"/>
    <w:rsid w:val="00E95BEE"/>
    <w:rsid w:val="00E95D7C"/>
    <w:rsid w:val="00E969D4"/>
    <w:rsid w:val="00E97597"/>
    <w:rsid w:val="00EA027B"/>
    <w:rsid w:val="00EA04BC"/>
    <w:rsid w:val="00EA0671"/>
    <w:rsid w:val="00EA0CEF"/>
    <w:rsid w:val="00EA1AA9"/>
    <w:rsid w:val="00EA1B19"/>
    <w:rsid w:val="00EA294B"/>
    <w:rsid w:val="00EA2E89"/>
    <w:rsid w:val="00EA3AC1"/>
    <w:rsid w:val="00EA52E9"/>
    <w:rsid w:val="00EA5A39"/>
    <w:rsid w:val="00EA6A50"/>
    <w:rsid w:val="00EA75E9"/>
    <w:rsid w:val="00EA7AE2"/>
    <w:rsid w:val="00EB0C48"/>
    <w:rsid w:val="00EB199C"/>
    <w:rsid w:val="00EB2EFD"/>
    <w:rsid w:val="00EB2F72"/>
    <w:rsid w:val="00EB3219"/>
    <w:rsid w:val="00EB4786"/>
    <w:rsid w:val="00EB4F1F"/>
    <w:rsid w:val="00EB7250"/>
    <w:rsid w:val="00EB74B2"/>
    <w:rsid w:val="00EB7B2C"/>
    <w:rsid w:val="00EC005A"/>
    <w:rsid w:val="00EC0B91"/>
    <w:rsid w:val="00EC0DEA"/>
    <w:rsid w:val="00EC1FB9"/>
    <w:rsid w:val="00EC2755"/>
    <w:rsid w:val="00EC3474"/>
    <w:rsid w:val="00EC348B"/>
    <w:rsid w:val="00EC36B1"/>
    <w:rsid w:val="00EC4982"/>
    <w:rsid w:val="00EC5801"/>
    <w:rsid w:val="00EC699E"/>
    <w:rsid w:val="00EC6B34"/>
    <w:rsid w:val="00EC6E98"/>
    <w:rsid w:val="00EC76F3"/>
    <w:rsid w:val="00EC7F22"/>
    <w:rsid w:val="00ED1478"/>
    <w:rsid w:val="00ED1CF4"/>
    <w:rsid w:val="00ED2031"/>
    <w:rsid w:val="00ED2715"/>
    <w:rsid w:val="00ED2851"/>
    <w:rsid w:val="00ED3DF1"/>
    <w:rsid w:val="00ED41A8"/>
    <w:rsid w:val="00ED6E06"/>
    <w:rsid w:val="00ED76AB"/>
    <w:rsid w:val="00ED76D0"/>
    <w:rsid w:val="00EE0E0E"/>
    <w:rsid w:val="00EE1A76"/>
    <w:rsid w:val="00EE1DAF"/>
    <w:rsid w:val="00EE3363"/>
    <w:rsid w:val="00EE44EA"/>
    <w:rsid w:val="00EE4652"/>
    <w:rsid w:val="00EE5153"/>
    <w:rsid w:val="00EE5CED"/>
    <w:rsid w:val="00EE5FEB"/>
    <w:rsid w:val="00EE6101"/>
    <w:rsid w:val="00EE7AAC"/>
    <w:rsid w:val="00EE7B7F"/>
    <w:rsid w:val="00EF1B12"/>
    <w:rsid w:val="00EF2764"/>
    <w:rsid w:val="00EF2C5C"/>
    <w:rsid w:val="00EF2D69"/>
    <w:rsid w:val="00EF3635"/>
    <w:rsid w:val="00EF3FF5"/>
    <w:rsid w:val="00EF4917"/>
    <w:rsid w:val="00EF4F99"/>
    <w:rsid w:val="00EF595D"/>
    <w:rsid w:val="00EF6978"/>
    <w:rsid w:val="00EF697E"/>
    <w:rsid w:val="00EF7506"/>
    <w:rsid w:val="00EF755F"/>
    <w:rsid w:val="00F00FE2"/>
    <w:rsid w:val="00F01939"/>
    <w:rsid w:val="00F01AEF"/>
    <w:rsid w:val="00F01ED0"/>
    <w:rsid w:val="00F02177"/>
    <w:rsid w:val="00F02A68"/>
    <w:rsid w:val="00F02F94"/>
    <w:rsid w:val="00F03221"/>
    <w:rsid w:val="00F03A2B"/>
    <w:rsid w:val="00F03CB4"/>
    <w:rsid w:val="00F040E3"/>
    <w:rsid w:val="00F04A87"/>
    <w:rsid w:val="00F04D31"/>
    <w:rsid w:val="00F06058"/>
    <w:rsid w:val="00F07DC6"/>
    <w:rsid w:val="00F10E28"/>
    <w:rsid w:val="00F10EB0"/>
    <w:rsid w:val="00F11E0F"/>
    <w:rsid w:val="00F12494"/>
    <w:rsid w:val="00F140E1"/>
    <w:rsid w:val="00F1454B"/>
    <w:rsid w:val="00F1461A"/>
    <w:rsid w:val="00F15695"/>
    <w:rsid w:val="00F162DE"/>
    <w:rsid w:val="00F168CD"/>
    <w:rsid w:val="00F16E08"/>
    <w:rsid w:val="00F2029C"/>
    <w:rsid w:val="00F20AB7"/>
    <w:rsid w:val="00F20DB7"/>
    <w:rsid w:val="00F212A6"/>
    <w:rsid w:val="00F219CB"/>
    <w:rsid w:val="00F21B03"/>
    <w:rsid w:val="00F2231A"/>
    <w:rsid w:val="00F22AD7"/>
    <w:rsid w:val="00F239BA"/>
    <w:rsid w:val="00F23B11"/>
    <w:rsid w:val="00F23E22"/>
    <w:rsid w:val="00F24471"/>
    <w:rsid w:val="00F267F0"/>
    <w:rsid w:val="00F27143"/>
    <w:rsid w:val="00F300C4"/>
    <w:rsid w:val="00F32352"/>
    <w:rsid w:val="00F326A3"/>
    <w:rsid w:val="00F32790"/>
    <w:rsid w:val="00F328A1"/>
    <w:rsid w:val="00F335DB"/>
    <w:rsid w:val="00F33D2D"/>
    <w:rsid w:val="00F33D49"/>
    <w:rsid w:val="00F34DA0"/>
    <w:rsid w:val="00F34F89"/>
    <w:rsid w:val="00F35657"/>
    <w:rsid w:val="00F35B97"/>
    <w:rsid w:val="00F35FD6"/>
    <w:rsid w:val="00F370AF"/>
    <w:rsid w:val="00F3716E"/>
    <w:rsid w:val="00F3756B"/>
    <w:rsid w:val="00F409BA"/>
    <w:rsid w:val="00F40EA5"/>
    <w:rsid w:val="00F41D30"/>
    <w:rsid w:val="00F425F9"/>
    <w:rsid w:val="00F428EF"/>
    <w:rsid w:val="00F459C5"/>
    <w:rsid w:val="00F45AE0"/>
    <w:rsid w:val="00F46368"/>
    <w:rsid w:val="00F47062"/>
    <w:rsid w:val="00F5000E"/>
    <w:rsid w:val="00F50C38"/>
    <w:rsid w:val="00F512D5"/>
    <w:rsid w:val="00F528B2"/>
    <w:rsid w:val="00F52C97"/>
    <w:rsid w:val="00F5402A"/>
    <w:rsid w:val="00F55480"/>
    <w:rsid w:val="00F555D4"/>
    <w:rsid w:val="00F55900"/>
    <w:rsid w:val="00F6108D"/>
    <w:rsid w:val="00F64046"/>
    <w:rsid w:val="00F6476F"/>
    <w:rsid w:val="00F64CB9"/>
    <w:rsid w:val="00F65536"/>
    <w:rsid w:val="00F65A93"/>
    <w:rsid w:val="00F66BC4"/>
    <w:rsid w:val="00F67453"/>
    <w:rsid w:val="00F70049"/>
    <w:rsid w:val="00F70752"/>
    <w:rsid w:val="00F7107D"/>
    <w:rsid w:val="00F71EDC"/>
    <w:rsid w:val="00F71FAC"/>
    <w:rsid w:val="00F72C48"/>
    <w:rsid w:val="00F734D6"/>
    <w:rsid w:val="00F73984"/>
    <w:rsid w:val="00F73FA1"/>
    <w:rsid w:val="00F75F02"/>
    <w:rsid w:val="00F7629F"/>
    <w:rsid w:val="00F762E5"/>
    <w:rsid w:val="00F76C08"/>
    <w:rsid w:val="00F80104"/>
    <w:rsid w:val="00F812A1"/>
    <w:rsid w:val="00F82ECA"/>
    <w:rsid w:val="00F830F0"/>
    <w:rsid w:val="00F84629"/>
    <w:rsid w:val="00F84A0F"/>
    <w:rsid w:val="00F90620"/>
    <w:rsid w:val="00F90884"/>
    <w:rsid w:val="00F90BC8"/>
    <w:rsid w:val="00F90DDC"/>
    <w:rsid w:val="00F910AD"/>
    <w:rsid w:val="00F935A6"/>
    <w:rsid w:val="00F93C17"/>
    <w:rsid w:val="00F93E91"/>
    <w:rsid w:val="00F94750"/>
    <w:rsid w:val="00F95D0A"/>
    <w:rsid w:val="00F96309"/>
    <w:rsid w:val="00F96AEC"/>
    <w:rsid w:val="00F96DEE"/>
    <w:rsid w:val="00F975C4"/>
    <w:rsid w:val="00FA0275"/>
    <w:rsid w:val="00FA0B28"/>
    <w:rsid w:val="00FA1137"/>
    <w:rsid w:val="00FA1B61"/>
    <w:rsid w:val="00FA20F5"/>
    <w:rsid w:val="00FA349F"/>
    <w:rsid w:val="00FA3528"/>
    <w:rsid w:val="00FA360C"/>
    <w:rsid w:val="00FA3F94"/>
    <w:rsid w:val="00FA47E6"/>
    <w:rsid w:val="00FA4AA8"/>
    <w:rsid w:val="00FA5524"/>
    <w:rsid w:val="00FA6103"/>
    <w:rsid w:val="00FA6A08"/>
    <w:rsid w:val="00FA6CC4"/>
    <w:rsid w:val="00FA6E45"/>
    <w:rsid w:val="00FA749F"/>
    <w:rsid w:val="00FA7D5D"/>
    <w:rsid w:val="00FB03F9"/>
    <w:rsid w:val="00FB0632"/>
    <w:rsid w:val="00FB08F7"/>
    <w:rsid w:val="00FB0A20"/>
    <w:rsid w:val="00FB0FE3"/>
    <w:rsid w:val="00FB123B"/>
    <w:rsid w:val="00FB12DA"/>
    <w:rsid w:val="00FB1692"/>
    <w:rsid w:val="00FB3B61"/>
    <w:rsid w:val="00FB47DD"/>
    <w:rsid w:val="00FB5C16"/>
    <w:rsid w:val="00FB5C4C"/>
    <w:rsid w:val="00FB5D11"/>
    <w:rsid w:val="00FB6094"/>
    <w:rsid w:val="00FB719B"/>
    <w:rsid w:val="00FB7F94"/>
    <w:rsid w:val="00FC00B0"/>
    <w:rsid w:val="00FC0836"/>
    <w:rsid w:val="00FC1078"/>
    <w:rsid w:val="00FC193A"/>
    <w:rsid w:val="00FC1EAA"/>
    <w:rsid w:val="00FC287F"/>
    <w:rsid w:val="00FC2A38"/>
    <w:rsid w:val="00FC2B49"/>
    <w:rsid w:val="00FC31AB"/>
    <w:rsid w:val="00FC372F"/>
    <w:rsid w:val="00FC5124"/>
    <w:rsid w:val="00FC51EC"/>
    <w:rsid w:val="00FC5558"/>
    <w:rsid w:val="00FC7279"/>
    <w:rsid w:val="00FC7AEC"/>
    <w:rsid w:val="00FC7F4C"/>
    <w:rsid w:val="00FD0466"/>
    <w:rsid w:val="00FD1BE4"/>
    <w:rsid w:val="00FD1E1A"/>
    <w:rsid w:val="00FD3EFF"/>
    <w:rsid w:val="00FD509D"/>
    <w:rsid w:val="00FD51BE"/>
    <w:rsid w:val="00FD7045"/>
    <w:rsid w:val="00FD786B"/>
    <w:rsid w:val="00FE0B13"/>
    <w:rsid w:val="00FE3055"/>
    <w:rsid w:val="00FE4989"/>
    <w:rsid w:val="00FE4A99"/>
    <w:rsid w:val="00FE5544"/>
    <w:rsid w:val="00FF1D75"/>
    <w:rsid w:val="00FF3506"/>
    <w:rsid w:val="00FF5D24"/>
    <w:rsid w:val="00FF5F4B"/>
    <w:rsid w:val="00FF6C4D"/>
    <w:rsid w:val="00FF7485"/>
    <w:rsid w:val="00FF77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4e4e4,#dbdbdb,#d5d5d5"/>
    </o:shapedefaults>
    <o:shapelayout v:ext="edit">
      <o:idmap v:ext="edit" data="1"/>
    </o:shapelayout>
  </w:shapeDefaults>
  <w:decimalSymbol w:val="."/>
  <w:listSeparator w:val=","/>
  <w14:docId w14:val="434EC38B"/>
  <w15:docId w15:val="{A1AD1447-F9E7-4544-85B3-894E7A7F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7F14"/>
    <w:pPr>
      <w:jc w:val="both"/>
    </w:pPr>
    <w:rPr>
      <w:rFonts w:ascii="Times New Roman" w:hAnsi="Times New Roman"/>
      <w:sz w:val="22"/>
    </w:rPr>
  </w:style>
  <w:style w:type="paragraph" w:styleId="Heading1">
    <w:name w:val="heading 1"/>
    <w:basedOn w:val="Normal"/>
    <w:next w:val="Normal"/>
    <w:uiPriority w:val="9"/>
    <w:qFormat/>
    <w:rsid w:val="00C128C4"/>
    <w:pPr>
      <w:pageBreakBefore/>
      <w:numPr>
        <w:numId w:val="11"/>
      </w:numPr>
      <w:spacing w:before="960" w:after="240" w:line="360" w:lineRule="exact"/>
      <w:outlineLvl w:val="0"/>
    </w:pPr>
    <w:rPr>
      <w:b/>
      <w:noProof/>
      <w:sz w:val="44"/>
    </w:rPr>
  </w:style>
  <w:style w:type="paragraph" w:styleId="Heading2">
    <w:name w:val="heading 2"/>
    <w:basedOn w:val="Normal"/>
    <w:next w:val="BodyText"/>
    <w:autoRedefine/>
    <w:qFormat/>
    <w:rsid w:val="00A3405E"/>
    <w:pPr>
      <w:keepNext/>
      <w:numPr>
        <w:ilvl w:val="1"/>
        <w:numId w:val="11"/>
      </w:numPr>
      <w:spacing w:before="360" w:after="180" w:line="280" w:lineRule="exact"/>
      <w:outlineLvl w:val="1"/>
    </w:pPr>
    <w:rPr>
      <w:rFonts w:asciiTheme="minorHAnsi" w:hAnsiTheme="minorHAnsi"/>
      <w:b/>
      <w:noProof/>
      <w:sz w:val="28"/>
      <w:szCs w:val="28"/>
    </w:rPr>
  </w:style>
  <w:style w:type="paragraph" w:styleId="Heading3">
    <w:name w:val="heading 3"/>
    <w:basedOn w:val="Normal"/>
    <w:next w:val="Normal"/>
    <w:qFormat/>
    <w:rsid w:val="00C128C4"/>
    <w:pPr>
      <w:keepNext/>
      <w:numPr>
        <w:ilvl w:val="2"/>
        <w:numId w:val="11"/>
      </w:numPr>
      <w:spacing w:before="120" w:after="120" w:line="280" w:lineRule="exact"/>
      <w:outlineLvl w:val="2"/>
    </w:pPr>
    <w:rPr>
      <w:rFonts w:ascii="Helvetica" w:hAnsi="Helvetica"/>
      <w:b/>
      <w:noProof/>
      <w:sz w:val="24"/>
    </w:rPr>
  </w:style>
  <w:style w:type="paragraph" w:styleId="Heading4">
    <w:name w:val="heading 4"/>
    <w:basedOn w:val="Normal"/>
    <w:next w:val="Normal"/>
    <w:qFormat/>
    <w:rsid w:val="00C128C4"/>
    <w:pPr>
      <w:numPr>
        <w:ilvl w:val="3"/>
        <w:numId w:val="11"/>
      </w:numPr>
      <w:spacing w:before="80" w:after="80" w:line="280" w:lineRule="exact"/>
      <w:outlineLvl w:val="3"/>
    </w:pPr>
    <w:rPr>
      <w:b/>
      <w:noProof/>
      <w:sz w:val="24"/>
    </w:rPr>
  </w:style>
  <w:style w:type="paragraph" w:styleId="Heading5">
    <w:name w:val="heading 5"/>
    <w:basedOn w:val="Normal"/>
    <w:next w:val="Normal"/>
    <w:qFormat/>
    <w:rsid w:val="00C128C4"/>
    <w:pPr>
      <w:numPr>
        <w:ilvl w:val="4"/>
        <w:numId w:val="11"/>
      </w:numPr>
      <w:spacing w:before="240" w:after="60"/>
      <w:outlineLvl w:val="4"/>
    </w:pPr>
    <w:rPr>
      <w:rFonts w:ascii="Arial" w:hAnsi="Arial"/>
    </w:rPr>
  </w:style>
  <w:style w:type="paragraph" w:styleId="Heading6">
    <w:name w:val="heading 6"/>
    <w:basedOn w:val="Normal"/>
    <w:next w:val="Normal"/>
    <w:qFormat/>
    <w:rsid w:val="00C128C4"/>
    <w:pPr>
      <w:numPr>
        <w:ilvl w:val="5"/>
        <w:numId w:val="11"/>
      </w:numPr>
      <w:spacing w:before="240" w:after="60"/>
      <w:outlineLvl w:val="5"/>
    </w:pPr>
    <w:rPr>
      <w:i/>
    </w:rPr>
  </w:style>
  <w:style w:type="paragraph" w:styleId="Heading7">
    <w:name w:val="heading 7"/>
    <w:basedOn w:val="Normal"/>
    <w:next w:val="Normal"/>
    <w:qFormat/>
    <w:rsid w:val="00C128C4"/>
    <w:pPr>
      <w:numPr>
        <w:ilvl w:val="6"/>
        <w:numId w:val="11"/>
      </w:numPr>
      <w:spacing w:before="240" w:after="60"/>
      <w:outlineLvl w:val="6"/>
    </w:pPr>
    <w:rPr>
      <w:rFonts w:ascii="Arial" w:hAnsi="Arial"/>
      <w:sz w:val="20"/>
    </w:rPr>
  </w:style>
  <w:style w:type="paragraph" w:styleId="Heading8">
    <w:name w:val="heading 8"/>
    <w:basedOn w:val="Normal"/>
    <w:next w:val="Normal"/>
    <w:qFormat/>
    <w:rsid w:val="00C128C4"/>
    <w:pPr>
      <w:numPr>
        <w:ilvl w:val="7"/>
        <w:numId w:val="11"/>
      </w:numPr>
      <w:spacing w:before="240" w:after="60"/>
      <w:outlineLvl w:val="7"/>
    </w:pPr>
    <w:rPr>
      <w:rFonts w:ascii="Arial" w:hAnsi="Arial"/>
      <w:i/>
      <w:sz w:val="20"/>
    </w:rPr>
  </w:style>
  <w:style w:type="paragraph" w:styleId="Heading9">
    <w:name w:val="heading 9"/>
    <w:aliases w:val="Appendix 3"/>
    <w:basedOn w:val="Normal"/>
    <w:next w:val="Normal"/>
    <w:qFormat/>
    <w:rsid w:val="00C128C4"/>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28C4"/>
    <w:pPr>
      <w:spacing w:after="120"/>
    </w:pPr>
  </w:style>
  <w:style w:type="paragraph" w:styleId="Footer">
    <w:name w:val="footer"/>
    <w:basedOn w:val="Normal"/>
    <w:link w:val="FooterChar"/>
    <w:uiPriority w:val="99"/>
    <w:rsid w:val="00C128C4"/>
    <w:pPr>
      <w:tabs>
        <w:tab w:val="center" w:pos="4153"/>
        <w:tab w:val="right" w:pos="8306"/>
      </w:tabs>
    </w:pPr>
  </w:style>
  <w:style w:type="paragraph" w:customStyle="1" w:styleId="ReturnAddress">
    <w:name w:val="Return Address"/>
    <w:basedOn w:val="Address"/>
    <w:rsid w:val="00C128C4"/>
  </w:style>
  <w:style w:type="paragraph" w:customStyle="1" w:styleId="Address">
    <w:name w:val="Address"/>
    <w:basedOn w:val="BodyText"/>
    <w:rsid w:val="00C128C4"/>
    <w:pPr>
      <w:keepLines/>
      <w:spacing w:after="0"/>
      <w:ind w:right="4320"/>
    </w:pPr>
    <w:rPr>
      <w:rFonts w:ascii="Arial" w:hAnsi="Arial"/>
    </w:rPr>
  </w:style>
  <w:style w:type="paragraph" w:styleId="Header">
    <w:name w:val="header"/>
    <w:basedOn w:val="Normal"/>
    <w:rsid w:val="00C128C4"/>
    <w:pPr>
      <w:tabs>
        <w:tab w:val="center" w:pos="4819"/>
        <w:tab w:val="right" w:pos="9071"/>
      </w:tabs>
    </w:pPr>
  </w:style>
  <w:style w:type="character" w:styleId="PageNumber">
    <w:name w:val="page number"/>
    <w:basedOn w:val="DefaultParagraphFont"/>
    <w:rsid w:val="00C128C4"/>
  </w:style>
  <w:style w:type="paragraph" w:customStyle="1" w:styleId="centeredtext">
    <w:name w:val="centered text"/>
    <w:rsid w:val="00C128C4"/>
    <w:pPr>
      <w:spacing w:after="240" w:line="320" w:lineRule="exact"/>
      <w:jc w:val="center"/>
    </w:pPr>
    <w:rPr>
      <w:b/>
      <w:noProof/>
      <w:sz w:val="28"/>
    </w:rPr>
  </w:style>
  <w:style w:type="paragraph" w:customStyle="1" w:styleId="Paragraph">
    <w:name w:val="Paragraph"/>
    <w:rsid w:val="00C128C4"/>
    <w:pPr>
      <w:spacing w:after="120" w:line="280" w:lineRule="exact"/>
      <w:jc w:val="both"/>
    </w:pPr>
    <w:rPr>
      <w:rFonts w:ascii="Times New Roman" w:hAnsi="Times New Roman"/>
      <w:noProof/>
      <w:sz w:val="22"/>
    </w:rPr>
  </w:style>
  <w:style w:type="paragraph" w:styleId="TOC1">
    <w:name w:val="toc 1"/>
    <w:basedOn w:val="Normal"/>
    <w:next w:val="Normal"/>
    <w:autoRedefine/>
    <w:uiPriority w:val="39"/>
    <w:rsid w:val="005A43EF"/>
    <w:pPr>
      <w:tabs>
        <w:tab w:val="left" w:pos="90"/>
        <w:tab w:val="right" w:leader="dot" w:pos="9350"/>
      </w:tabs>
      <w:spacing w:before="120" w:after="120"/>
    </w:pPr>
    <w:rPr>
      <w:b/>
      <w:caps/>
      <w:sz w:val="20"/>
    </w:rPr>
  </w:style>
  <w:style w:type="paragraph" w:styleId="TOC2">
    <w:name w:val="toc 2"/>
    <w:basedOn w:val="Normal"/>
    <w:next w:val="Normal"/>
    <w:autoRedefine/>
    <w:uiPriority w:val="39"/>
    <w:rsid w:val="00C128C4"/>
    <w:pPr>
      <w:ind w:left="220"/>
    </w:pPr>
    <w:rPr>
      <w:smallCaps/>
      <w:sz w:val="20"/>
    </w:rPr>
  </w:style>
  <w:style w:type="paragraph" w:styleId="TOC3">
    <w:name w:val="toc 3"/>
    <w:basedOn w:val="Normal"/>
    <w:next w:val="Normal"/>
    <w:autoRedefine/>
    <w:uiPriority w:val="39"/>
    <w:rsid w:val="00C128C4"/>
    <w:pPr>
      <w:ind w:left="440"/>
    </w:pPr>
    <w:rPr>
      <w:i/>
      <w:sz w:val="20"/>
    </w:rPr>
  </w:style>
  <w:style w:type="paragraph" w:styleId="TOC4">
    <w:name w:val="toc 4"/>
    <w:basedOn w:val="Normal"/>
    <w:next w:val="Normal"/>
    <w:semiHidden/>
    <w:rsid w:val="00C128C4"/>
    <w:pPr>
      <w:ind w:left="660"/>
    </w:pPr>
    <w:rPr>
      <w:sz w:val="18"/>
    </w:rPr>
  </w:style>
  <w:style w:type="paragraph" w:styleId="Caption">
    <w:name w:val="caption"/>
    <w:basedOn w:val="Normal"/>
    <w:next w:val="Normal"/>
    <w:qFormat/>
    <w:rsid w:val="00C128C4"/>
    <w:pPr>
      <w:spacing w:before="120" w:after="360" w:line="280" w:lineRule="exact"/>
    </w:pPr>
    <w:rPr>
      <w:noProof/>
    </w:rPr>
  </w:style>
  <w:style w:type="paragraph" w:styleId="TOC5">
    <w:name w:val="toc 5"/>
    <w:basedOn w:val="Normal"/>
    <w:next w:val="Normal"/>
    <w:semiHidden/>
    <w:rsid w:val="00C128C4"/>
    <w:pPr>
      <w:ind w:left="880"/>
    </w:pPr>
    <w:rPr>
      <w:sz w:val="18"/>
    </w:rPr>
  </w:style>
  <w:style w:type="paragraph" w:styleId="TOC6">
    <w:name w:val="toc 6"/>
    <w:basedOn w:val="Normal"/>
    <w:next w:val="Normal"/>
    <w:semiHidden/>
    <w:rsid w:val="00C128C4"/>
    <w:pPr>
      <w:ind w:left="1100"/>
    </w:pPr>
    <w:rPr>
      <w:sz w:val="18"/>
    </w:rPr>
  </w:style>
  <w:style w:type="paragraph" w:styleId="TOC7">
    <w:name w:val="toc 7"/>
    <w:basedOn w:val="Normal"/>
    <w:next w:val="Normal"/>
    <w:semiHidden/>
    <w:rsid w:val="00C128C4"/>
    <w:pPr>
      <w:ind w:left="1320"/>
    </w:pPr>
    <w:rPr>
      <w:sz w:val="18"/>
    </w:rPr>
  </w:style>
  <w:style w:type="paragraph" w:styleId="TOC8">
    <w:name w:val="toc 8"/>
    <w:basedOn w:val="Normal"/>
    <w:next w:val="Normal"/>
    <w:semiHidden/>
    <w:rsid w:val="00C128C4"/>
    <w:pPr>
      <w:ind w:left="1540"/>
    </w:pPr>
    <w:rPr>
      <w:sz w:val="18"/>
    </w:rPr>
  </w:style>
  <w:style w:type="paragraph" w:styleId="TOC9">
    <w:name w:val="toc 9"/>
    <w:basedOn w:val="Normal"/>
    <w:next w:val="Normal"/>
    <w:semiHidden/>
    <w:rsid w:val="00C128C4"/>
    <w:pPr>
      <w:ind w:left="1760"/>
    </w:pPr>
    <w:rPr>
      <w:sz w:val="18"/>
    </w:rPr>
  </w:style>
  <w:style w:type="paragraph" w:styleId="TableofFigures">
    <w:name w:val="table of figures"/>
    <w:basedOn w:val="Normal"/>
    <w:next w:val="Normal"/>
    <w:uiPriority w:val="99"/>
    <w:rsid w:val="00C128C4"/>
    <w:pPr>
      <w:tabs>
        <w:tab w:val="right" w:leader="dot" w:pos="9029"/>
      </w:tabs>
      <w:ind w:left="480" w:hanging="480"/>
    </w:pPr>
  </w:style>
  <w:style w:type="paragraph" w:styleId="Subtitle">
    <w:name w:val="Subtitle"/>
    <w:basedOn w:val="Normal"/>
    <w:qFormat/>
    <w:rsid w:val="00C128C4"/>
    <w:pPr>
      <w:keepNext/>
      <w:keepLines/>
      <w:suppressAutoHyphens/>
      <w:spacing w:before="240" w:after="60"/>
    </w:pPr>
    <w:rPr>
      <w:b/>
    </w:rPr>
  </w:style>
  <w:style w:type="paragraph" w:styleId="ListBullet">
    <w:name w:val="List Bullet"/>
    <w:basedOn w:val="List"/>
    <w:autoRedefine/>
    <w:rsid w:val="00C128C4"/>
    <w:pPr>
      <w:numPr>
        <w:numId w:val="7"/>
      </w:numPr>
      <w:spacing w:after="120" w:line="240" w:lineRule="atLeast"/>
    </w:pPr>
    <w:rPr>
      <w:spacing w:val="-5"/>
    </w:rPr>
  </w:style>
  <w:style w:type="paragraph" w:styleId="List">
    <w:name w:val="List"/>
    <w:basedOn w:val="Normal"/>
    <w:rsid w:val="00C128C4"/>
    <w:pPr>
      <w:ind w:left="360" w:hanging="360"/>
    </w:pPr>
  </w:style>
  <w:style w:type="character" w:styleId="FootnoteReference">
    <w:name w:val="footnote reference"/>
    <w:semiHidden/>
    <w:rsid w:val="00C128C4"/>
    <w:rPr>
      <w:vertAlign w:val="superscript"/>
    </w:rPr>
  </w:style>
  <w:style w:type="paragraph" w:styleId="FootnoteText">
    <w:name w:val="footnote text"/>
    <w:basedOn w:val="Normal"/>
    <w:semiHidden/>
    <w:rsid w:val="00C128C4"/>
    <w:pPr>
      <w:widowControl w:val="0"/>
      <w:spacing w:after="160" w:line="240" w:lineRule="exact"/>
      <w:ind w:left="1440"/>
    </w:pPr>
    <w:rPr>
      <w:rFonts w:ascii="Times" w:hAnsi="Times"/>
      <w:noProof/>
      <w:sz w:val="20"/>
    </w:rPr>
  </w:style>
  <w:style w:type="paragraph" w:customStyle="1" w:styleId="HTMLBody">
    <w:name w:val="HTML Body"/>
    <w:rsid w:val="00C128C4"/>
    <w:rPr>
      <w:rFonts w:ascii="Arial" w:hAnsi="Arial"/>
    </w:rPr>
  </w:style>
  <w:style w:type="paragraph" w:styleId="BodyTextIndent">
    <w:name w:val="Body Text Indent"/>
    <w:basedOn w:val="Normal"/>
    <w:rsid w:val="00C128C4"/>
    <w:pPr>
      <w:ind w:left="360"/>
    </w:pPr>
    <w:rPr>
      <w:sz w:val="24"/>
    </w:rPr>
  </w:style>
  <w:style w:type="paragraph" w:customStyle="1" w:styleId="HiddenText1">
    <w:name w:val="HiddenText1"/>
    <w:basedOn w:val="BodyText"/>
    <w:rsid w:val="00C128C4"/>
    <w:rPr>
      <w:vanish/>
    </w:rPr>
  </w:style>
  <w:style w:type="paragraph" w:customStyle="1" w:styleId="HiddenTextNum">
    <w:name w:val="HiddenTextNum"/>
    <w:basedOn w:val="BodyText"/>
    <w:rsid w:val="00C128C4"/>
    <w:pPr>
      <w:numPr>
        <w:numId w:val="1"/>
      </w:numPr>
    </w:pPr>
    <w:rPr>
      <w:vanish/>
    </w:rPr>
  </w:style>
  <w:style w:type="paragraph" w:customStyle="1" w:styleId="HiddenText2">
    <w:name w:val="HiddenText2"/>
    <w:basedOn w:val="BodyTextIndent"/>
    <w:autoRedefine/>
    <w:rsid w:val="00C128C4"/>
    <w:pPr>
      <w:spacing w:before="60" w:after="60"/>
      <w:ind w:left="0"/>
      <w:jc w:val="left"/>
    </w:pPr>
    <w:rPr>
      <w:i/>
      <w:vanish/>
      <w:sz w:val="20"/>
    </w:rPr>
  </w:style>
  <w:style w:type="paragraph" w:customStyle="1" w:styleId="HiddenText3">
    <w:name w:val="HiddenText3"/>
    <w:basedOn w:val="HiddenText1"/>
    <w:autoRedefine/>
    <w:rsid w:val="00C128C4"/>
    <w:pPr>
      <w:numPr>
        <w:numId w:val="2"/>
      </w:numPr>
    </w:pPr>
  </w:style>
  <w:style w:type="paragraph" w:customStyle="1" w:styleId="ManualName">
    <w:name w:val="Manual Name"/>
    <w:basedOn w:val="Normal"/>
    <w:next w:val="Normal"/>
    <w:autoRedefine/>
    <w:rsid w:val="00C128C4"/>
    <w:pPr>
      <w:jc w:val="left"/>
    </w:pPr>
    <w:rPr>
      <w:rFonts w:ascii="Arial" w:eastAsia="Arial Unicode MS" w:hAnsi="Arial" w:cs="Arial"/>
      <w:sz w:val="18"/>
    </w:rPr>
  </w:style>
  <w:style w:type="paragraph" w:customStyle="1" w:styleId="ProductName">
    <w:name w:val="Product Name"/>
    <w:basedOn w:val="Normal"/>
    <w:next w:val="ManualName"/>
    <w:autoRedefine/>
    <w:rsid w:val="00904C49"/>
    <w:pPr>
      <w:spacing w:after="340" w:line="240" w:lineRule="atLeast"/>
      <w:jc w:val="center"/>
    </w:pPr>
    <w:rPr>
      <w:rFonts w:ascii="Century Gothic" w:hAnsi="Century Gothic"/>
      <w:b/>
      <w:sz w:val="36"/>
    </w:rPr>
  </w:style>
  <w:style w:type="character" w:styleId="Hyperlink">
    <w:name w:val="Hyperlink"/>
    <w:uiPriority w:val="99"/>
    <w:rsid w:val="00C128C4"/>
    <w:rPr>
      <w:color w:val="0000FF"/>
      <w:u w:val="single"/>
    </w:rPr>
  </w:style>
  <w:style w:type="paragraph" w:styleId="ListBullet2">
    <w:name w:val="List Bullet 2"/>
    <w:basedOn w:val="Normal"/>
    <w:autoRedefine/>
    <w:rsid w:val="00C128C4"/>
    <w:pPr>
      <w:numPr>
        <w:numId w:val="5"/>
      </w:numPr>
      <w:tabs>
        <w:tab w:val="clear" w:pos="360"/>
        <w:tab w:val="num" w:pos="720"/>
      </w:tabs>
      <w:spacing w:after="120" w:line="280" w:lineRule="exact"/>
      <w:ind w:left="720"/>
    </w:pPr>
  </w:style>
  <w:style w:type="paragraph" w:customStyle="1" w:styleId="First">
    <w:name w:val="First"/>
    <w:basedOn w:val="Normal"/>
    <w:next w:val="BodyText"/>
    <w:rsid w:val="00C128C4"/>
    <w:pPr>
      <w:spacing w:before="360" w:after="120"/>
      <w:ind w:left="1440"/>
    </w:pPr>
    <w:rPr>
      <w:sz w:val="24"/>
      <w:szCs w:val="24"/>
    </w:rPr>
  </w:style>
  <w:style w:type="paragraph" w:styleId="BodyText2">
    <w:name w:val="Body Text 2"/>
    <w:basedOn w:val="BodyText"/>
    <w:rsid w:val="00C128C4"/>
    <w:pPr>
      <w:ind w:left="1080"/>
    </w:pPr>
    <w:rPr>
      <w:sz w:val="20"/>
      <w:szCs w:val="24"/>
    </w:rPr>
  </w:style>
  <w:style w:type="paragraph" w:customStyle="1" w:styleId="Glossary">
    <w:name w:val="Glossary"/>
    <w:basedOn w:val="BodyTextIndent"/>
    <w:autoRedefine/>
    <w:rsid w:val="00C128C4"/>
    <w:pPr>
      <w:ind w:hanging="360"/>
    </w:pPr>
    <w:rPr>
      <w:rFonts w:cs="Arial"/>
      <w:b/>
      <w:szCs w:val="24"/>
    </w:rPr>
  </w:style>
  <w:style w:type="paragraph" w:customStyle="1" w:styleId="appendix">
    <w:name w:val="appendix"/>
    <w:basedOn w:val="Heading1"/>
    <w:rsid w:val="00C128C4"/>
    <w:pPr>
      <w:numPr>
        <w:numId w:val="3"/>
      </w:numPr>
      <w:spacing w:before="0"/>
      <w:jc w:val="center"/>
    </w:pPr>
    <w:rPr>
      <w:rFonts w:ascii="Helvetica" w:hAnsi="Helvetica"/>
      <w:i/>
      <w:noProof w:val="0"/>
      <w:sz w:val="36"/>
    </w:rPr>
  </w:style>
  <w:style w:type="paragraph" w:customStyle="1" w:styleId="BodytextGlossary">
    <w:name w:val="BodytextGlossary"/>
    <w:basedOn w:val="BodyText2"/>
    <w:rsid w:val="00C128C4"/>
    <w:rPr>
      <w:sz w:val="22"/>
    </w:rPr>
  </w:style>
  <w:style w:type="paragraph" w:customStyle="1" w:styleId="BulletInTable">
    <w:name w:val="BulletInTable"/>
    <w:basedOn w:val="BodyText"/>
    <w:rsid w:val="00C128C4"/>
    <w:pPr>
      <w:numPr>
        <w:numId w:val="4"/>
      </w:numPr>
    </w:pPr>
    <w:rPr>
      <w:sz w:val="20"/>
    </w:rPr>
  </w:style>
  <w:style w:type="paragraph" w:customStyle="1" w:styleId="BodyTextInTable">
    <w:name w:val="BodyTextInTable"/>
    <w:basedOn w:val="BodyText"/>
    <w:rsid w:val="00C128C4"/>
    <w:pPr>
      <w:spacing w:before="40" w:after="40"/>
    </w:pPr>
    <w:rPr>
      <w:sz w:val="20"/>
    </w:rPr>
  </w:style>
  <w:style w:type="paragraph" w:customStyle="1" w:styleId="ListBulletItal">
    <w:name w:val="List Bullet Ital"/>
    <w:basedOn w:val="ListBullet"/>
    <w:rsid w:val="00C128C4"/>
    <w:rPr>
      <w:b/>
    </w:rPr>
  </w:style>
  <w:style w:type="paragraph" w:styleId="DocumentMap">
    <w:name w:val="Document Map"/>
    <w:basedOn w:val="Normal"/>
    <w:semiHidden/>
    <w:rsid w:val="00C128C4"/>
    <w:pPr>
      <w:shd w:val="clear" w:color="auto" w:fill="000080"/>
    </w:pPr>
    <w:rPr>
      <w:rFonts w:ascii="Tahoma" w:hAnsi="Tahoma"/>
    </w:rPr>
  </w:style>
  <w:style w:type="paragraph" w:styleId="BodyText3">
    <w:name w:val="Body Text 3"/>
    <w:basedOn w:val="Normal"/>
    <w:rsid w:val="00C128C4"/>
    <w:rPr>
      <w:sz w:val="18"/>
    </w:rPr>
  </w:style>
  <w:style w:type="paragraph" w:customStyle="1" w:styleId="BodyTextGlo">
    <w:name w:val="Body Text Glo"/>
    <w:basedOn w:val="BodyText"/>
    <w:rsid w:val="00C128C4"/>
    <w:pPr>
      <w:tabs>
        <w:tab w:val="left" w:pos="2880"/>
      </w:tabs>
      <w:ind w:left="2880" w:hanging="2880"/>
    </w:pPr>
  </w:style>
  <w:style w:type="paragraph" w:styleId="ListBullet3">
    <w:name w:val="List Bullet 3"/>
    <w:basedOn w:val="Normal"/>
    <w:autoRedefine/>
    <w:rsid w:val="00C128C4"/>
    <w:pPr>
      <w:numPr>
        <w:numId w:val="6"/>
      </w:numPr>
      <w:tabs>
        <w:tab w:val="clear" w:pos="1080"/>
        <w:tab w:val="num" w:pos="720"/>
      </w:tabs>
      <w:ind w:left="720" w:hanging="720"/>
    </w:pPr>
    <w:rPr>
      <w:rFonts w:ascii="Arial" w:hAnsi="Arial"/>
      <w:sz w:val="20"/>
    </w:rPr>
  </w:style>
  <w:style w:type="paragraph" w:customStyle="1" w:styleId="BODYFONT">
    <w:name w:val="BODY FONT"/>
    <w:basedOn w:val="Normal"/>
    <w:rsid w:val="00C128C4"/>
    <w:rPr>
      <w:sz w:val="24"/>
    </w:rPr>
  </w:style>
  <w:style w:type="paragraph" w:customStyle="1" w:styleId="InfoBlue">
    <w:name w:val="InfoBlue"/>
    <w:basedOn w:val="Normal"/>
    <w:next w:val="BodyText"/>
    <w:autoRedefine/>
    <w:rsid w:val="00C128C4"/>
    <w:pPr>
      <w:widowControl w:val="0"/>
      <w:tabs>
        <w:tab w:val="left" w:pos="1080"/>
      </w:tabs>
      <w:spacing w:after="120" w:line="240" w:lineRule="atLeast"/>
    </w:pPr>
    <w:rPr>
      <w:i/>
      <w:color w:val="0000FF"/>
      <w:sz w:val="20"/>
    </w:rPr>
  </w:style>
  <w:style w:type="paragraph" w:customStyle="1" w:styleId="Paragraph2">
    <w:name w:val="Paragraph2"/>
    <w:basedOn w:val="Normal"/>
    <w:rsid w:val="00C128C4"/>
    <w:pPr>
      <w:widowControl w:val="0"/>
      <w:spacing w:before="80" w:line="240" w:lineRule="atLeast"/>
      <w:ind w:left="720"/>
    </w:pPr>
    <w:rPr>
      <w:color w:val="000000"/>
      <w:sz w:val="20"/>
      <w:lang w:val="en-AU"/>
    </w:rPr>
  </w:style>
  <w:style w:type="paragraph" w:customStyle="1" w:styleId="Tabletext">
    <w:name w:val="Tabletext"/>
    <w:basedOn w:val="Normal"/>
    <w:rsid w:val="00C128C4"/>
    <w:pPr>
      <w:keepLines/>
      <w:widowControl w:val="0"/>
      <w:spacing w:after="120" w:line="240" w:lineRule="atLeast"/>
    </w:pPr>
    <w:rPr>
      <w:sz w:val="20"/>
    </w:rPr>
  </w:style>
  <w:style w:type="character" w:styleId="CommentReference">
    <w:name w:val="annotation reference"/>
    <w:semiHidden/>
    <w:rsid w:val="00C128C4"/>
    <w:rPr>
      <w:sz w:val="16"/>
    </w:rPr>
  </w:style>
  <w:style w:type="paragraph" w:styleId="CommentText">
    <w:name w:val="annotation text"/>
    <w:basedOn w:val="Normal"/>
    <w:link w:val="CommentTextChar"/>
    <w:semiHidden/>
    <w:rsid w:val="00C128C4"/>
    <w:rPr>
      <w:sz w:val="20"/>
    </w:rPr>
  </w:style>
  <w:style w:type="paragraph" w:customStyle="1" w:styleId="TableEntry">
    <w:name w:val="Table Entry"/>
    <w:basedOn w:val="Normal"/>
    <w:rsid w:val="00C128C4"/>
    <w:pPr>
      <w:keepLines/>
      <w:spacing w:before="120" w:after="120"/>
    </w:pPr>
    <w:rPr>
      <w:sz w:val="24"/>
      <w:szCs w:val="24"/>
    </w:rPr>
  </w:style>
  <w:style w:type="paragraph" w:customStyle="1" w:styleId="TextInTable">
    <w:name w:val="TextInTable"/>
    <w:basedOn w:val="BodyText"/>
    <w:rsid w:val="00C128C4"/>
    <w:pPr>
      <w:spacing w:after="40"/>
    </w:pPr>
    <w:rPr>
      <w:sz w:val="20"/>
    </w:rPr>
  </w:style>
  <w:style w:type="paragraph" w:customStyle="1" w:styleId="BodyInTable">
    <w:name w:val="BodyInTable"/>
    <w:basedOn w:val="BodyText"/>
    <w:rsid w:val="00C128C4"/>
    <w:pPr>
      <w:spacing w:before="60" w:after="60"/>
    </w:pPr>
    <w:rPr>
      <w:sz w:val="16"/>
    </w:rPr>
  </w:style>
  <w:style w:type="paragraph" w:customStyle="1" w:styleId="InfoBlueTitle">
    <w:name w:val="InfoBlueTitle"/>
    <w:basedOn w:val="InfoBlue"/>
    <w:rsid w:val="00C128C4"/>
    <w:rPr>
      <w:b/>
      <w:sz w:val="28"/>
    </w:rPr>
  </w:style>
  <w:style w:type="paragraph" w:customStyle="1" w:styleId="InfoBlueSubTitle">
    <w:name w:val="InfoBlueSubTitle"/>
    <w:basedOn w:val="InfoBlueTitle"/>
    <w:rsid w:val="00C128C4"/>
    <w:rPr>
      <w:sz w:val="20"/>
      <w:u w:val="single"/>
    </w:rPr>
  </w:style>
  <w:style w:type="paragraph" w:customStyle="1" w:styleId="InfoBlueBullet">
    <w:name w:val="InfoBlueBullet"/>
    <w:basedOn w:val="InfoBlue"/>
    <w:rsid w:val="00C128C4"/>
    <w:pPr>
      <w:numPr>
        <w:numId w:val="8"/>
      </w:numPr>
    </w:pPr>
  </w:style>
  <w:style w:type="paragraph" w:customStyle="1" w:styleId="InfoBlueSubBullet">
    <w:name w:val="InfoBlueSubBullet"/>
    <w:basedOn w:val="InfoBlueBullet"/>
    <w:rsid w:val="00C128C4"/>
    <w:pPr>
      <w:numPr>
        <w:numId w:val="9"/>
      </w:numPr>
    </w:pPr>
  </w:style>
  <w:style w:type="paragraph" w:customStyle="1" w:styleId="Tableau">
    <w:name w:val="Tableau"/>
    <w:basedOn w:val="Normal"/>
    <w:rsid w:val="00C128C4"/>
    <w:pPr>
      <w:spacing w:before="48" w:after="48"/>
      <w:jc w:val="center"/>
    </w:pPr>
    <w:rPr>
      <w:sz w:val="20"/>
    </w:rPr>
  </w:style>
  <w:style w:type="paragraph" w:customStyle="1" w:styleId="spacer">
    <w:name w:val="spacer"/>
    <w:basedOn w:val="Normal"/>
    <w:rsid w:val="00C128C4"/>
    <w:pPr>
      <w:spacing w:after="176"/>
    </w:pPr>
    <w:rPr>
      <w:rFonts w:ascii="Arial Unicode MS" w:eastAsia="Arial Unicode MS" w:hAnsi="Arial Unicode MS" w:cs="Arial Unicode MS"/>
      <w:sz w:val="24"/>
      <w:szCs w:val="24"/>
    </w:rPr>
  </w:style>
  <w:style w:type="character" w:customStyle="1" w:styleId="bddkgray1">
    <w:name w:val="bddkgray1"/>
    <w:rsid w:val="00C128C4"/>
    <w:rPr>
      <w:rFonts w:ascii="Arial" w:hAnsi="Arial" w:cs="Arial" w:hint="default"/>
      <w:color w:val="333333"/>
      <w:sz w:val="19"/>
      <w:szCs w:val="19"/>
    </w:rPr>
  </w:style>
  <w:style w:type="character" w:customStyle="1" w:styleId="subhddkgray1">
    <w:name w:val="subhddkgray1"/>
    <w:rsid w:val="00C128C4"/>
    <w:rPr>
      <w:rFonts w:ascii="Arial" w:hAnsi="Arial" w:cs="Arial" w:hint="default"/>
      <w:b/>
      <w:bCs/>
      <w:color w:val="333333"/>
      <w:sz w:val="21"/>
      <w:szCs w:val="21"/>
    </w:rPr>
  </w:style>
  <w:style w:type="paragraph" w:styleId="NormalWeb">
    <w:name w:val="Normal (Web)"/>
    <w:basedOn w:val="Normal"/>
    <w:uiPriority w:val="99"/>
    <w:rsid w:val="00C128C4"/>
    <w:pPr>
      <w:spacing w:before="100" w:beforeAutospacing="1" w:after="100" w:afterAutospacing="1"/>
    </w:pPr>
    <w:rPr>
      <w:rFonts w:ascii="Arial Unicode MS" w:eastAsia="Arial Unicode MS" w:hAnsi="Arial Unicode MS" w:cs="Arial Unicode MS"/>
      <w:color w:val="000000"/>
      <w:sz w:val="24"/>
      <w:szCs w:val="24"/>
    </w:rPr>
  </w:style>
  <w:style w:type="character" w:styleId="Strong">
    <w:name w:val="Strong"/>
    <w:qFormat/>
    <w:rsid w:val="00C128C4"/>
    <w:rPr>
      <w:b/>
      <w:bCs/>
    </w:rPr>
  </w:style>
  <w:style w:type="character" w:styleId="FollowedHyperlink">
    <w:name w:val="FollowedHyperlink"/>
    <w:rsid w:val="00C128C4"/>
    <w:rPr>
      <w:color w:val="800080"/>
      <w:u w:val="single"/>
    </w:rPr>
  </w:style>
  <w:style w:type="paragraph" w:customStyle="1" w:styleId="Normal0">
    <w:name w:val="*Normal"/>
    <w:basedOn w:val="Normal"/>
    <w:rsid w:val="00C128C4"/>
    <w:pPr>
      <w:spacing w:before="120"/>
    </w:pPr>
    <w:rPr>
      <w:rFonts w:ascii="Optima" w:hAnsi="Optima"/>
      <w:color w:val="000000"/>
      <w:sz w:val="24"/>
      <w:lang w:val="fr-FR" w:eastAsia="fr-FR"/>
    </w:rPr>
  </w:style>
  <w:style w:type="paragraph" w:styleId="BodyTextIndent2">
    <w:name w:val="Body Text Indent 2"/>
    <w:basedOn w:val="Normal"/>
    <w:rsid w:val="00C128C4"/>
    <w:pPr>
      <w:tabs>
        <w:tab w:val="left" w:pos="1040"/>
        <w:tab w:val="left" w:pos="2443"/>
        <w:tab w:val="left" w:pos="9025"/>
      </w:tabs>
      <w:autoSpaceDE w:val="0"/>
      <w:autoSpaceDN w:val="0"/>
      <w:adjustRightInd w:val="0"/>
      <w:ind w:left="33"/>
    </w:pPr>
    <w:rPr>
      <w:rFonts w:ascii="Arial" w:hAnsi="Arial" w:cs="Arial"/>
      <w:color w:val="000000"/>
      <w:sz w:val="20"/>
    </w:rPr>
  </w:style>
  <w:style w:type="paragraph" w:customStyle="1" w:styleId="hidden">
    <w:name w:val="hidden"/>
    <w:basedOn w:val="Normal"/>
    <w:rsid w:val="00C128C4"/>
    <w:pPr>
      <w:spacing w:before="100" w:beforeAutospacing="1" w:after="100" w:afterAutospacing="1"/>
      <w:jc w:val="left"/>
    </w:pPr>
    <w:rPr>
      <w:rFonts w:ascii="Arial Unicode MS" w:eastAsia="Arial Unicode MS" w:hAnsi="Arial Unicode MS" w:cs="Arial Unicode MS"/>
      <w:vanish/>
      <w:sz w:val="24"/>
      <w:szCs w:val="24"/>
    </w:rPr>
  </w:style>
  <w:style w:type="paragraph" w:customStyle="1" w:styleId="headline">
    <w:name w:val="headline"/>
    <w:basedOn w:val="Normal"/>
    <w:rsid w:val="00C128C4"/>
    <w:pPr>
      <w:shd w:val="clear" w:color="auto" w:fill="CCCCCC"/>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Subtitle1">
    <w:name w:val="Subtitle1"/>
    <w:basedOn w:val="Normal"/>
    <w:rsid w:val="00C128C4"/>
    <w:pPr>
      <w:spacing w:before="100" w:beforeAutospacing="1" w:after="100" w:afterAutospacing="1"/>
      <w:jc w:val="left"/>
    </w:pPr>
    <w:rPr>
      <w:rFonts w:ascii="Arial Unicode MS" w:eastAsia="Arial Unicode MS" w:hAnsi="Arial Unicode MS" w:cs="Arial Unicode MS"/>
      <w:b/>
      <w:bCs/>
      <w:color w:val="FFFFFF"/>
      <w:sz w:val="20"/>
    </w:rPr>
  </w:style>
  <w:style w:type="paragraph" w:customStyle="1" w:styleId="infotext">
    <w:name w:val="infotext"/>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headlinetext">
    <w:name w:val="headlinetext"/>
    <w:basedOn w:val="Normal"/>
    <w:rsid w:val="00C128C4"/>
    <w:pPr>
      <w:spacing w:before="100" w:beforeAutospacing="1" w:after="100" w:afterAutospacing="1"/>
      <w:jc w:val="left"/>
    </w:pPr>
    <w:rPr>
      <w:rFonts w:ascii="Arial Unicode MS" w:eastAsia="Arial Unicode MS" w:hAnsi="Arial Unicode MS" w:cs="Arial Unicode MS"/>
      <w:color w:val="999999"/>
      <w:sz w:val="20"/>
    </w:rPr>
  </w:style>
  <w:style w:type="paragraph" w:customStyle="1" w:styleId="infolink">
    <w:name w:val="infolink"/>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promptcaption">
    <w:name w:val="promptcaption"/>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promptentry">
    <w:name w:val="promptentry"/>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tablinks">
    <w:name w:val="tablinks"/>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searchlinks">
    <w:name w:val="searchlinks"/>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searchbar">
    <w:name w:val="searchbar"/>
    <w:basedOn w:val="Normal"/>
    <w:rsid w:val="00C128C4"/>
    <w:pPr>
      <w:shd w:val="clear" w:color="auto" w:fill="CFC7FF"/>
      <w:spacing w:before="100" w:beforeAutospacing="1" w:after="100" w:afterAutospacing="1"/>
      <w:jc w:val="left"/>
    </w:pPr>
    <w:rPr>
      <w:rFonts w:ascii="Arial Unicode MS" w:eastAsia="Arial Unicode MS" w:hAnsi="Arial Unicode MS" w:cs="Arial Unicode MS"/>
      <w:sz w:val="24"/>
      <w:szCs w:val="24"/>
    </w:rPr>
  </w:style>
  <w:style w:type="paragraph" w:customStyle="1" w:styleId="searchname">
    <w:name w:val="searchname"/>
    <w:basedOn w:val="Normal"/>
    <w:rsid w:val="00C128C4"/>
    <w:pPr>
      <w:spacing w:before="100" w:beforeAutospacing="1" w:after="100" w:afterAutospacing="1"/>
      <w:jc w:val="left"/>
    </w:pPr>
    <w:rPr>
      <w:rFonts w:ascii="Arial Unicode MS" w:eastAsia="Arial Unicode MS" w:hAnsi="Arial Unicode MS" w:cs="Arial Unicode MS"/>
      <w:b/>
      <w:bCs/>
      <w:color w:val="333399"/>
      <w:sz w:val="20"/>
    </w:rPr>
  </w:style>
  <w:style w:type="paragraph" w:customStyle="1" w:styleId="searchbuttons">
    <w:name w:val="searchbuttons"/>
    <w:basedOn w:val="Normal"/>
    <w:rsid w:val="00C128C4"/>
    <w:pPr>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searchdate">
    <w:name w:val="searchdate"/>
    <w:basedOn w:val="Normal"/>
    <w:rsid w:val="00C128C4"/>
    <w:pPr>
      <w:spacing w:before="100" w:beforeAutospacing="1" w:after="100" w:afterAutospacing="1"/>
      <w:jc w:val="right"/>
      <w:textAlignment w:val="bottom"/>
    </w:pPr>
    <w:rPr>
      <w:rFonts w:ascii="Arial Unicode MS" w:eastAsia="Arial Unicode MS" w:hAnsi="Arial Unicode MS" w:cs="Arial Unicode MS"/>
      <w:sz w:val="16"/>
      <w:szCs w:val="16"/>
    </w:rPr>
  </w:style>
  <w:style w:type="paragraph" w:customStyle="1" w:styleId="dummy">
    <w:name w:val="dumm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electcellt">
    <w:name w:val="selectcellt"/>
    <w:basedOn w:val="Normal"/>
    <w:rsid w:val="00C128C4"/>
    <w:pPr>
      <w:pBdr>
        <w:top w:val="single" w:sz="24" w:space="0" w:color="auto"/>
        <w:left w:val="single" w:sz="24" w:space="0" w:color="auto"/>
        <w:bottom w:val="single" w:sz="24" w:space="0" w:color="auto"/>
        <w:right w:val="single" w:sz="24" w:space="0" w:color="auto"/>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
    <w:name w:val="selectcelltdrag"/>
    <w:basedOn w:val="Normal"/>
    <w:rsid w:val="00C128C4"/>
    <w:pPr>
      <w:pBdr>
        <w:top w:val="single" w:sz="24" w:space="0" w:color="FF0000"/>
        <w:left w:val="single" w:sz="24" w:space="0" w:color="FF0000"/>
        <w:bottom w:val="single" w:sz="24" w:space="0" w:color="FF0000"/>
        <w:right w:val="single" w:sz="24" w:space="0" w:color="FF0000"/>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ged">
    <w:name w:val="selectcelltdragged"/>
    <w:basedOn w:val="Normal"/>
    <w:rsid w:val="00C128C4"/>
    <w:pPr>
      <w:pBdr>
        <w:top w:val="single" w:sz="24" w:space="0" w:color="auto"/>
        <w:left w:val="single" w:sz="24" w:space="0" w:color="auto"/>
        <w:bottom w:val="single" w:sz="24" w:space="0" w:color="auto"/>
        <w:right w:val="single" w:sz="24" w:space="0" w:color="auto"/>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cdragged">
    <w:name w:val="selectcellcdragged"/>
    <w:basedOn w:val="Normal"/>
    <w:rsid w:val="00C128C4"/>
    <w:pPr>
      <w:pBdr>
        <w:top w:val="single" w:sz="24" w:space="0" w:color="808080"/>
        <w:left w:val="single" w:sz="24" w:space="0" w:color="808080"/>
        <w:bottom w:val="single" w:sz="24" w:space="0" w:color="808080"/>
        <w:right w:val="single" w:sz="24" w:space="0" w:color="80808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tdragoverbyleftcell">
    <w:name w:val="selectcelltdragoverbyleftcell"/>
    <w:basedOn w:val="Normal"/>
    <w:rsid w:val="00C128C4"/>
    <w:pPr>
      <w:pBdr>
        <w:top w:val="single" w:sz="24" w:space="0" w:color="808080"/>
        <w:left w:val="single" w:sz="24" w:space="0" w:color="808080"/>
        <w:bottom w:val="single" w:sz="24" w:space="0" w:color="808080"/>
        <w:right w:val="single" w:sz="24" w:space="0" w:color="0000FF"/>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tdragoverbyrightcell">
    <w:name w:val="selectcelltdragoverbyrightcell"/>
    <w:basedOn w:val="Normal"/>
    <w:rsid w:val="00C128C4"/>
    <w:pPr>
      <w:pBdr>
        <w:top w:val="single" w:sz="24" w:space="0" w:color="808080"/>
        <w:left w:val="single" w:sz="24" w:space="0" w:color="0000FF"/>
        <w:bottom w:val="single" w:sz="24" w:space="0" w:color="808080"/>
        <w:right w:val="single" w:sz="24" w:space="0" w:color="808080"/>
      </w:pBdr>
      <w:shd w:val="clear" w:color="auto" w:fill="CCCCCC"/>
      <w:spacing w:before="100" w:beforeAutospacing="1" w:after="100" w:afterAutospacing="1"/>
      <w:jc w:val="left"/>
    </w:pPr>
    <w:rPr>
      <w:rFonts w:ascii="Arial Unicode MS" w:eastAsia="Arial Unicode MS" w:hAnsi="Arial Unicode MS" w:cs="Arial Unicode MS"/>
      <w:b/>
      <w:bCs/>
      <w:color w:val="000000"/>
      <w:sz w:val="16"/>
      <w:szCs w:val="16"/>
    </w:rPr>
  </w:style>
  <w:style w:type="paragraph" w:customStyle="1" w:styleId="selectcellc">
    <w:name w:val="selectcellc"/>
    <w:basedOn w:val="Normal"/>
    <w:rsid w:val="00C128C4"/>
    <w:pPr>
      <w:pBdr>
        <w:top w:val="single" w:sz="24" w:space="0" w:color="808080"/>
        <w:left w:val="single" w:sz="24" w:space="0" w:color="808080"/>
        <w:bottom w:val="single" w:sz="24" w:space="0" w:color="808080"/>
        <w:right w:val="single" w:sz="24" w:space="0" w:color="80808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
    <w:name w:val="selectcellcdrag"/>
    <w:basedOn w:val="Normal"/>
    <w:rsid w:val="00C128C4"/>
    <w:pPr>
      <w:pBdr>
        <w:top w:val="single" w:sz="24" w:space="0" w:color="FF0000"/>
        <w:left w:val="single" w:sz="24" w:space="0" w:color="FF0000"/>
        <w:bottom w:val="single" w:sz="24" w:space="0" w:color="FF0000"/>
        <w:right w:val="single" w:sz="24" w:space="0" w:color="FF0000"/>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overbyrightcell">
    <w:name w:val="selectcellcdragoverbyrightcell"/>
    <w:basedOn w:val="Normal"/>
    <w:rsid w:val="00C128C4"/>
    <w:pPr>
      <w:pBdr>
        <w:top w:val="single" w:sz="24" w:space="0" w:color="auto"/>
        <w:left w:val="single" w:sz="24" w:space="0" w:color="0000FF"/>
        <w:bottom w:val="single" w:sz="24" w:space="0" w:color="auto"/>
        <w:right w:val="single" w:sz="24" w:space="0" w:color="auto"/>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ellcdragoverbyleftcell">
    <w:name w:val="selectcellcdragoverbyleftcell"/>
    <w:basedOn w:val="Normal"/>
    <w:rsid w:val="00C128C4"/>
    <w:pPr>
      <w:pBdr>
        <w:top w:val="single" w:sz="24" w:space="0" w:color="auto"/>
        <w:left w:val="single" w:sz="24" w:space="0" w:color="auto"/>
        <w:bottom w:val="single" w:sz="24" w:space="0" w:color="auto"/>
        <w:right w:val="single" w:sz="24" w:space="0" w:color="0000FF"/>
      </w:pBdr>
      <w:shd w:val="clear" w:color="auto" w:fill="DDDDDD"/>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cellnav">
    <w:name w:val="draggedcellnav"/>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cellie">
    <w:name w:val="draggedcell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draggedtableie">
    <w:name w:val="draggedtableie"/>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tableie">
    <w:name w:val="nodropdraggedtable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cellnav">
    <w:name w:val="nodropdraggedcellnav"/>
    <w:basedOn w:val="Normal"/>
    <w:rsid w:val="00C128C4"/>
    <w:pPr>
      <w:pBdr>
        <w:top w:val="single" w:sz="24" w:space="0" w:color="808080"/>
        <w:left w:val="single" w:sz="24" w:space="0" w:color="808080"/>
        <w:bottom w:val="single" w:sz="24" w:space="0" w:color="808080"/>
        <w:right w:val="single" w:sz="24" w:space="0" w:color="808080"/>
      </w:pBdr>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nodropdraggedcellie">
    <w:name w:val="nodropdraggedcellie"/>
    <w:basedOn w:val="Normal"/>
    <w:rsid w:val="00C128C4"/>
    <w:pPr>
      <w:pBdr>
        <w:top w:val="single" w:sz="24" w:space="0" w:color="808080"/>
        <w:left w:val="single" w:sz="24" w:space="0" w:color="808080"/>
        <w:bottom w:val="single" w:sz="24" w:space="0" w:color="808080"/>
        <w:right w:val="single" w:sz="24" w:space="0" w:color="808080"/>
      </w:pBdr>
      <w:shd w:val="clear" w:color="auto" w:fill="D3D3D3"/>
      <w:spacing w:before="100" w:beforeAutospacing="1" w:after="100" w:afterAutospacing="1"/>
      <w:jc w:val="center"/>
    </w:pPr>
    <w:rPr>
      <w:rFonts w:ascii="Arial Unicode MS" w:eastAsia="Arial Unicode MS" w:hAnsi="Arial Unicode MS" w:cs="Arial Unicode MS"/>
      <w:b/>
      <w:bCs/>
      <w:sz w:val="16"/>
      <w:szCs w:val="16"/>
    </w:rPr>
  </w:style>
  <w:style w:type="paragraph" w:customStyle="1" w:styleId="selectcolumns">
    <w:name w:val="selectcolumns"/>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columndisabled">
    <w:name w:val="columndisabled"/>
    <w:basedOn w:val="Normal"/>
    <w:rsid w:val="00C128C4"/>
    <w:pPr>
      <w:shd w:val="clear" w:color="auto" w:fill="FFFFFF"/>
      <w:spacing w:before="100" w:beforeAutospacing="1" w:after="100" w:afterAutospacing="1"/>
      <w:jc w:val="left"/>
    </w:pPr>
    <w:rPr>
      <w:rFonts w:ascii="Arial Unicode MS" w:eastAsia="Arial Unicode MS" w:hAnsi="Arial Unicode MS" w:cs="Arial Unicode MS"/>
      <w:color w:val="999999"/>
      <w:sz w:val="24"/>
      <w:szCs w:val="24"/>
    </w:rPr>
  </w:style>
  <w:style w:type="paragraph" w:customStyle="1" w:styleId="errortitle">
    <w:name w:val="errortitle"/>
    <w:basedOn w:val="Normal"/>
    <w:rsid w:val="00C128C4"/>
    <w:pPr>
      <w:spacing w:before="100" w:beforeAutospacing="1" w:after="100" w:afterAutospacing="1"/>
      <w:jc w:val="left"/>
    </w:pPr>
    <w:rPr>
      <w:rFonts w:ascii="Arial Unicode MS" w:eastAsia="Arial Unicode MS" w:hAnsi="Arial Unicode MS" w:cs="Arial Unicode MS"/>
      <w:b/>
      <w:bCs/>
      <w:color w:val="333399"/>
      <w:sz w:val="20"/>
    </w:rPr>
  </w:style>
  <w:style w:type="paragraph" w:customStyle="1" w:styleId="errorinfo">
    <w:name w:val="errorinfo"/>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codes">
    <w:name w:val="errorcodes"/>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fileline">
    <w:name w:val="errorfileline"/>
    <w:basedOn w:val="Normal"/>
    <w:rsid w:val="00C128C4"/>
    <w:pPr>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errorsubinfo">
    <w:name w:val="errorsubinfo"/>
    <w:basedOn w:val="Normal"/>
    <w:rsid w:val="00C128C4"/>
    <w:pPr>
      <w:spacing w:before="170" w:after="100" w:afterAutospacing="1"/>
      <w:jc w:val="left"/>
    </w:pPr>
    <w:rPr>
      <w:rFonts w:ascii="Arial Unicode MS" w:eastAsia="Arial Unicode MS" w:hAnsi="Arial Unicode MS" w:cs="Arial Unicode MS"/>
      <w:color w:val="000000"/>
      <w:sz w:val="18"/>
      <w:szCs w:val="18"/>
    </w:rPr>
  </w:style>
  <w:style w:type="paragraph" w:customStyle="1" w:styleId="errordetailssub">
    <w:name w:val="errordetailssub"/>
    <w:basedOn w:val="Normal"/>
    <w:rsid w:val="00C128C4"/>
    <w:pPr>
      <w:spacing w:before="100" w:beforeAutospacing="1" w:after="100" w:afterAutospacing="1"/>
      <w:ind w:left="454"/>
      <w:jc w:val="left"/>
    </w:pPr>
    <w:rPr>
      <w:rFonts w:ascii="Arial Unicode MS" w:eastAsia="Arial Unicode MS" w:hAnsi="Arial Unicode MS" w:cs="Arial Unicode MS"/>
      <w:color w:val="000000"/>
      <w:sz w:val="18"/>
      <w:szCs w:val="18"/>
    </w:rPr>
  </w:style>
  <w:style w:type="paragraph" w:customStyle="1" w:styleId="errordetailssubsub">
    <w:name w:val="errordetailssubsub"/>
    <w:basedOn w:val="Normal"/>
    <w:rsid w:val="00C128C4"/>
    <w:pPr>
      <w:spacing w:before="113" w:after="100" w:afterAutospacing="1"/>
      <w:ind w:left="454"/>
      <w:jc w:val="left"/>
    </w:pPr>
    <w:rPr>
      <w:rFonts w:ascii="Arial Unicode MS" w:eastAsia="Arial Unicode MS" w:hAnsi="Arial Unicode MS" w:cs="Arial Unicode MS"/>
      <w:color w:val="000000"/>
      <w:sz w:val="18"/>
      <w:szCs w:val="18"/>
    </w:rPr>
  </w:style>
  <w:style w:type="paragraph" w:customStyle="1" w:styleId="message">
    <w:name w:val="message"/>
    <w:basedOn w:val="Normal"/>
    <w:rsid w:val="00C128C4"/>
    <w:pPr>
      <w:spacing w:before="100" w:beforeAutospacing="1" w:after="100" w:afterAutospacing="1"/>
      <w:jc w:val="left"/>
    </w:pPr>
    <w:rPr>
      <w:rFonts w:ascii="Arial Unicode MS" w:eastAsia="Arial Unicode MS" w:hAnsi="Arial Unicode MS" w:cs="Arial Unicode MS"/>
      <w:color w:val="000000"/>
      <w:sz w:val="20"/>
    </w:rPr>
  </w:style>
  <w:style w:type="paragraph" w:customStyle="1" w:styleId="currentfolder">
    <w:name w:val="currentfolder"/>
    <w:basedOn w:val="Normal"/>
    <w:rsid w:val="00C128C4"/>
    <w:pPr>
      <w:shd w:val="clear" w:color="auto" w:fill="CCCCCC"/>
      <w:spacing w:before="100" w:beforeAutospacing="1" w:after="100" w:afterAutospacing="1"/>
      <w:jc w:val="left"/>
    </w:pPr>
    <w:rPr>
      <w:rFonts w:ascii="Arial Unicode MS" w:eastAsia="Arial Unicode MS" w:hAnsi="Arial Unicode MS" w:cs="Arial Unicode MS"/>
      <w:b/>
      <w:bCs/>
      <w:sz w:val="20"/>
    </w:rPr>
  </w:style>
  <w:style w:type="paragraph" w:customStyle="1" w:styleId="edittable">
    <w:name w:val="edittable"/>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edittablehdg">
    <w:name w:val="edittablehdg"/>
    <w:basedOn w:val="Normal"/>
    <w:rsid w:val="00C128C4"/>
    <w:pPr>
      <w:shd w:val="clear" w:color="auto" w:fill="FFCC66"/>
      <w:spacing w:before="100" w:beforeAutospacing="1" w:after="100" w:afterAutospacing="1"/>
      <w:jc w:val="left"/>
    </w:pPr>
    <w:rPr>
      <w:rFonts w:ascii="Arial Unicode MS" w:eastAsia="Arial Unicode MS" w:hAnsi="Arial Unicode MS" w:cs="Arial Unicode MS"/>
      <w:b/>
      <w:bCs/>
      <w:sz w:val="24"/>
      <w:szCs w:val="24"/>
    </w:rPr>
  </w:style>
  <w:style w:type="paragraph" w:customStyle="1" w:styleId="edittableitem">
    <w:name w:val="edittableitem"/>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edittableaction">
    <w:name w:val="edittableaction"/>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stylecell">
    <w:name w:val="style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stylelink">
    <w:name w:val="stylelink"/>
    <w:basedOn w:val="Normal"/>
    <w:rsid w:val="00C128C4"/>
    <w:pPr>
      <w:spacing w:before="100" w:beforeAutospacing="1" w:after="100" w:afterAutospacing="1"/>
      <w:jc w:val="left"/>
    </w:pPr>
    <w:rPr>
      <w:rFonts w:ascii="Arial Unicode MS" w:eastAsia="Arial Unicode MS" w:hAnsi="Arial Unicode MS" w:cs="Arial Unicode MS"/>
      <w:color w:val="333399"/>
      <w:sz w:val="24"/>
      <w:szCs w:val="24"/>
      <w:u w:val="single"/>
    </w:rPr>
  </w:style>
  <w:style w:type="paragraph" w:customStyle="1" w:styleId="askresults">
    <w:name w:val="askresults"/>
    <w:basedOn w:val="Normal"/>
    <w:rsid w:val="00C128C4"/>
    <w:pPr>
      <w:spacing w:before="100" w:beforeAutospacing="1" w:after="100" w:afterAutospacing="1"/>
      <w:jc w:val="left"/>
    </w:pPr>
    <w:rPr>
      <w:rFonts w:ascii="Verdana" w:eastAsia="Arial Unicode MS" w:hAnsi="Verdana" w:cs="Arial Unicode MS"/>
      <w:b/>
      <w:bCs/>
      <w:i/>
      <w:iCs/>
      <w:color w:val="6699CC"/>
      <w:sz w:val="20"/>
    </w:rPr>
  </w:style>
  <w:style w:type="paragraph" w:customStyle="1" w:styleId="titlesep">
    <w:name w:val="titlesep"/>
    <w:basedOn w:val="Normal"/>
    <w:rsid w:val="00C128C4"/>
    <w:pPr>
      <w:shd w:val="clear" w:color="auto" w:fill="CFC7FF"/>
      <w:spacing w:before="100" w:beforeAutospacing="1" w:after="100" w:afterAutospacing="1"/>
      <w:jc w:val="left"/>
    </w:pPr>
    <w:rPr>
      <w:rFonts w:ascii="Arial Unicode MS" w:eastAsia="Arial Unicode MS" w:hAnsi="Arial Unicode MS" w:cs="Arial Unicode MS"/>
      <w:sz w:val="24"/>
      <w:szCs w:val="24"/>
    </w:rPr>
  </w:style>
  <w:style w:type="paragraph" w:customStyle="1" w:styleId="filtertable">
    <w:name w:val="filtertable"/>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filterpath">
    <w:name w:val="filterpath"/>
    <w:basedOn w:val="Normal"/>
    <w:rsid w:val="00C128C4"/>
    <w:pPr>
      <w:spacing w:before="100" w:beforeAutospacing="1" w:after="100" w:afterAutospacing="1"/>
      <w:jc w:val="left"/>
    </w:pPr>
    <w:rPr>
      <w:rFonts w:ascii="Arial Unicode MS" w:eastAsia="Arial Unicode MS" w:hAnsi="Arial Unicode MS" w:cs="Arial Unicode MS"/>
      <w:sz w:val="20"/>
    </w:rPr>
  </w:style>
  <w:style w:type="paragraph" w:customStyle="1" w:styleId="filterop">
    <w:name w:val="filterop"/>
    <w:basedOn w:val="Normal"/>
    <w:rsid w:val="00C128C4"/>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subfilter">
    <w:name w:val="subfilter"/>
    <w:basedOn w:val="Normal"/>
    <w:rsid w:val="00C128C4"/>
    <w:pPr>
      <w:pBdr>
        <w:top w:val="single" w:sz="24" w:space="0" w:color="FFFFFF"/>
        <w:left w:val="single" w:sz="24" w:space="0" w:color="FFFFFF"/>
        <w:bottom w:val="single" w:sz="24" w:space="0" w:color="FFFFFF"/>
        <w:right w:val="single" w:sz="24" w:space="0" w:color="FFFFFF"/>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buttonitem">
    <w:name w:val="buttonitem"/>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answerstabstable">
    <w:name w:val="answerstabs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answerstabsrow">
    <w:name w:val="answerstabsrow"/>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welcometextcell">
    <w:name w:val="welcometextcell"/>
    <w:basedOn w:val="Normal"/>
    <w:rsid w:val="00C128C4"/>
    <w:pPr>
      <w:spacing w:before="100" w:beforeAutospacing="1" w:after="100" w:afterAutospacing="1"/>
      <w:jc w:val="right"/>
      <w:textAlignment w:val="bottom"/>
    </w:pPr>
    <w:rPr>
      <w:rFonts w:ascii="Arial Unicode MS" w:eastAsia="Arial Unicode MS" w:hAnsi="Arial Unicode MS" w:cs="Arial Unicode MS"/>
      <w:b/>
      <w:bCs/>
      <w:sz w:val="16"/>
      <w:szCs w:val="16"/>
    </w:rPr>
  </w:style>
  <w:style w:type="paragraph" w:customStyle="1" w:styleId="welcomelink">
    <w:name w:val="welcomelink"/>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alertlink">
    <w:name w:val="alertlink"/>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resultlinkscell">
    <w:name w:val="resultlinks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addviewtable">
    <w:name w:val="addviewtable"/>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refcell">
    <w:name w:val="refcell"/>
    <w:basedOn w:val="Normal"/>
    <w:rsid w:val="00C128C4"/>
    <w:pPr>
      <w:spacing w:before="100" w:beforeAutospacing="1" w:after="100" w:afterAutospacing="1"/>
      <w:jc w:val="left"/>
    </w:pPr>
    <w:rPr>
      <w:rFonts w:ascii="Arial Unicode MS" w:eastAsia="Arial Unicode MS" w:hAnsi="Arial Unicode MS" w:cs="Arial Unicode MS"/>
      <w:sz w:val="16"/>
      <w:szCs w:val="16"/>
    </w:rPr>
  </w:style>
  <w:style w:type="paragraph" w:customStyle="1" w:styleId="rbsheettoptable">
    <w:name w:val="rbsheettop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qlentry">
    <w:name w:val="sqlentr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sqldisplay">
    <w:name w:val="sqldisplay"/>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nqsodbcerror">
    <w:name w:val="nqsodbcerr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nqservererror">
    <w:name w:val="nqservererr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gobody">
    <w:name w:val="go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printbody">
    <w:name w:val="print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deliverybody">
    <w:name w:val="deliverybody"/>
    <w:basedOn w:val="Normal"/>
    <w:rsid w:val="00C128C4"/>
    <w:pPr>
      <w:shd w:val="clear" w:color="auto" w:fill="FFFFFF"/>
      <w:spacing w:before="100" w:beforeAutospacing="1" w:after="100" w:afterAutospacing="1"/>
      <w:jc w:val="left"/>
    </w:pPr>
    <w:rPr>
      <w:rFonts w:ascii="Arial" w:eastAsia="Arial Unicode MS" w:hAnsi="Arial" w:cs="Arial"/>
      <w:sz w:val="24"/>
      <w:szCs w:val="24"/>
    </w:rPr>
  </w:style>
  <w:style w:type="paragraph" w:customStyle="1" w:styleId="nav">
    <w:name w:val="nav"/>
    <w:basedOn w:val="Normal"/>
    <w:rsid w:val="00C128C4"/>
    <w:pPr>
      <w:spacing w:before="100" w:beforeAutospacing="1" w:after="100" w:afterAutospacing="1"/>
      <w:jc w:val="left"/>
    </w:pPr>
    <w:rPr>
      <w:rFonts w:ascii="Arial Unicode MS" w:eastAsia="Arial Unicode MS" w:hAnsi="Arial Unicode MS" w:cs="Arial Unicode MS"/>
      <w:sz w:val="24"/>
      <w:szCs w:val="24"/>
      <w:u w:val="single"/>
    </w:rPr>
  </w:style>
  <w:style w:type="paragraph" w:customStyle="1" w:styleId="promptlink">
    <w:name w:val="promptlink"/>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xspan">
    <w:name w:val="xspan"/>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t">
    <w:name w:val="xt"/>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dc">
    <w:name w:val="xd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mc">
    <w:name w:val="xm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nt">
    <w:name w:val="xnt"/>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xnmc">
    <w:name w:val="xnmc"/>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ivottable">
    <w:name w:val="pivottable"/>
    <w:basedOn w:val="Normal"/>
    <w:rsid w:val="00C128C4"/>
    <w:pPr>
      <w:pBdr>
        <w:top w:val="single" w:sz="24" w:space="0" w:color="DDDDDD"/>
        <w:left w:val="single" w:sz="24" w:space="0" w:color="DDDDDD"/>
        <w:bottom w:val="single" w:sz="24" w:space="0" w:color="DDDDDD"/>
        <w:right w:val="single" w:sz="24" w:space="0" w:color="DDDDDD"/>
      </w:pBdr>
      <w:spacing w:before="100" w:beforeAutospacing="1" w:after="100" w:afterAutospacing="1"/>
      <w:jc w:val="left"/>
    </w:pPr>
    <w:rPr>
      <w:rFonts w:ascii="Arial Unicode MS" w:eastAsia="Arial Unicode MS" w:hAnsi="Arial Unicode MS" w:cs="Arial Unicode MS"/>
      <w:sz w:val="16"/>
      <w:szCs w:val="16"/>
    </w:rPr>
  </w:style>
  <w:style w:type="paragraph" w:customStyle="1" w:styleId="ptpagelabelcell">
    <w:name w:val="ptpagelabelcell"/>
    <w:basedOn w:val="Normal"/>
    <w:rsid w:val="00C128C4"/>
    <w:pPr>
      <w:pBdr>
        <w:top w:val="single" w:sz="24" w:space="0" w:color="000066"/>
        <w:left w:val="single" w:sz="24" w:space="0" w:color="000066"/>
        <w:bottom w:val="single" w:sz="24" w:space="0" w:color="000066"/>
        <w:right w:val="single" w:sz="24" w:space="0" w:color="000066"/>
      </w:pBdr>
      <w:spacing w:before="100" w:beforeAutospacing="1" w:after="100" w:afterAutospacing="1"/>
      <w:jc w:val="left"/>
    </w:pPr>
    <w:rPr>
      <w:rFonts w:ascii="Arial Unicode MS" w:eastAsia="Arial Unicode MS" w:hAnsi="Arial Unicode MS" w:cs="Arial Unicode MS"/>
      <w:sz w:val="16"/>
      <w:szCs w:val="16"/>
    </w:rPr>
  </w:style>
  <w:style w:type="paragraph" w:customStyle="1" w:styleId="ptsectstable">
    <w:name w:val="ptsectstable"/>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labelcell">
    <w:name w:val="ptsectlabelcell"/>
    <w:basedOn w:val="Normal"/>
    <w:rsid w:val="00C128C4"/>
    <w:pPr>
      <w:pBdr>
        <w:top w:val="single" w:sz="24" w:space="0" w:color="000066"/>
      </w:pBdr>
      <w:spacing w:before="100" w:beforeAutospacing="1" w:after="100" w:afterAutospacing="1"/>
      <w:jc w:val="left"/>
    </w:pPr>
    <w:rPr>
      <w:rFonts w:ascii="Arial Unicode MS" w:eastAsia="Arial Unicode MS" w:hAnsi="Arial Unicode MS" w:cs="Arial Unicode MS"/>
      <w:b/>
      <w:bCs/>
      <w:color w:val="003366"/>
      <w:sz w:val="16"/>
      <w:szCs w:val="16"/>
    </w:rPr>
  </w:style>
  <w:style w:type="paragraph" w:customStyle="1" w:styleId="ptcollabelrow">
    <w:name w:val="ptcollabelrow"/>
    <w:basedOn w:val="Normal"/>
    <w:rsid w:val="00C128C4"/>
    <w:pPr>
      <w:shd w:val="clear" w:color="auto" w:fill="FFFFFF"/>
      <w:spacing w:before="100" w:beforeAutospacing="1" w:after="100" w:afterAutospacing="1"/>
      <w:jc w:val="left"/>
      <w:textAlignment w:val="bottom"/>
    </w:pPr>
    <w:rPr>
      <w:rFonts w:ascii="Arial Unicode MS" w:eastAsia="Arial Unicode MS" w:hAnsi="Arial Unicode MS" w:cs="Arial Unicode MS"/>
      <w:sz w:val="16"/>
      <w:szCs w:val="16"/>
    </w:rPr>
  </w:style>
  <w:style w:type="paragraph" w:customStyle="1" w:styleId="ptrh">
    <w:name w:val="ptrh"/>
    <w:basedOn w:val="Normal"/>
    <w:rsid w:val="00C128C4"/>
    <w:pPr>
      <w:pBdr>
        <w:top w:val="single" w:sz="24" w:space="0" w:color="DDDDDD"/>
        <w:left w:val="single" w:sz="24" w:space="0" w:color="DDDDDD"/>
        <w:bottom w:val="single" w:sz="24" w:space="0" w:color="DDDDDD"/>
        <w:right w:val="single" w:sz="24" w:space="0" w:color="DDDDDD"/>
      </w:pBdr>
      <w:shd w:val="clear" w:color="auto" w:fill="FFFFFF"/>
      <w:spacing w:before="100" w:beforeAutospacing="1" w:after="100" w:afterAutospacing="1"/>
      <w:jc w:val="left"/>
      <w:textAlignment w:val="bottom"/>
    </w:pPr>
    <w:rPr>
      <w:rFonts w:ascii="Arial Unicode MS" w:eastAsia="Arial Unicode MS" w:hAnsi="Arial Unicode MS" w:cs="Arial Unicode MS"/>
      <w:color w:val="AAAAAA"/>
      <w:sz w:val="16"/>
      <w:szCs w:val="16"/>
    </w:rPr>
  </w:style>
  <w:style w:type="paragraph" w:customStyle="1" w:styleId="ptindentcell">
    <w:name w:val="ptindentcell"/>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24"/>
      <w:szCs w:val="24"/>
    </w:rPr>
  </w:style>
  <w:style w:type="paragraph" w:customStyle="1" w:styleId="ptsect2">
    <w:name w:val="ptsect2"/>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3">
    <w:name w:val="ptsect3"/>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4">
    <w:name w:val="ptsect4"/>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5">
    <w:name w:val="ptsect5"/>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sectx">
    <w:name w:val="ptsectx"/>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ptrow2t">
    <w:name w:val="ptrow2t"/>
    <w:basedOn w:val="Normal"/>
    <w:rsid w:val="00C128C4"/>
    <w:pPr>
      <w:pBdr>
        <w:top w:val="single" w:sz="24" w:space="2" w:color="BBBBBB"/>
        <w:left w:val="single" w:sz="24" w:space="2" w:color="BBBBBB"/>
        <w:bottom w:val="single" w:sz="24" w:space="2" w:color="BBBBBB"/>
        <w:right w:val="single" w:sz="24" w:space="2" w:color="BBBBBB"/>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3t">
    <w:name w:val="ptrow3t"/>
    <w:basedOn w:val="Normal"/>
    <w:rsid w:val="00C128C4"/>
    <w:pPr>
      <w:pBdr>
        <w:top w:val="single" w:sz="24" w:space="2" w:color="B7B7B7"/>
        <w:left w:val="single" w:sz="24" w:space="2" w:color="B7B7B7"/>
        <w:bottom w:val="single" w:sz="24" w:space="2" w:color="B7B7B7"/>
        <w:right w:val="single" w:sz="24" w:space="2" w:color="B7B7B7"/>
      </w:pBdr>
      <w:shd w:val="clear" w:color="auto" w:fill="D7D7D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4t">
    <w:name w:val="ptrow4t"/>
    <w:basedOn w:val="Normal"/>
    <w:rsid w:val="00C128C4"/>
    <w:pPr>
      <w:pBdr>
        <w:top w:val="single" w:sz="24" w:space="2" w:color="AAAAAA"/>
        <w:left w:val="single" w:sz="24" w:space="2" w:color="AAAAAA"/>
        <w:bottom w:val="single" w:sz="24" w:space="2" w:color="AAAAAA"/>
        <w:right w:val="single" w:sz="24" w:space="2" w:color="AAAAAA"/>
      </w:pBdr>
      <w:shd w:val="clear" w:color="auto" w:fill="CCCCCC"/>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5t">
    <w:name w:val="ptrow5t"/>
    <w:basedOn w:val="Normal"/>
    <w:rsid w:val="00C128C4"/>
    <w:pPr>
      <w:pBdr>
        <w:top w:val="single" w:sz="24" w:space="2" w:color="A7A7A7"/>
        <w:left w:val="single" w:sz="24" w:space="2" w:color="A7A7A7"/>
        <w:bottom w:val="single" w:sz="24" w:space="2" w:color="A7A7A7"/>
        <w:right w:val="single" w:sz="24" w:space="2" w:color="A7A7A7"/>
      </w:pBdr>
      <w:shd w:val="clear" w:color="auto" w:fill="C7C7C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rowat">
    <w:name w:val="ptrowat"/>
    <w:basedOn w:val="Normal"/>
    <w:rsid w:val="00C128C4"/>
    <w:pPr>
      <w:pBdr>
        <w:top w:val="single" w:sz="24" w:space="2" w:color="BBBBBB"/>
        <w:left w:val="single" w:sz="24" w:space="2" w:color="BBBBBB"/>
        <w:bottom w:val="single" w:sz="24" w:space="2" w:color="BBBBBB"/>
        <w:right w:val="single" w:sz="24" w:space="2" w:color="BBBBBB"/>
      </w:pBdr>
      <w:shd w:val="clear" w:color="auto" w:fill="FFFFFF"/>
      <w:spacing w:before="100" w:beforeAutospacing="1" w:after="100" w:afterAutospacing="1"/>
      <w:jc w:val="left"/>
    </w:pPr>
    <w:rPr>
      <w:rFonts w:ascii="Arial Unicode MS" w:eastAsia="Arial Unicode MS" w:hAnsi="Arial Unicode MS" w:cs="Arial Unicode MS"/>
      <w:b/>
      <w:bCs/>
      <w:sz w:val="16"/>
      <w:szCs w:val="16"/>
    </w:rPr>
  </w:style>
  <w:style w:type="paragraph" w:customStyle="1" w:styleId="ptcol2t">
    <w:name w:val="ptcol2t"/>
    <w:basedOn w:val="Normal"/>
    <w:rsid w:val="00C128C4"/>
    <w:pPr>
      <w:pBdr>
        <w:top w:val="single" w:sz="24" w:space="2" w:color="BBBBBB"/>
        <w:left w:val="single" w:sz="24" w:space="2" w:color="BBBBBB"/>
        <w:bottom w:val="single" w:sz="24" w:space="2" w:color="BBBBBB"/>
        <w:right w:val="single" w:sz="24" w:space="2" w:color="BBBBBB"/>
      </w:pBdr>
      <w:shd w:val="clear" w:color="auto" w:fill="DDDDDD"/>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3t">
    <w:name w:val="ptcol3t"/>
    <w:basedOn w:val="Normal"/>
    <w:rsid w:val="00C128C4"/>
    <w:pPr>
      <w:pBdr>
        <w:top w:val="single" w:sz="24" w:space="2" w:color="B7B7B7"/>
        <w:left w:val="single" w:sz="24" w:space="2" w:color="B7B7B7"/>
        <w:bottom w:val="single" w:sz="24" w:space="2" w:color="B7B7B7"/>
        <w:right w:val="single" w:sz="24" w:space="2" w:color="B7B7B7"/>
      </w:pBdr>
      <w:shd w:val="clear" w:color="auto" w:fill="D7D7D7"/>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4t">
    <w:name w:val="ptcol4t"/>
    <w:basedOn w:val="Normal"/>
    <w:rsid w:val="00C128C4"/>
    <w:pPr>
      <w:pBdr>
        <w:top w:val="single" w:sz="24" w:space="2" w:color="AAAAAA"/>
        <w:left w:val="single" w:sz="24" w:space="2" w:color="AAAAAA"/>
        <w:bottom w:val="single" w:sz="24" w:space="2" w:color="AAAAAA"/>
        <w:right w:val="single" w:sz="24" w:space="2" w:color="AAAAAA"/>
      </w:pBdr>
      <w:shd w:val="clear" w:color="auto" w:fill="CCCCCC"/>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5t">
    <w:name w:val="ptcol5t"/>
    <w:basedOn w:val="Normal"/>
    <w:rsid w:val="00C128C4"/>
    <w:pPr>
      <w:pBdr>
        <w:top w:val="single" w:sz="24" w:space="2" w:color="A7A7A7"/>
        <w:left w:val="single" w:sz="24" w:space="2" w:color="A7A7A7"/>
        <w:bottom w:val="single" w:sz="24" w:space="2" w:color="A7A7A7"/>
        <w:right w:val="single" w:sz="24" w:space="2" w:color="A7A7A7"/>
      </w:pBdr>
      <w:shd w:val="clear" w:color="auto" w:fill="C7C7C7"/>
      <w:spacing w:before="100" w:beforeAutospacing="1" w:after="100" w:afterAutospacing="1"/>
      <w:jc w:val="left"/>
      <w:textAlignment w:val="top"/>
    </w:pPr>
    <w:rPr>
      <w:rFonts w:ascii="Arial Unicode MS" w:eastAsia="Arial Unicode MS" w:hAnsi="Arial Unicode MS" w:cs="Arial Unicode MS"/>
      <w:b/>
      <w:bCs/>
      <w:color w:val="000066"/>
      <w:sz w:val="16"/>
      <w:szCs w:val="16"/>
    </w:rPr>
  </w:style>
  <w:style w:type="paragraph" w:customStyle="1" w:styleId="ptcolat">
    <w:name w:val="ptcolat"/>
    <w:basedOn w:val="Normal"/>
    <w:rsid w:val="00C128C4"/>
    <w:pPr>
      <w:shd w:val="clear" w:color="auto" w:fill="FFFFFF"/>
      <w:spacing w:before="100" w:beforeAutospacing="1" w:after="100" w:afterAutospacing="1"/>
      <w:jc w:val="left"/>
    </w:pPr>
    <w:rPr>
      <w:rFonts w:ascii="Arial Unicode MS" w:eastAsia="Arial Unicode MS" w:hAnsi="Arial Unicode MS" w:cs="Arial Unicode MS"/>
      <w:b/>
      <w:bCs/>
      <w:sz w:val="16"/>
      <w:szCs w:val="16"/>
    </w:rPr>
  </w:style>
  <w:style w:type="paragraph" w:customStyle="1" w:styleId="ptc">
    <w:name w:val="ptc"/>
    <w:basedOn w:val="Normal"/>
    <w:rsid w:val="00C128C4"/>
    <w:pPr>
      <w:pBdr>
        <w:top w:val="single" w:sz="24" w:space="2" w:color="CCCCCC"/>
        <w:left w:val="single" w:sz="24" w:space="2" w:color="CCCCCC"/>
        <w:bottom w:val="single" w:sz="24" w:space="2" w:color="CCCCCC"/>
        <w:right w:val="single" w:sz="24" w:space="2" w:color="CCCCCC"/>
      </w:pBd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ptc2">
    <w:name w:val="ptc2"/>
    <w:basedOn w:val="Normal"/>
    <w:rsid w:val="00C128C4"/>
    <w:pPr>
      <w:pBdr>
        <w:top w:val="single" w:sz="24" w:space="2" w:color="CCCCCC"/>
        <w:left w:val="single" w:sz="24" w:space="2" w:color="CCCCCC"/>
        <w:bottom w:val="single" w:sz="24" w:space="2" w:color="CCCCCC"/>
        <w:right w:val="single" w:sz="24" w:space="2" w:color="CCCCCC"/>
      </w:pBdr>
      <w:shd w:val="clear" w:color="auto" w:fill="F7F7F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3">
    <w:name w:val="ptc3"/>
    <w:basedOn w:val="Normal"/>
    <w:rsid w:val="00C128C4"/>
    <w:pPr>
      <w:pBdr>
        <w:top w:val="single" w:sz="24" w:space="2" w:color="CCCCCC"/>
        <w:left w:val="single" w:sz="24" w:space="2" w:color="CCCCCC"/>
        <w:bottom w:val="single" w:sz="24" w:space="2" w:color="CCCCCC"/>
        <w:right w:val="single" w:sz="24" w:space="2" w:color="CCCCCC"/>
      </w:pBdr>
      <w:shd w:val="clear" w:color="auto" w:fill="EEEEEE"/>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4">
    <w:name w:val="ptc4"/>
    <w:basedOn w:val="Normal"/>
    <w:rsid w:val="00C128C4"/>
    <w:pPr>
      <w:pBdr>
        <w:top w:val="single" w:sz="24" w:space="2" w:color="CCCCCC"/>
        <w:left w:val="single" w:sz="24" w:space="2" w:color="CCCCCC"/>
        <w:bottom w:val="single" w:sz="24" w:space="2" w:color="CCCCCC"/>
        <w:right w:val="single" w:sz="24" w:space="2" w:color="CCCCCC"/>
      </w:pBdr>
      <w:shd w:val="clear" w:color="auto" w:fill="E7E7E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5">
    <w:name w:val="ptc5"/>
    <w:basedOn w:val="Normal"/>
    <w:rsid w:val="00C128C4"/>
    <w:pPr>
      <w:pBdr>
        <w:top w:val="single" w:sz="24" w:space="2" w:color="CCCCCC"/>
        <w:left w:val="single" w:sz="24" w:space="2" w:color="CCCCCC"/>
        <w:bottom w:val="single" w:sz="24" w:space="2" w:color="CCCCCC"/>
        <w:right w:val="single" w:sz="24" w:space="2"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6">
    <w:name w:val="ptc6"/>
    <w:basedOn w:val="Normal"/>
    <w:rsid w:val="00C128C4"/>
    <w:pPr>
      <w:pBdr>
        <w:top w:val="single" w:sz="24" w:space="2" w:color="C4C4C4"/>
        <w:left w:val="single" w:sz="24" w:space="2" w:color="C4C4C4"/>
        <w:bottom w:val="single" w:sz="24" w:space="2" w:color="C4C4C4"/>
        <w:right w:val="single" w:sz="24" w:space="2" w:color="C4C4C4"/>
      </w:pBdr>
      <w:shd w:val="clear" w:color="auto" w:fill="D7D7D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7">
    <w:name w:val="ptc7"/>
    <w:basedOn w:val="Normal"/>
    <w:rsid w:val="00C128C4"/>
    <w:pPr>
      <w:pBdr>
        <w:top w:val="single" w:sz="24" w:space="2" w:color="BBBBBB"/>
        <w:left w:val="single" w:sz="24" w:space="2" w:color="BBBBBB"/>
        <w:bottom w:val="single" w:sz="24" w:space="2" w:color="BBBBBB"/>
        <w:right w:val="single" w:sz="24" w:space="2" w:color="BBBBBB"/>
      </w:pBdr>
      <w:shd w:val="clear" w:color="auto" w:fill="CCCCCC"/>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8">
    <w:name w:val="ptc8"/>
    <w:basedOn w:val="Normal"/>
    <w:rsid w:val="00C128C4"/>
    <w:pPr>
      <w:pBdr>
        <w:top w:val="single" w:sz="24" w:space="2" w:color="B3B3B3"/>
        <w:left w:val="single" w:sz="24" w:space="2" w:color="B3B3B3"/>
        <w:bottom w:val="single" w:sz="24" w:space="2" w:color="B3B3B3"/>
        <w:right w:val="single" w:sz="24" w:space="2" w:color="B3B3B3"/>
      </w:pBdr>
      <w:shd w:val="clear" w:color="auto" w:fill="C7C7C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9">
    <w:name w:val="ptc9"/>
    <w:basedOn w:val="Normal"/>
    <w:rsid w:val="00C128C4"/>
    <w:pPr>
      <w:pBdr>
        <w:top w:val="single" w:sz="24" w:space="2" w:color="AAAAAA"/>
        <w:left w:val="single" w:sz="24" w:space="2" w:color="AAAAAA"/>
        <w:bottom w:val="single" w:sz="24" w:space="2" w:color="AAAAAA"/>
        <w:right w:val="single" w:sz="24" w:space="2" w:color="AAAAAA"/>
      </w:pBdr>
      <w:shd w:val="clear" w:color="auto" w:fill="BBBBBB"/>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10">
    <w:name w:val="ptc10"/>
    <w:basedOn w:val="Normal"/>
    <w:rsid w:val="00C128C4"/>
    <w:pPr>
      <w:pBdr>
        <w:top w:val="single" w:sz="24" w:space="2" w:color="A2A2A2"/>
        <w:left w:val="single" w:sz="24" w:space="2" w:color="A2A2A2"/>
        <w:bottom w:val="single" w:sz="24" w:space="2" w:color="A2A2A2"/>
        <w:right w:val="single" w:sz="24" w:space="2" w:color="A2A2A2"/>
      </w:pBdr>
      <w:shd w:val="clear" w:color="auto" w:fill="B7B7B7"/>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x">
    <w:name w:val="ptcx"/>
    <w:basedOn w:val="Normal"/>
    <w:rsid w:val="00C128C4"/>
    <w:pPr>
      <w:pBdr>
        <w:top w:val="single" w:sz="24" w:space="2" w:color="999999"/>
        <w:left w:val="single" w:sz="24" w:space="2" w:color="999999"/>
        <w:bottom w:val="single" w:sz="24" w:space="2" w:color="999999"/>
        <w:right w:val="single" w:sz="24" w:space="2" w:color="999999"/>
      </w:pBdr>
      <w:shd w:val="clear" w:color="auto" w:fill="AAAAAA"/>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ptcol1">
    <w:name w:val="ptcol1"/>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2">
    <w:name w:val="ptcol2"/>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3">
    <w:name w:val="ptcol3"/>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4">
    <w:name w:val="ptcol4"/>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5">
    <w:name w:val="ptcol5"/>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colx">
    <w:name w:val="ptcolx"/>
    <w:basedOn w:val="Normal"/>
    <w:rsid w:val="00C128C4"/>
    <w:pPr>
      <w:pBdr>
        <w:top w:val="single" w:sz="24" w:space="0" w:color="BBBBBB"/>
        <w:left w:val="single" w:sz="24" w:space="0" w:color="BBBBBB"/>
        <w:bottom w:val="single" w:sz="24" w:space="0" w:color="BCBCBC"/>
        <w:right w:val="single" w:sz="24" w:space="0" w:color="BBBBBB"/>
      </w:pBdr>
      <w:shd w:val="clear" w:color="auto" w:fill="EEEEEE"/>
      <w:spacing w:before="100" w:beforeAutospacing="1" w:after="100" w:afterAutospacing="1"/>
      <w:jc w:val="left"/>
      <w:textAlignment w:val="bottom"/>
    </w:pPr>
    <w:rPr>
      <w:rFonts w:ascii="Arial Unicode MS" w:eastAsia="Arial Unicode MS" w:hAnsi="Arial Unicode MS" w:cs="Arial Unicode MS"/>
      <w:b/>
      <w:bCs/>
      <w:color w:val="000000"/>
      <w:sz w:val="16"/>
      <w:szCs w:val="16"/>
    </w:rPr>
  </w:style>
  <w:style w:type="paragraph" w:customStyle="1" w:styleId="ptrow1">
    <w:name w:val="ptrow1"/>
    <w:basedOn w:val="Normal"/>
    <w:rsid w:val="00C128C4"/>
    <w:pPr>
      <w:pBdr>
        <w:top w:val="single" w:sz="24" w:space="0" w:color="BBBBBB"/>
        <w:left w:val="single" w:sz="24" w:space="0" w:color="BBBBBB"/>
        <w:bottom w:val="single" w:sz="24" w:space="0" w:color="BBBBBB"/>
        <w:right w:val="single" w:sz="24" w:space="0" w:color="BCBCBC"/>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2">
    <w:name w:val="ptrow2"/>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3">
    <w:name w:val="ptrow3"/>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4">
    <w:name w:val="ptrow4"/>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5">
    <w:name w:val="ptrow5"/>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ptrowx">
    <w:name w:val="ptrowx"/>
    <w:basedOn w:val="Normal"/>
    <w:rsid w:val="00C128C4"/>
    <w:pPr>
      <w:pBdr>
        <w:top w:val="single" w:sz="24" w:space="0" w:color="BBBBBB"/>
        <w:left w:val="single" w:sz="24" w:space="0" w:color="BBBBBB"/>
        <w:bottom w:val="single" w:sz="24" w:space="0" w:color="BBBBBB"/>
        <w:right w:val="single" w:sz="24" w:space="0" w:color="BBBBBB"/>
      </w:pBdr>
      <w:shd w:val="clear" w:color="auto" w:fill="EEEEEE"/>
      <w:spacing w:before="100" w:beforeAutospacing="1" w:after="100" w:afterAutospacing="1"/>
      <w:jc w:val="left"/>
    </w:pPr>
    <w:rPr>
      <w:rFonts w:ascii="Arial Unicode MS" w:eastAsia="Arial Unicode MS" w:hAnsi="Arial Unicode MS" w:cs="Arial Unicode MS"/>
      <w:color w:val="000000"/>
      <w:sz w:val="16"/>
      <w:szCs w:val="16"/>
    </w:rPr>
  </w:style>
  <w:style w:type="paragraph" w:customStyle="1" w:styleId="filterspan">
    <w:name w:val="filterspan"/>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16"/>
      <w:szCs w:val="16"/>
    </w:rPr>
  </w:style>
  <w:style w:type="paragraph" w:customStyle="1" w:styleId="filterblank">
    <w:name w:val="filterblank"/>
    <w:basedOn w:val="Normal"/>
    <w:rsid w:val="00C128C4"/>
    <w:pPr>
      <w:shd w:val="clear" w:color="auto" w:fill="FFFFFF"/>
      <w:spacing w:before="100" w:beforeAutospacing="1" w:after="100" w:afterAutospacing="1"/>
      <w:jc w:val="left"/>
    </w:pPr>
    <w:rPr>
      <w:rFonts w:ascii="Arial Unicode MS" w:eastAsia="Arial Unicode MS" w:hAnsi="Arial Unicode MS" w:cs="Arial Unicode MS"/>
      <w:sz w:val="24"/>
      <w:szCs w:val="24"/>
    </w:rPr>
  </w:style>
  <w:style w:type="paragraph" w:customStyle="1" w:styleId="titletable">
    <w:name w:val="titletable"/>
    <w:basedOn w:val="Normal"/>
    <w:rsid w:val="00C128C4"/>
    <w:pPr>
      <w:pBdr>
        <w:top w:val="single" w:sz="24" w:space="0" w:color="6666CC"/>
        <w:left w:val="single" w:sz="24" w:space="0" w:color="6666CC"/>
        <w:bottom w:val="single" w:sz="24" w:space="0" w:color="6666CC"/>
        <w:right w:val="single" w:sz="24" w:space="0" w:color="6666CC"/>
      </w:pBdr>
      <w:spacing w:before="100" w:beforeAutospacing="1" w:after="100" w:afterAutospacing="1"/>
      <w:jc w:val="left"/>
    </w:pPr>
    <w:rPr>
      <w:rFonts w:ascii="Arial" w:eastAsia="Arial Unicode MS" w:hAnsi="Arial" w:cs="Arial"/>
      <w:sz w:val="24"/>
      <w:szCs w:val="24"/>
    </w:rPr>
  </w:style>
  <w:style w:type="paragraph" w:customStyle="1" w:styleId="titlelogo">
    <w:name w:val="titlelogo"/>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titlecell">
    <w:name w:val="titlecell"/>
    <w:basedOn w:val="Normal"/>
    <w:rsid w:val="00C128C4"/>
    <w:pPr>
      <w:spacing w:before="100" w:beforeAutospacing="1" w:after="100" w:afterAutospacing="1"/>
      <w:jc w:val="left"/>
      <w:textAlignment w:val="bottom"/>
    </w:pPr>
    <w:rPr>
      <w:rFonts w:ascii="Arial Unicode MS" w:eastAsia="Arial Unicode MS" w:hAnsi="Arial Unicode MS" w:cs="Arial Unicode MS"/>
      <w:b/>
      <w:bCs/>
      <w:color w:val="333399"/>
      <w:sz w:val="20"/>
    </w:rPr>
  </w:style>
  <w:style w:type="paragraph" w:customStyle="1" w:styleId="titlenamecell">
    <w:name w:val="titlenamecell"/>
    <w:basedOn w:val="Normal"/>
    <w:rsid w:val="00C128C4"/>
    <w:pPr>
      <w:spacing w:before="100" w:beforeAutospacing="1" w:after="100" w:afterAutospacing="1"/>
      <w:jc w:val="left"/>
      <w:textAlignment w:val="bottom"/>
    </w:pPr>
    <w:rPr>
      <w:rFonts w:ascii="Arial Unicode MS" w:eastAsia="Arial Unicode MS" w:hAnsi="Arial Unicode MS" w:cs="Arial Unicode MS"/>
      <w:b/>
      <w:bCs/>
      <w:color w:val="333399"/>
      <w:sz w:val="20"/>
    </w:rPr>
  </w:style>
  <w:style w:type="paragraph" w:customStyle="1" w:styleId="subtitlecell">
    <w:name w:val="subtitlecell"/>
    <w:basedOn w:val="Normal"/>
    <w:rsid w:val="00C128C4"/>
    <w:pPr>
      <w:spacing w:before="100" w:beforeAutospacing="1" w:after="100" w:afterAutospacing="1"/>
      <w:jc w:val="left"/>
    </w:pPr>
    <w:rPr>
      <w:rFonts w:ascii="Arial Unicode MS" w:eastAsia="Arial Unicode MS" w:hAnsi="Arial Unicode MS" w:cs="Arial Unicode MS"/>
      <w:color w:val="003366"/>
      <w:sz w:val="16"/>
      <w:szCs w:val="16"/>
    </w:rPr>
  </w:style>
  <w:style w:type="paragraph" w:customStyle="1" w:styleId="resultstable">
    <w:name w:val="resultstable"/>
    <w:basedOn w:val="Normal"/>
    <w:rsid w:val="00C128C4"/>
    <w:pPr>
      <w:pBdr>
        <w:top w:val="single" w:sz="24" w:space="0" w:color="CCCCCC"/>
        <w:left w:val="single" w:sz="24" w:space="0" w:color="CCCCCC"/>
        <w:bottom w:val="single" w:sz="24" w:space="0" w:color="CCCCCC"/>
        <w:right w:val="single" w:sz="24" w:space="0" w:color="CCCCCC"/>
      </w:pBdr>
      <w:shd w:val="clear" w:color="auto" w:fill="F7F7F7"/>
      <w:spacing w:before="100" w:beforeAutospacing="1" w:after="100" w:afterAutospacing="1"/>
      <w:jc w:val="left"/>
    </w:pPr>
    <w:rPr>
      <w:rFonts w:ascii="Arial" w:eastAsia="Arial Unicode MS" w:hAnsi="Arial" w:cs="Arial"/>
      <w:sz w:val="24"/>
      <w:szCs w:val="24"/>
    </w:rPr>
  </w:style>
  <w:style w:type="paragraph" w:customStyle="1" w:styleId="tablehdg">
    <w:name w:val="tablehdg"/>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
    <w:name w:val="columnhdg"/>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d">
    <w:name w:val="columnhdgd"/>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columnhdgn">
    <w:name w:val="columnhdgn"/>
    <w:basedOn w:val="Normal"/>
    <w:rsid w:val="00C128C4"/>
    <w:pPr>
      <w:pBdr>
        <w:top w:val="single" w:sz="24" w:space="0" w:color="BBBBBB"/>
        <w:left w:val="single" w:sz="24" w:space="0" w:color="BBBBBB"/>
        <w:bottom w:val="single" w:sz="24" w:space="0" w:color="BBBBBB"/>
        <w:right w:val="single" w:sz="24" w:space="0" w:color="BBBBBB"/>
      </w:pBdr>
      <w:shd w:val="clear" w:color="auto" w:fill="DDDDDD"/>
      <w:spacing w:before="100" w:beforeAutospacing="1" w:after="100" w:afterAutospacing="1"/>
      <w:jc w:val="left"/>
    </w:pPr>
    <w:rPr>
      <w:rFonts w:ascii="Arial Unicode MS" w:eastAsia="Arial Unicode MS" w:hAnsi="Arial Unicode MS" w:cs="Arial Unicode MS"/>
      <w:b/>
      <w:bCs/>
      <w:color w:val="000000"/>
      <w:sz w:val="24"/>
      <w:szCs w:val="24"/>
    </w:rPr>
  </w:style>
  <w:style w:type="paragraph" w:customStyle="1" w:styleId="ec">
    <w:name w:val="ec"/>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
    <w:name w:val="oc"/>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ecd">
    <w:name w:val="ecd"/>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d">
    <w:name w:val="ocd"/>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ecn">
    <w:name w:val="ecn"/>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ocn">
    <w:name w:val="ocn"/>
    <w:basedOn w:val="Normal"/>
    <w:rsid w:val="00C128C4"/>
    <w:pPr>
      <w:pBdr>
        <w:top w:val="single" w:sz="24" w:space="0" w:color="CCCCCC"/>
        <w:left w:val="single" w:sz="24" w:space="0" w:color="CCCCCC"/>
        <w:bottom w:val="single" w:sz="24" w:space="0" w:color="CCCCCC"/>
        <w:right w:val="single" w:sz="24" w:space="0" w:color="CCCC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total">
    <w:name w:val="total"/>
    <w:basedOn w:val="Normal"/>
    <w:rsid w:val="00C128C4"/>
    <w:pPr>
      <w:pBdr>
        <w:top w:val="single" w:sz="24" w:space="0" w:color="CCCCCC"/>
        <w:left w:val="single" w:sz="24" w:space="0" w:color="CCCCCC"/>
        <w:bottom w:val="single" w:sz="24" w:space="0" w:color="CCCCCC"/>
        <w:right w:val="single" w:sz="24" w:space="0"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totalfact">
    <w:name w:val="totalfact"/>
    <w:basedOn w:val="Normal"/>
    <w:rsid w:val="00C128C4"/>
    <w:pPr>
      <w:pBdr>
        <w:top w:val="single" w:sz="24" w:space="0" w:color="CCCCCC"/>
        <w:left w:val="single" w:sz="24" w:space="0" w:color="CCCCCC"/>
        <w:bottom w:val="single" w:sz="24" w:space="0" w:color="CCCCCC"/>
        <w:right w:val="single" w:sz="24" w:space="0" w:color="CCCCCC"/>
      </w:pBdr>
      <w:shd w:val="clear" w:color="auto" w:fill="DDDDDD"/>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grandtotal">
    <w:name w:val="grandtotal"/>
    <w:basedOn w:val="Normal"/>
    <w:rsid w:val="00C128C4"/>
    <w:pPr>
      <w:pBdr>
        <w:top w:val="single" w:sz="24" w:space="0" w:color="6666CC"/>
        <w:left w:val="single" w:sz="24" w:space="0" w:color="6666CC"/>
        <w:bottom w:val="single" w:sz="24" w:space="0" w:color="6666CC"/>
        <w:right w:val="single" w:sz="24" w:space="0" w:color="6666CC"/>
      </w:pBdr>
      <w:shd w:val="clear" w:color="auto" w:fill="333399"/>
      <w:spacing w:before="100" w:beforeAutospacing="1" w:after="100" w:afterAutospacing="1"/>
      <w:jc w:val="left"/>
    </w:pPr>
    <w:rPr>
      <w:rFonts w:ascii="Arial Unicode MS" w:eastAsia="Arial Unicode MS" w:hAnsi="Arial Unicode MS" w:cs="Arial Unicode MS"/>
      <w:b/>
      <w:bCs/>
      <w:color w:val="FFFFFF"/>
      <w:sz w:val="24"/>
      <w:szCs w:val="24"/>
    </w:rPr>
  </w:style>
  <w:style w:type="paragraph" w:customStyle="1" w:styleId="grandfact">
    <w:name w:val="grandfact"/>
    <w:basedOn w:val="Normal"/>
    <w:rsid w:val="00C128C4"/>
    <w:pPr>
      <w:pBdr>
        <w:top w:val="single" w:sz="24" w:space="0" w:color="6666CC"/>
        <w:left w:val="single" w:sz="24" w:space="0" w:color="6666CC"/>
        <w:bottom w:val="single" w:sz="24" w:space="0" w:color="6666CC"/>
        <w:right w:val="single" w:sz="24" w:space="0" w:color="6666CC"/>
      </w:pBdr>
      <w:shd w:val="clear" w:color="auto" w:fill="333399"/>
      <w:spacing w:before="100" w:beforeAutospacing="1" w:after="100" w:afterAutospacing="1"/>
      <w:jc w:val="left"/>
    </w:pPr>
    <w:rPr>
      <w:rFonts w:ascii="Arial Unicode MS" w:eastAsia="Arial Unicode MS" w:hAnsi="Arial Unicode MS" w:cs="Arial Unicode MS"/>
      <w:b/>
      <w:bCs/>
      <w:color w:val="FFFFFF"/>
      <w:sz w:val="24"/>
      <w:szCs w:val="24"/>
    </w:rPr>
  </w:style>
  <w:style w:type="paragraph" w:customStyle="1" w:styleId="tapedeckcell">
    <w:name w:val="tapedeckcell"/>
    <w:basedOn w:val="Normal"/>
    <w:rsid w:val="00C128C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tapedeckimage">
    <w:name w:val="tapedeckimage"/>
    <w:basedOn w:val="Normal"/>
    <w:rsid w:val="00C128C4"/>
    <w:pPr>
      <w:spacing w:before="100" w:beforeAutospacing="1" w:after="100" w:afterAutospacing="1"/>
      <w:jc w:val="left"/>
      <w:textAlignment w:val="center"/>
    </w:pPr>
    <w:rPr>
      <w:rFonts w:ascii="Arial Unicode MS" w:eastAsia="Arial Unicode MS" w:hAnsi="Arial Unicode MS" w:cs="Arial Unicode MS"/>
      <w:sz w:val="24"/>
      <w:szCs w:val="24"/>
    </w:rPr>
  </w:style>
  <w:style w:type="paragraph" w:customStyle="1" w:styleId="promptviewtable">
    <w:name w:val="promptviewtable"/>
    <w:basedOn w:val="Normal"/>
    <w:rsid w:val="00C128C4"/>
    <w:pPr>
      <w:pBdr>
        <w:top w:val="single" w:sz="24" w:space="0" w:color="6666CC"/>
        <w:left w:val="single" w:sz="24" w:space="0" w:color="6666CC"/>
        <w:bottom w:val="single" w:sz="24" w:space="0" w:color="6666CC"/>
        <w:right w:val="single" w:sz="24" w:space="0" w:color="6666CC"/>
      </w:pBdr>
      <w:spacing w:before="100" w:beforeAutospacing="1" w:after="100" w:afterAutospacing="1"/>
      <w:jc w:val="left"/>
    </w:pPr>
    <w:rPr>
      <w:rFonts w:ascii="Arial Unicode MS" w:eastAsia="Arial Unicode MS" w:hAnsi="Arial Unicode MS" w:cs="Arial Unicode MS"/>
      <w:sz w:val="24"/>
      <w:szCs w:val="24"/>
    </w:rPr>
  </w:style>
  <w:style w:type="paragraph" w:customStyle="1" w:styleId="prompttitletable">
    <w:name w:val="prompttitletable"/>
    <w:basedOn w:val="Normal"/>
    <w:rsid w:val="00C128C4"/>
    <w:pPr>
      <w:shd w:val="clear" w:color="auto" w:fill="000000"/>
      <w:spacing w:before="100" w:beforeAutospacing="1" w:after="100" w:afterAutospacing="1"/>
      <w:jc w:val="left"/>
    </w:pPr>
    <w:rPr>
      <w:rFonts w:ascii="Arial" w:eastAsia="Arial Unicode MS" w:hAnsi="Arial" w:cs="Arial"/>
      <w:sz w:val="24"/>
      <w:szCs w:val="24"/>
    </w:rPr>
  </w:style>
  <w:style w:type="paragraph" w:customStyle="1" w:styleId="promptlogocell">
    <w:name w:val="promptlogocell"/>
    <w:basedOn w:val="Normal"/>
    <w:rsid w:val="00C128C4"/>
    <w:pPr>
      <w:shd w:val="clear" w:color="auto" w:fill="E7E7E7"/>
      <w:spacing w:before="100" w:beforeAutospacing="1" w:after="100" w:afterAutospacing="1"/>
      <w:jc w:val="left"/>
    </w:pPr>
    <w:rPr>
      <w:rFonts w:ascii="Arial Unicode MS" w:eastAsia="Arial Unicode MS" w:hAnsi="Arial Unicode MS" w:cs="Arial Unicode MS"/>
      <w:vanish/>
      <w:sz w:val="24"/>
      <w:szCs w:val="24"/>
    </w:rPr>
  </w:style>
  <w:style w:type="paragraph" w:customStyle="1" w:styleId="promptcaptioncell">
    <w:name w:val="promptcaptioncell"/>
    <w:basedOn w:val="Normal"/>
    <w:rsid w:val="00C128C4"/>
    <w:pPr>
      <w:shd w:val="clear" w:color="auto" w:fill="E7E7E7"/>
      <w:spacing w:before="100" w:beforeAutospacing="1" w:after="100" w:afterAutospacing="1"/>
      <w:jc w:val="center"/>
    </w:pPr>
    <w:rPr>
      <w:rFonts w:ascii="Arial" w:eastAsia="Arial Unicode MS" w:hAnsi="Arial" w:cs="Arial"/>
      <w:b/>
      <w:bCs/>
      <w:color w:val="4D4D4D"/>
      <w:sz w:val="24"/>
      <w:szCs w:val="24"/>
    </w:rPr>
  </w:style>
  <w:style w:type="paragraph" w:customStyle="1" w:styleId="promptdesccell">
    <w:name w:val="promptdesccell"/>
    <w:basedOn w:val="Normal"/>
    <w:rsid w:val="00C128C4"/>
    <w:pPr>
      <w:shd w:val="clear" w:color="auto" w:fill="FFFFFF"/>
      <w:spacing w:before="100" w:beforeAutospacing="1" w:after="100" w:afterAutospacing="1"/>
      <w:jc w:val="left"/>
    </w:pPr>
    <w:rPr>
      <w:rFonts w:ascii="Arial" w:eastAsia="Arial Unicode MS" w:hAnsi="Arial" w:cs="Arial"/>
      <w:color w:val="999999"/>
      <w:sz w:val="18"/>
      <w:szCs w:val="18"/>
    </w:rPr>
  </w:style>
  <w:style w:type="paragraph" w:customStyle="1" w:styleId="promptsearchname">
    <w:name w:val="promptsearchname"/>
    <w:basedOn w:val="Normal"/>
    <w:rsid w:val="00C128C4"/>
    <w:pPr>
      <w:spacing w:before="100" w:beforeAutospacing="1" w:after="100" w:afterAutospacing="1"/>
      <w:jc w:val="left"/>
    </w:pPr>
    <w:rPr>
      <w:rFonts w:ascii="Arial" w:eastAsia="Arial Unicode MS" w:hAnsi="Arial" w:cs="Arial"/>
      <w:vanish/>
      <w:color w:val="FFFFFF"/>
      <w:sz w:val="24"/>
      <w:szCs w:val="24"/>
    </w:rPr>
  </w:style>
  <w:style w:type="paragraph" w:customStyle="1" w:styleId="cfpchoicescell">
    <w:name w:val="cfpchoicescell"/>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filterchoice">
    <w:name w:val="filterchoice"/>
    <w:basedOn w:val="Normal"/>
    <w:rsid w:val="00C128C4"/>
    <w:pPr>
      <w:shd w:val="clear" w:color="auto" w:fill="EEEEEE"/>
      <w:spacing w:before="100" w:beforeAutospacing="1" w:after="100" w:afterAutospacing="1"/>
      <w:jc w:val="left"/>
    </w:pPr>
    <w:rPr>
      <w:rFonts w:ascii="Arial Unicode MS" w:eastAsia="Arial Unicode MS" w:hAnsi="Arial Unicode MS" w:cs="Arial Unicode MS"/>
      <w:sz w:val="24"/>
      <w:szCs w:val="24"/>
    </w:rPr>
  </w:style>
  <w:style w:type="paragraph" w:customStyle="1" w:styleId="gfpbox">
    <w:name w:val="gfpbox"/>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gfpcaption">
    <w:name w:val="gfpcaption"/>
    <w:basedOn w:val="Normal"/>
    <w:rsid w:val="00C128C4"/>
    <w:pPr>
      <w:spacing w:before="100" w:beforeAutospacing="1" w:after="100" w:afterAutospacing="1"/>
      <w:jc w:val="left"/>
    </w:pPr>
    <w:rPr>
      <w:rFonts w:ascii="Arial Unicode MS" w:eastAsia="Arial Unicode MS" w:hAnsi="Arial Unicode MS" w:cs="Arial Unicode MS"/>
      <w:b/>
      <w:bCs/>
      <w:color w:val="333399"/>
      <w:sz w:val="16"/>
      <w:szCs w:val="16"/>
    </w:rPr>
  </w:style>
  <w:style w:type="paragraph" w:customStyle="1" w:styleId="gfpcontrol">
    <w:name w:val="gfpcontrol"/>
    <w:basedOn w:val="Normal"/>
    <w:rsid w:val="00C128C4"/>
    <w:pPr>
      <w:spacing w:before="100" w:beforeAutospacing="1" w:after="100" w:afterAutospacing="1"/>
      <w:jc w:val="left"/>
    </w:pPr>
    <w:rPr>
      <w:rFonts w:ascii="Arial Unicode MS" w:eastAsia="Arial Unicode MS" w:hAnsi="Arial Unicode MS" w:cs="Arial Unicode MS"/>
      <w:color w:val="333399"/>
      <w:sz w:val="16"/>
      <w:szCs w:val="16"/>
    </w:rPr>
  </w:style>
  <w:style w:type="paragraph" w:customStyle="1" w:styleId="gfpfilter">
    <w:name w:val="gfpfilter"/>
    <w:basedOn w:val="Normal"/>
    <w:rsid w:val="00C128C4"/>
    <w:pPr>
      <w:spacing w:before="100" w:beforeAutospacing="1" w:after="100" w:afterAutospacing="1"/>
      <w:jc w:val="left"/>
      <w:textAlignment w:val="top"/>
    </w:pPr>
    <w:rPr>
      <w:rFonts w:ascii="Arial Unicode MS" w:eastAsia="Arial Unicode MS" w:hAnsi="Arial Unicode MS" w:cs="Arial Unicode MS"/>
      <w:sz w:val="16"/>
      <w:szCs w:val="16"/>
    </w:rPr>
  </w:style>
  <w:style w:type="paragraph" w:customStyle="1" w:styleId="gfpsubmit">
    <w:name w:val="gfpsubmit"/>
    <w:basedOn w:val="Normal"/>
    <w:rsid w:val="00C128C4"/>
    <w:pPr>
      <w:spacing w:before="100" w:beforeAutospacing="1" w:after="100" w:afterAutospacing="1"/>
      <w:jc w:val="left"/>
      <w:textAlignment w:val="top"/>
    </w:pPr>
    <w:rPr>
      <w:rFonts w:ascii="Arial Unicode MS" w:eastAsia="Arial Unicode MS" w:hAnsi="Arial Unicode MS" w:cs="Arial Unicode MS"/>
      <w:sz w:val="24"/>
      <w:szCs w:val="24"/>
    </w:rPr>
  </w:style>
  <w:style w:type="paragraph" w:customStyle="1" w:styleId="segmentanchor">
    <w:name w:val="segmentanchor"/>
    <w:basedOn w:val="Normal"/>
    <w:rsid w:val="00C128C4"/>
    <w:pPr>
      <w:spacing w:before="100" w:beforeAutospacing="1" w:after="100" w:afterAutospacing="1"/>
      <w:jc w:val="left"/>
    </w:pPr>
    <w:rPr>
      <w:rFonts w:ascii="Arial Unicode MS" w:eastAsia="Arial Unicode MS" w:hAnsi="Arial Unicode MS" w:cs="Arial Unicode MS"/>
      <w:b/>
      <w:bCs/>
      <w:color w:val="000066"/>
      <w:sz w:val="16"/>
      <w:szCs w:val="16"/>
    </w:rPr>
  </w:style>
  <w:style w:type="paragraph" w:customStyle="1" w:styleId="cselbox">
    <w:name w:val="cselbox"/>
    <w:basedOn w:val="Normal"/>
    <w:rsid w:val="00C128C4"/>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cselselector">
    <w:name w:val="cselselector"/>
    <w:basedOn w:val="Normal"/>
    <w:rsid w:val="00C128C4"/>
    <w:pPr>
      <w:spacing w:before="100" w:beforeAutospacing="1" w:after="100" w:afterAutospacing="1"/>
      <w:jc w:val="left"/>
    </w:pPr>
    <w:rPr>
      <w:rFonts w:ascii="Arial Unicode MS" w:eastAsia="Arial Unicode MS" w:hAnsi="Arial Unicode MS" w:cs="Arial Unicode MS"/>
      <w:sz w:val="24"/>
      <w:szCs w:val="24"/>
    </w:rPr>
  </w:style>
  <w:style w:type="paragraph" w:customStyle="1" w:styleId="cselcaption">
    <w:name w:val="cselcaption"/>
    <w:basedOn w:val="Normal"/>
    <w:rsid w:val="00C128C4"/>
    <w:pPr>
      <w:spacing w:before="100" w:beforeAutospacing="1" w:after="100" w:afterAutospacing="1"/>
      <w:jc w:val="left"/>
    </w:pPr>
    <w:rPr>
      <w:rFonts w:ascii="Arial Unicode MS" w:eastAsia="Arial Unicode MS" w:hAnsi="Arial Unicode MS" w:cs="Arial Unicode MS"/>
      <w:b/>
      <w:bCs/>
      <w:color w:val="333399"/>
      <w:sz w:val="16"/>
      <w:szCs w:val="16"/>
    </w:rPr>
  </w:style>
  <w:style w:type="paragraph" w:customStyle="1" w:styleId="cselvalue">
    <w:name w:val="cselvalue"/>
    <w:basedOn w:val="Normal"/>
    <w:rsid w:val="00C128C4"/>
    <w:pPr>
      <w:spacing w:before="100" w:beforeAutospacing="1" w:after="100" w:afterAutospacing="1"/>
      <w:jc w:val="left"/>
    </w:pPr>
    <w:rPr>
      <w:rFonts w:ascii="Arial Unicode MS" w:eastAsia="Arial Unicode MS" w:hAnsi="Arial Unicode MS" w:cs="Arial Unicode MS"/>
      <w:sz w:val="18"/>
      <w:szCs w:val="18"/>
    </w:rPr>
  </w:style>
  <w:style w:type="paragraph" w:customStyle="1" w:styleId="cseldropdown">
    <w:name w:val="cseldropdown"/>
    <w:basedOn w:val="Normal"/>
    <w:rsid w:val="00C128C4"/>
    <w:pPr>
      <w:spacing w:before="100" w:beforeAutospacing="1" w:after="100" w:afterAutospacing="1"/>
      <w:jc w:val="left"/>
      <w:textAlignment w:val="bottom"/>
    </w:pPr>
    <w:rPr>
      <w:rFonts w:ascii="Arial Unicode MS" w:eastAsia="Arial Unicode MS" w:hAnsi="Arial Unicode MS" w:cs="Arial Unicode MS"/>
      <w:sz w:val="24"/>
      <w:szCs w:val="24"/>
    </w:rPr>
  </w:style>
  <w:style w:type="paragraph" w:customStyle="1" w:styleId="cvview">
    <w:name w:val="cvview"/>
    <w:basedOn w:val="Normal"/>
    <w:rsid w:val="00C128C4"/>
    <w:pPr>
      <w:shd w:val="clear" w:color="auto" w:fill="FFFFFF"/>
      <w:spacing w:before="100" w:beforeAutospacing="1" w:after="100" w:afterAutospacing="1"/>
      <w:jc w:val="center"/>
      <w:textAlignment w:val="top"/>
    </w:pPr>
    <w:rPr>
      <w:rFonts w:ascii="Arial Unicode MS" w:eastAsia="Arial Unicode MS" w:hAnsi="Arial Unicode MS" w:cs="Arial Unicode MS"/>
      <w:sz w:val="16"/>
      <w:szCs w:val="16"/>
    </w:rPr>
  </w:style>
  <w:style w:type="character" w:customStyle="1" w:styleId="Lienhypertexte1">
    <w:name w:val="Lien hypertexte1"/>
    <w:rsid w:val="00C128C4"/>
    <w:rPr>
      <w:rFonts w:ascii="Arial" w:hAnsi="Arial" w:cs="Arial" w:hint="default"/>
      <w:strike w:val="0"/>
      <w:dstrike w:val="0"/>
      <w:color w:val="6666CC"/>
      <w:u w:val="none"/>
      <w:effect w:val="none"/>
    </w:rPr>
  </w:style>
  <w:style w:type="character" w:customStyle="1" w:styleId="Lienhypertexte2">
    <w:name w:val="Lien hypertexte2"/>
    <w:rsid w:val="00C128C4"/>
    <w:rPr>
      <w:rFonts w:ascii="Arial" w:hAnsi="Arial" w:cs="Arial" w:hint="default"/>
      <w:strike w:val="0"/>
      <w:dstrike w:val="0"/>
      <w:color w:val="6666CC"/>
      <w:u w:val="none"/>
      <w:effect w:val="none"/>
    </w:rPr>
  </w:style>
  <w:style w:type="character" w:customStyle="1" w:styleId="Lienhypertexte3">
    <w:name w:val="Lien hypertexte3"/>
    <w:rsid w:val="00C128C4"/>
    <w:rPr>
      <w:rFonts w:ascii="Arial" w:hAnsi="Arial" w:cs="Arial" w:hint="default"/>
      <w:strike w:val="0"/>
      <w:dstrike w:val="0"/>
      <w:color w:val="6666CC"/>
      <w:u w:val="none"/>
      <w:effect w:val="none"/>
    </w:rPr>
  </w:style>
  <w:style w:type="character" w:customStyle="1" w:styleId="Lienhypertexte4">
    <w:name w:val="Lien hypertexte4"/>
    <w:rsid w:val="00C128C4"/>
    <w:rPr>
      <w:rFonts w:ascii="Arial" w:hAnsi="Arial" w:cs="Arial" w:hint="default"/>
      <w:strike w:val="0"/>
      <w:dstrike w:val="0"/>
      <w:color w:val="6666CC"/>
      <w:u w:val="none"/>
      <w:effect w:val="none"/>
    </w:rPr>
  </w:style>
  <w:style w:type="character" w:customStyle="1" w:styleId="Lienhypertexte5">
    <w:name w:val="Lien hypertexte5"/>
    <w:rsid w:val="00C128C4"/>
    <w:rPr>
      <w:rFonts w:ascii="Arial" w:hAnsi="Arial" w:cs="Arial" w:hint="default"/>
      <w:strike w:val="0"/>
      <w:dstrike w:val="0"/>
      <w:color w:val="6666CC"/>
      <w:u w:val="none"/>
      <w:effect w:val="none"/>
    </w:rPr>
  </w:style>
  <w:style w:type="character" w:customStyle="1" w:styleId="Lienhypertexte6">
    <w:name w:val="Lien hypertexte6"/>
    <w:rsid w:val="00C128C4"/>
    <w:rPr>
      <w:rFonts w:ascii="Arial" w:hAnsi="Arial" w:cs="Arial" w:hint="default"/>
      <w:strike w:val="0"/>
      <w:dstrike w:val="0"/>
      <w:color w:val="6666CC"/>
      <w:u w:val="none"/>
      <w:effect w:val="none"/>
    </w:rPr>
  </w:style>
  <w:style w:type="character" w:customStyle="1" w:styleId="Lienhypertextesuivi1">
    <w:name w:val="Lien hypertexte suivi1"/>
    <w:rsid w:val="00C128C4"/>
    <w:rPr>
      <w:rFonts w:ascii="Arial" w:hAnsi="Arial" w:cs="Arial" w:hint="default"/>
      <w:strike w:val="0"/>
      <w:dstrike w:val="0"/>
      <w:color w:val="6666CC"/>
      <w:u w:val="none"/>
      <w:effect w:val="none"/>
    </w:rPr>
  </w:style>
  <w:style w:type="character" w:customStyle="1" w:styleId="Lienhypertextesuivi2">
    <w:name w:val="Lien hypertexte suivi2"/>
    <w:rsid w:val="00C128C4"/>
    <w:rPr>
      <w:rFonts w:ascii="Arial" w:hAnsi="Arial" w:cs="Arial" w:hint="default"/>
      <w:strike w:val="0"/>
      <w:dstrike w:val="0"/>
      <w:color w:val="6666CC"/>
      <w:u w:val="none"/>
      <w:effect w:val="none"/>
    </w:rPr>
  </w:style>
  <w:style w:type="character" w:customStyle="1" w:styleId="Lienhypertextesuivi3">
    <w:name w:val="Lien hypertexte suivi3"/>
    <w:rsid w:val="00C128C4"/>
    <w:rPr>
      <w:rFonts w:ascii="Arial" w:hAnsi="Arial" w:cs="Arial" w:hint="default"/>
      <w:strike w:val="0"/>
      <w:dstrike w:val="0"/>
      <w:color w:val="6666CC"/>
      <w:u w:val="none"/>
      <w:effect w:val="none"/>
    </w:rPr>
  </w:style>
  <w:style w:type="character" w:customStyle="1" w:styleId="Lienhypertextesuivi4">
    <w:name w:val="Lien hypertexte suivi4"/>
    <w:rsid w:val="00C128C4"/>
    <w:rPr>
      <w:rFonts w:ascii="Arial" w:hAnsi="Arial" w:cs="Arial" w:hint="default"/>
      <w:strike w:val="0"/>
      <w:dstrike w:val="0"/>
      <w:color w:val="6666CC"/>
      <w:u w:val="none"/>
      <w:effect w:val="none"/>
    </w:rPr>
  </w:style>
  <w:style w:type="character" w:customStyle="1" w:styleId="Lienhypertextesuivi5">
    <w:name w:val="Lien hypertexte suivi5"/>
    <w:rsid w:val="00C128C4"/>
    <w:rPr>
      <w:rFonts w:ascii="Arial" w:hAnsi="Arial" w:cs="Arial" w:hint="default"/>
      <w:strike w:val="0"/>
      <w:dstrike w:val="0"/>
      <w:color w:val="6666CC"/>
      <w:u w:val="none"/>
      <w:effect w:val="none"/>
    </w:rPr>
  </w:style>
  <w:style w:type="character" w:customStyle="1" w:styleId="Lienhypertextesuivi6">
    <w:name w:val="Lien hypertexte suivi6"/>
    <w:rsid w:val="00C128C4"/>
    <w:rPr>
      <w:rFonts w:ascii="Arial" w:hAnsi="Arial" w:cs="Arial" w:hint="default"/>
      <w:strike w:val="0"/>
      <w:dstrike w:val="0"/>
      <w:color w:val="6666CC"/>
      <w:u w:val="none"/>
      <w:effect w:val="none"/>
    </w:rPr>
  </w:style>
  <w:style w:type="character" w:customStyle="1" w:styleId="Lienhypertexte7">
    <w:name w:val="Lien hypertexte7"/>
    <w:rsid w:val="00C128C4"/>
    <w:rPr>
      <w:rFonts w:ascii="Arial" w:hAnsi="Arial" w:cs="Arial" w:hint="default"/>
      <w:strike w:val="0"/>
      <w:dstrike w:val="0"/>
      <w:color w:val="6666CC"/>
      <w:u w:val="none"/>
      <w:effect w:val="none"/>
    </w:rPr>
  </w:style>
  <w:style w:type="character" w:customStyle="1" w:styleId="Lienhypertexte8">
    <w:name w:val="Lien hypertexte8"/>
    <w:rsid w:val="00C128C4"/>
    <w:rPr>
      <w:rFonts w:ascii="Arial" w:hAnsi="Arial" w:cs="Arial" w:hint="default"/>
      <w:strike w:val="0"/>
      <w:dstrike w:val="0"/>
      <w:color w:val="6666CC"/>
      <w:u w:val="none"/>
      <w:effect w:val="none"/>
    </w:rPr>
  </w:style>
  <w:style w:type="character" w:customStyle="1" w:styleId="Lienhypertexte9">
    <w:name w:val="Lien hypertexte9"/>
    <w:rsid w:val="00C128C4"/>
    <w:rPr>
      <w:rFonts w:ascii="Arial" w:hAnsi="Arial" w:cs="Arial" w:hint="default"/>
      <w:strike w:val="0"/>
      <w:dstrike w:val="0"/>
      <w:color w:val="6666CC"/>
      <w:u w:val="none"/>
      <w:effect w:val="none"/>
    </w:rPr>
  </w:style>
  <w:style w:type="character" w:customStyle="1" w:styleId="Lienhypertexte10">
    <w:name w:val="Lien hypertexte10"/>
    <w:rsid w:val="00C128C4"/>
    <w:rPr>
      <w:rFonts w:ascii="Arial" w:hAnsi="Arial" w:cs="Arial" w:hint="default"/>
      <w:strike w:val="0"/>
      <w:dstrike w:val="0"/>
      <w:color w:val="6666CC"/>
      <w:u w:val="none"/>
      <w:effect w:val="none"/>
    </w:rPr>
  </w:style>
  <w:style w:type="character" w:customStyle="1" w:styleId="Lienhypertexte11">
    <w:name w:val="Lien hypertexte11"/>
    <w:rsid w:val="00C128C4"/>
    <w:rPr>
      <w:rFonts w:ascii="Arial" w:hAnsi="Arial" w:cs="Arial" w:hint="default"/>
      <w:strike w:val="0"/>
      <w:dstrike w:val="0"/>
      <w:color w:val="6666CC"/>
      <w:u w:val="none"/>
      <w:effect w:val="none"/>
    </w:rPr>
  </w:style>
  <w:style w:type="character" w:customStyle="1" w:styleId="Lienhypertexte12">
    <w:name w:val="Lien hypertexte12"/>
    <w:rsid w:val="00C128C4"/>
    <w:rPr>
      <w:rFonts w:ascii="Arial" w:hAnsi="Arial" w:cs="Arial" w:hint="default"/>
      <w:strike w:val="0"/>
      <w:dstrike w:val="0"/>
      <w:color w:val="6666CC"/>
      <w:u w:val="none"/>
      <w:effect w:val="none"/>
    </w:rPr>
  </w:style>
  <w:style w:type="character" w:customStyle="1" w:styleId="Lienhypertextesuivi7">
    <w:name w:val="Lien hypertexte suivi7"/>
    <w:rsid w:val="00C128C4"/>
    <w:rPr>
      <w:rFonts w:ascii="Arial" w:hAnsi="Arial" w:cs="Arial" w:hint="default"/>
      <w:strike w:val="0"/>
      <w:dstrike w:val="0"/>
      <w:color w:val="6666CC"/>
      <w:u w:val="none"/>
      <w:effect w:val="none"/>
    </w:rPr>
  </w:style>
  <w:style w:type="character" w:customStyle="1" w:styleId="Lienhypertextesuivi8">
    <w:name w:val="Lien hypertexte suivi8"/>
    <w:rsid w:val="00C128C4"/>
    <w:rPr>
      <w:rFonts w:ascii="Arial" w:hAnsi="Arial" w:cs="Arial" w:hint="default"/>
      <w:strike w:val="0"/>
      <w:dstrike w:val="0"/>
      <w:color w:val="6666CC"/>
      <w:u w:val="none"/>
      <w:effect w:val="none"/>
    </w:rPr>
  </w:style>
  <w:style w:type="character" w:customStyle="1" w:styleId="Lienhypertextesuivi9">
    <w:name w:val="Lien hypertexte suivi9"/>
    <w:rsid w:val="00C128C4"/>
    <w:rPr>
      <w:rFonts w:ascii="Arial" w:hAnsi="Arial" w:cs="Arial" w:hint="default"/>
      <w:strike w:val="0"/>
      <w:dstrike w:val="0"/>
      <w:color w:val="6666CC"/>
      <w:u w:val="none"/>
      <w:effect w:val="none"/>
    </w:rPr>
  </w:style>
  <w:style w:type="character" w:customStyle="1" w:styleId="Lienhypertextesuivi10">
    <w:name w:val="Lien hypertexte suivi10"/>
    <w:rsid w:val="00C128C4"/>
    <w:rPr>
      <w:rFonts w:ascii="Arial" w:hAnsi="Arial" w:cs="Arial" w:hint="default"/>
      <w:strike w:val="0"/>
      <w:dstrike w:val="0"/>
      <w:color w:val="6666CC"/>
      <w:u w:val="none"/>
      <w:effect w:val="none"/>
    </w:rPr>
  </w:style>
  <w:style w:type="character" w:customStyle="1" w:styleId="Lienhypertextesuivi11">
    <w:name w:val="Lien hypertexte suivi11"/>
    <w:rsid w:val="00C128C4"/>
    <w:rPr>
      <w:rFonts w:ascii="Arial" w:hAnsi="Arial" w:cs="Arial" w:hint="default"/>
      <w:strike w:val="0"/>
      <w:dstrike w:val="0"/>
      <w:color w:val="6666CC"/>
      <w:u w:val="none"/>
      <w:effect w:val="none"/>
    </w:rPr>
  </w:style>
  <w:style w:type="character" w:customStyle="1" w:styleId="Lienhypertextesuivi12">
    <w:name w:val="Lien hypertexte suivi12"/>
    <w:rsid w:val="00C128C4"/>
    <w:rPr>
      <w:rFonts w:ascii="Arial" w:hAnsi="Arial" w:cs="Arial" w:hint="default"/>
      <w:strike w:val="0"/>
      <w:dstrike w:val="0"/>
      <w:color w:val="6666CC"/>
      <w:u w:val="none"/>
      <w:effect w:val="none"/>
    </w:rPr>
  </w:style>
  <w:style w:type="character" w:customStyle="1" w:styleId="Lienhypertextesuivi13">
    <w:name w:val="Lien hypertexte suivi13"/>
    <w:rsid w:val="00C128C4"/>
    <w:rPr>
      <w:rFonts w:ascii="Arial" w:hAnsi="Arial" w:cs="Arial" w:hint="default"/>
      <w:strike w:val="0"/>
      <w:dstrike w:val="0"/>
      <w:color w:val="6666CC"/>
      <w:u w:val="none"/>
      <w:effect w:val="none"/>
    </w:rPr>
  </w:style>
  <w:style w:type="character" w:customStyle="1" w:styleId="Lienhypertextesuivi14">
    <w:name w:val="Lien hypertexte suivi14"/>
    <w:rsid w:val="00C128C4"/>
    <w:rPr>
      <w:rFonts w:ascii="Arial" w:hAnsi="Arial" w:cs="Arial" w:hint="default"/>
      <w:strike w:val="0"/>
      <w:dstrike w:val="0"/>
      <w:color w:val="6666CC"/>
      <w:u w:val="none"/>
      <w:effect w:val="none"/>
    </w:rPr>
  </w:style>
  <w:style w:type="character" w:customStyle="1" w:styleId="Lienhypertextesuivi15">
    <w:name w:val="Lien hypertexte suivi15"/>
    <w:rsid w:val="00C128C4"/>
    <w:rPr>
      <w:rFonts w:ascii="Arial" w:hAnsi="Arial" w:cs="Arial" w:hint="default"/>
      <w:strike w:val="0"/>
      <w:dstrike w:val="0"/>
      <w:color w:val="6666CC"/>
      <w:u w:val="none"/>
      <w:effect w:val="none"/>
    </w:rPr>
  </w:style>
  <w:style w:type="character" w:customStyle="1" w:styleId="Lienhypertextesuivi16">
    <w:name w:val="Lien hypertexte suivi16"/>
    <w:rsid w:val="00C128C4"/>
    <w:rPr>
      <w:rFonts w:ascii="Arial" w:hAnsi="Arial" w:cs="Arial" w:hint="default"/>
      <w:strike w:val="0"/>
      <w:dstrike w:val="0"/>
      <w:color w:val="6666CC"/>
      <w:u w:val="none"/>
      <w:effect w:val="none"/>
    </w:rPr>
  </w:style>
  <w:style w:type="character" w:customStyle="1" w:styleId="Lienhypertextesuivi17">
    <w:name w:val="Lien hypertexte suivi17"/>
    <w:rsid w:val="00C128C4"/>
    <w:rPr>
      <w:rFonts w:ascii="Arial" w:hAnsi="Arial" w:cs="Arial" w:hint="default"/>
      <w:strike w:val="0"/>
      <w:dstrike w:val="0"/>
      <w:color w:val="6666CC"/>
      <w:u w:val="none"/>
      <w:effect w:val="none"/>
    </w:rPr>
  </w:style>
  <w:style w:type="character" w:customStyle="1" w:styleId="Lienhypertextesuivi18">
    <w:name w:val="Lien hypertexte suivi18"/>
    <w:rsid w:val="00C128C4"/>
    <w:rPr>
      <w:rFonts w:ascii="Arial" w:hAnsi="Arial" w:cs="Arial" w:hint="default"/>
      <w:strike w:val="0"/>
      <w:dstrike w:val="0"/>
      <w:color w:val="6666CC"/>
      <w:u w:val="none"/>
      <w:effect w:val="none"/>
    </w:rPr>
  </w:style>
  <w:style w:type="paragraph" w:customStyle="1" w:styleId="Illustrations">
    <w:name w:val="Illustrations"/>
    <w:basedOn w:val="Normal"/>
    <w:next w:val="Normal"/>
    <w:rsid w:val="00C128C4"/>
    <w:pPr>
      <w:keepLines/>
      <w:spacing w:before="120" w:after="240"/>
      <w:jc w:val="left"/>
    </w:pPr>
    <w:rPr>
      <w:rFonts w:ascii="Arial" w:hAnsi="Arial"/>
      <w:sz w:val="18"/>
      <w:lang w:val="fr-FR" w:eastAsia="fr-FR"/>
    </w:rPr>
  </w:style>
  <w:style w:type="paragraph" w:customStyle="1" w:styleId="Etiquette">
    <w:name w:val="Etiquette"/>
    <w:rsid w:val="00C128C4"/>
    <w:pPr>
      <w:spacing w:before="60" w:after="60"/>
    </w:pPr>
    <w:rPr>
      <w:rFonts w:ascii="Arial Gras" w:hAnsi="Arial Gras"/>
      <w:b/>
      <w:lang w:val="fr-FR" w:eastAsia="fr-FR"/>
    </w:rPr>
  </w:style>
  <w:style w:type="paragraph" w:customStyle="1" w:styleId="P3">
    <w:name w:val="P3"/>
    <w:basedOn w:val="Normal"/>
    <w:rsid w:val="00C128C4"/>
    <w:pPr>
      <w:widowControl w:val="0"/>
      <w:spacing w:before="60" w:after="60"/>
      <w:ind w:left="1418"/>
    </w:pPr>
    <w:rPr>
      <w:rFonts w:ascii="ZapfHumnst BT" w:hAnsi="ZapfHumnst BT"/>
      <w:sz w:val="24"/>
      <w:lang w:val="fr-FR" w:eastAsia="fr-FR"/>
    </w:rPr>
  </w:style>
  <w:style w:type="paragraph" w:customStyle="1" w:styleId="Cart">
    <w:name w:val="Cart"/>
    <w:basedOn w:val="Normal"/>
    <w:rsid w:val="00C128C4"/>
    <w:pPr>
      <w:keepLines/>
      <w:suppressAutoHyphens/>
      <w:jc w:val="left"/>
    </w:pPr>
    <w:rPr>
      <w:rFonts w:ascii="Arial" w:hAnsi="Arial"/>
      <w:sz w:val="16"/>
      <w:lang w:val="fr-FR" w:eastAsia="fr-FR"/>
    </w:rPr>
  </w:style>
  <w:style w:type="paragraph" w:styleId="BalloonText">
    <w:name w:val="Balloon Text"/>
    <w:basedOn w:val="Normal"/>
    <w:semiHidden/>
    <w:rsid w:val="009A0BD0"/>
    <w:rPr>
      <w:rFonts w:ascii="Tahoma" w:hAnsi="Tahoma" w:cs="Tahoma"/>
      <w:sz w:val="16"/>
      <w:szCs w:val="16"/>
    </w:rPr>
  </w:style>
  <w:style w:type="paragraph" w:customStyle="1" w:styleId="TableauCentr">
    <w:name w:val="Tableau Centré"/>
    <w:basedOn w:val="Normal"/>
    <w:rsid w:val="00754470"/>
    <w:pPr>
      <w:spacing w:before="48" w:after="48"/>
      <w:jc w:val="center"/>
    </w:pPr>
    <w:rPr>
      <w:rFonts w:ascii="Calibri" w:hAnsi="Calibri"/>
      <w:sz w:val="20"/>
      <w:lang w:val="fr-FR" w:eastAsia="ko-KR"/>
    </w:rPr>
  </w:style>
  <w:style w:type="table" w:customStyle="1" w:styleId="TableNormal1">
    <w:name w:val="Table Normal1"/>
    <w:semiHidden/>
    <w:rsid w:val="00754470"/>
    <w:rPr>
      <w:rFonts w:ascii="Times New Roman" w:eastAsia="Batang" w:hAnsi="Times New Roman"/>
    </w:rPr>
    <w:tblPr>
      <w:tblCellMar>
        <w:top w:w="0" w:type="dxa"/>
        <w:left w:w="108" w:type="dxa"/>
        <w:bottom w:w="0" w:type="dxa"/>
        <w:right w:w="108" w:type="dxa"/>
      </w:tblCellMar>
    </w:tblPr>
  </w:style>
  <w:style w:type="character" w:customStyle="1" w:styleId="BodyTextChar">
    <w:name w:val="Body Text Char"/>
    <w:link w:val="BodyText"/>
    <w:rsid w:val="00D93430"/>
    <w:rPr>
      <w:rFonts w:ascii="Times New Roman" w:hAnsi="Times New Roman"/>
      <w:sz w:val="22"/>
    </w:rPr>
  </w:style>
  <w:style w:type="paragraph" w:customStyle="1" w:styleId="CorpsdeTexte">
    <w:name w:val="Corps de Texte"/>
    <w:link w:val="CorpsdeTexteCar"/>
    <w:uiPriority w:val="99"/>
    <w:rsid w:val="00671E85"/>
    <w:pPr>
      <w:keepLines/>
      <w:spacing w:after="60"/>
      <w:jc w:val="both"/>
    </w:pPr>
    <w:rPr>
      <w:rFonts w:ascii="Arial" w:hAnsi="Arial"/>
      <w:sz w:val="22"/>
      <w:szCs w:val="22"/>
      <w:lang w:val="fr-FR" w:eastAsia="fr-FR"/>
    </w:rPr>
  </w:style>
  <w:style w:type="paragraph" w:customStyle="1" w:styleId="ListeHierarchique">
    <w:name w:val="ListeHierarchique"/>
    <w:basedOn w:val="CorpsdeTexte"/>
    <w:uiPriority w:val="99"/>
    <w:rsid w:val="00671E85"/>
    <w:pPr>
      <w:numPr>
        <w:numId w:val="10"/>
      </w:numPr>
      <w:tabs>
        <w:tab w:val="clear" w:pos="794"/>
      </w:tabs>
      <w:spacing w:before="60"/>
      <w:ind w:left="0" w:firstLine="0"/>
    </w:pPr>
    <w:rPr>
      <w:szCs w:val="20"/>
    </w:rPr>
  </w:style>
  <w:style w:type="character" w:customStyle="1" w:styleId="CorpsdeTexteCar">
    <w:name w:val="Corps de Texte Car"/>
    <w:link w:val="CorpsdeTexte"/>
    <w:uiPriority w:val="99"/>
    <w:locked/>
    <w:rsid w:val="00671E85"/>
    <w:rPr>
      <w:rFonts w:ascii="Arial" w:hAnsi="Arial"/>
      <w:sz w:val="22"/>
      <w:szCs w:val="22"/>
      <w:lang w:val="fr-FR" w:eastAsia="fr-FR"/>
    </w:rPr>
  </w:style>
  <w:style w:type="paragraph" w:styleId="ListParagraph">
    <w:name w:val="List Paragraph"/>
    <w:basedOn w:val="Normal"/>
    <w:uiPriority w:val="34"/>
    <w:qFormat/>
    <w:rsid w:val="00671E85"/>
    <w:pPr>
      <w:ind w:left="720"/>
      <w:jc w:val="left"/>
    </w:pPr>
    <w:rPr>
      <w:rFonts w:eastAsia="SimSun"/>
      <w:sz w:val="24"/>
      <w:szCs w:val="24"/>
      <w:lang w:eastAsia="zh-CN"/>
    </w:rPr>
  </w:style>
  <w:style w:type="character" w:styleId="Emphasis">
    <w:name w:val="Emphasis"/>
    <w:basedOn w:val="DefaultParagraphFont"/>
    <w:qFormat/>
    <w:rsid w:val="006C02D4"/>
    <w:rPr>
      <w:i/>
      <w:iCs/>
    </w:rPr>
  </w:style>
  <w:style w:type="character" w:customStyle="1" w:styleId="Heading1Char">
    <w:name w:val="Heading 1 Char"/>
    <w:aliases w:val="H1 Char,H11 Char,H12 Char,H13 Char,H111 Char,H121 Char,H14 Char,H112 Char,H122 Char,H131 Char,H1111 Char,H1211 Char,1 Char,h1 Char,o Char,MainHeader Char,ChapNum Char,Cha Char,Chapter Char,tchead Char,level 1 Char,Level 1 Head Char"/>
    <w:uiPriority w:val="99"/>
    <w:locked/>
    <w:rsid w:val="009A4A5E"/>
    <w:rPr>
      <w:rFonts w:ascii="Cambria" w:hAnsi="Cambria" w:cs="Times New Roman"/>
      <w:b/>
      <w:bCs/>
      <w:kern w:val="32"/>
      <w:sz w:val="32"/>
      <w:szCs w:val="32"/>
    </w:rPr>
  </w:style>
  <w:style w:type="character" w:customStyle="1" w:styleId="apple-converted-space">
    <w:name w:val="apple-converted-space"/>
    <w:basedOn w:val="DefaultParagraphFont"/>
    <w:rsid w:val="009A4A5E"/>
  </w:style>
  <w:style w:type="table" w:styleId="TableGrid">
    <w:name w:val="Table Grid"/>
    <w:basedOn w:val="TableNormal"/>
    <w:rsid w:val="00BB4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B44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F219C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F219C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1-Accent1">
    <w:name w:val="Medium Shading 1 Accent 1"/>
    <w:basedOn w:val="TableNormal"/>
    <w:uiPriority w:val="63"/>
    <w:rsid w:val="00F219C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Bar">
    <w:name w:val="Heading Bar"/>
    <w:basedOn w:val="Normal"/>
    <w:next w:val="Heading3"/>
    <w:uiPriority w:val="99"/>
    <w:rsid w:val="005A269A"/>
    <w:pPr>
      <w:keepNext/>
      <w:keepLines/>
      <w:shd w:val="solid" w:color="auto" w:fill="auto"/>
      <w:overflowPunct w:val="0"/>
      <w:autoSpaceDE w:val="0"/>
      <w:autoSpaceDN w:val="0"/>
      <w:adjustRightInd w:val="0"/>
      <w:spacing w:before="240"/>
      <w:ind w:right="7920"/>
      <w:jc w:val="left"/>
      <w:textAlignment w:val="baseline"/>
    </w:pPr>
    <w:rPr>
      <w:rFonts w:ascii="Book Antiqua" w:hAnsi="Book Antiqua"/>
      <w:color w:val="FFFFFF"/>
      <w:sz w:val="8"/>
    </w:rPr>
  </w:style>
  <w:style w:type="table" w:styleId="LightGrid-Accent1">
    <w:name w:val="Light Grid Accent 1"/>
    <w:basedOn w:val="TableNormal"/>
    <w:uiPriority w:val="62"/>
    <w:rsid w:val="00A90C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FC1EAA"/>
    <w:pPr>
      <w:overflowPunct w:val="0"/>
      <w:autoSpaceDE w:val="0"/>
      <w:autoSpaceDN w:val="0"/>
      <w:adjustRightInd w:val="0"/>
      <w:textAlignment w:val="baseline"/>
    </w:pPr>
    <w:rPr>
      <w:rFonts w:ascii="Times New Roman" w:hAnsi="Times New Roman"/>
    </w:rPr>
  </w:style>
  <w:style w:type="paragraph" w:customStyle="1" w:styleId="TableCell">
    <w:name w:val="TableCell"/>
    <w:basedOn w:val="Normal"/>
    <w:qFormat/>
    <w:rsid w:val="00D227DD"/>
    <w:pPr>
      <w:jc w:val="left"/>
    </w:pPr>
    <w:rPr>
      <w:rFonts w:ascii="Arial" w:eastAsia="MS Mincho" w:hAnsi="Arial"/>
      <w:sz w:val="20"/>
      <w:szCs w:val="24"/>
    </w:rPr>
  </w:style>
  <w:style w:type="character" w:customStyle="1" w:styleId="TableHeaderChar">
    <w:name w:val="Table_Header Char"/>
    <w:link w:val="TableHeader"/>
    <w:locked/>
    <w:rsid w:val="00DE119B"/>
    <w:rPr>
      <w:rFonts w:ascii="Arial" w:hAnsi="Arial" w:cs="Arial"/>
      <w:b/>
      <w:bCs/>
      <w:color w:val="FFFFFF"/>
      <w:sz w:val="18"/>
      <w:szCs w:val="18"/>
    </w:rPr>
  </w:style>
  <w:style w:type="paragraph" w:customStyle="1" w:styleId="TableHeader">
    <w:name w:val="Table_Header"/>
    <w:basedOn w:val="Normal"/>
    <w:link w:val="TableHeaderChar"/>
    <w:rsid w:val="00DE119B"/>
    <w:pPr>
      <w:jc w:val="left"/>
    </w:pPr>
    <w:rPr>
      <w:rFonts w:ascii="Arial" w:hAnsi="Arial" w:cs="Arial"/>
      <w:b/>
      <w:bCs/>
      <w:color w:val="FFFFFF"/>
      <w:sz w:val="18"/>
      <w:szCs w:val="18"/>
    </w:rPr>
  </w:style>
  <w:style w:type="character" w:styleId="PlaceholderText">
    <w:name w:val="Placeholder Text"/>
    <w:basedOn w:val="DefaultParagraphFont"/>
    <w:uiPriority w:val="99"/>
    <w:semiHidden/>
    <w:rsid w:val="000B75C5"/>
    <w:rPr>
      <w:color w:val="808080"/>
    </w:rPr>
  </w:style>
  <w:style w:type="paragraph" w:styleId="CommentSubject">
    <w:name w:val="annotation subject"/>
    <w:basedOn w:val="CommentText"/>
    <w:next w:val="CommentText"/>
    <w:link w:val="CommentSubjectChar"/>
    <w:rsid w:val="00B57EF5"/>
    <w:rPr>
      <w:b/>
      <w:bCs/>
    </w:rPr>
  </w:style>
  <w:style w:type="character" w:customStyle="1" w:styleId="CommentTextChar">
    <w:name w:val="Comment Text Char"/>
    <w:basedOn w:val="DefaultParagraphFont"/>
    <w:link w:val="CommentText"/>
    <w:semiHidden/>
    <w:rsid w:val="00B57EF5"/>
    <w:rPr>
      <w:rFonts w:ascii="Times New Roman" w:hAnsi="Times New Roman"/>
    </w:rPr>
  </w:style>
  <w:style w:type="character" w:customStyle="1" w:styleId="CommentSubjectChar">
    <w:name w:val="Comment Subject Char"/>
    <w:basedOn w:val="CommentTextChar"/>
    <w:link w:val="CommentSubject"/>
    <w:rsid w:val="00B57EF5"/>
    <w:rPr>
      <w:rFonts w:ascii="Times New Roman" w:hAnsi="Times New Roman"/>
      <w:b/>
      <w:bCs/>
    </w:rPr>
  </w:style>
  <w:style w:type="paragraph" w:customStyle="1" w:styleId="Default">
    <w:name w:val="Default"/>
    <w:rsid w:val="002B4A25"/>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2242FC"/>
    <w:rPr>
      <w:rFonts w:ascii="Times New Roman" w:hAnsi="Times New Roman"/>
      <w:sz w:val="22"/>
    </w:rPr>
  </w:style>
  <w:style w:type="paragraph" w:styleId="HTMLPreformatted">
    <w:name w:val="HTML Preformatted"/>
    <w:basedOn w:val="Normal"/>
    <w:link w:val="HTMLPreformattedChar"/>
    <w:uiPriority w:val="99"/>
    <w:semiHidden/>
    <w:unhideWhenUsed/>
    <w:rsid w:val="00BE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E33AF"/>
    <w:rPr>
      <w:rFonts w:ascii="Courier New" w:hAnsi="Courier New" w:cs="Courier New"/>
    </w:rPr>
  </w:style>
  <w:style w:type="character" w:customStyle="1" w:styleId="gghfmyibcpb">
    <w:name w:val="gghfmyibcpb"/>
    <w:basedOn w:val="DefaultParagraphFont"/>
    <w:rsid w:val="00511A5C"/>
  </w:style>
  <w:style w:type="character" w:customStyle="1" w:styleId="gghfmyibcob">
    <w:name w:val="gghfmyibcob"/>
    <w:basedOn w:val="DefaultParagraphFont"/>
    <w:rsid w:val="00511A5C"/>
  </w:style>
  <w:style w:type="character" w:styleId="UnresolvedMention">
    <w:name w:val="Unresolved Mention"/>
    <w:basedOn w:val="DefaultParagraphFont"/>
    <w:uiPriority w:val="99"/>
    <w:semiHidden/>
    <w:unhideWhenUsed/>
    <w:rsid w:val="004051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482">
      <w:bodyDiv w:val="1"/>
      <w:marLeft w:val="0"/>
      <w:marRight w:val="0"/>
      <w:marTop w:val="0"/>
      <w:marBottom w:val="0"/>
      <w:divBdr>
        <w:top w:val="none" w:sz="0" w:space="0" w:color="auto"/>
        <w:left w:val="none" w:sz="0" w:space="0" w:color="auto"/>
        <w:bottom w:val="none" w:sz="0" w:space="0" w:color="auto"/>
        <w:right w:val="none" w:sz="0" w:space="0" w:color="auto"/>
      </w:divBdr>
    </w:div>
    <w:div w:id="85074097">
      <w:bodyDiv w:val="1"/>
      <w:marLeft w:val="0"/>
      <w:marRight w:val="0"/>
      <w:marTop w:val="0"/>
      <w:marBottom w:val="0"/>
      <w:divBdr>
        <w:top w:val="none" w:sz="0" w:space="0" w:color="auto"/>
        <w:left w:val="none" w:sz="0" w:space="0" w:color="auto"/>
        <w:bottom w:val="none" w:sz="0" w:space="0" w:color="auto"/>
        <w:right w:val="none" w:sz="0" w:space="0" w:color="auto"/>
      </w:divBdr>
    </w:div>
    <w:div w:id="143161587">
      <w:bodyDiv w:val="1"/>
      <w:marLeft w:val="0"/>
      <w:marRight w:val="0"/>
      <w:marTop w:val="0"/>
      <w:marBottom w:val="0"/>
      <w:divBdr>
        <w:top w:val="none" w:sz="0" w:space="0" w:color="auto"/>
        <w:left w:val="none" w:sz="0" w:space="0" w:color="auto"/>
        <w:bottom w:val="none" w:sz="0" w:space="0" w:color="auto"/>
        <w:right w:val="none" w:sz="0" w:space="0" w:color="auto"/>
      </w:divBdr>
    </w:div>
    <w:div w:id="168957680">
      <w:bodyDiv w:val="1"/>
      <w:marLeft w:val="0"/>
      <w:marRight w:val="0"/>
      <w:marTop w:val="0"/>
      <w:marBottom w:val="0"/>
      <w:divBdr>
        <w:top w:val="none" w:sz="0" w:space="0" w:color="auto"/>
        <w:left w:val="none" w:sz="0" w:space="0" w:color="auto"/>
        <w:bottom w:val="none" w:sz="0" w:space="0" w:color="auto"/>
        <w:right w:val="none" w:sz="0" w:space="0" w:color="auto"/>
      </w:divBdr>
    </w:div>
    <w:div w:id="179203294">
      <w:bodyDiv w:val="1"/>
      <w:marLeft w:val="0"/>
      <w:marRight w:val="0"/>
      <w:marTop w:val="0"/>
      <w:marBottom w:val="0"/>
      <w:divBdr>
        <w:top w:val="none" w:sz="0" w:space="0" w:color="auto"/>
        <w:left w:val="none" w:sz="0" w:space="0" w:color="auto"/>
        <w:bottom w:val="none" w:sz="0" w:space="0" w:color="auto"/>
        <w:right w:val="none" w:sz="0" w:space="0" w:color="auto"/>
      </w:divBdr>
    </w:div>
    <w:div w:id="201944672">
      <w:bodyDiv w:val="1"/>
      <w:marLeft w:val="0"/>
      <w:marRight w:val="0"/>
      <w:marTop w:val="0"/>
      <w:marBottom w:val="0"/>
      <w:divBdr>
        <w:top w:val="none" w:sz="0" w:space="0" w:color="auto"/>
        <w:left w:val="none" w:sz="0" w:space="0" w:color="auto"/>
        <w:bottom w:val="none" w:sz="0" w:space="0" w:color="auto"/>
        <w:right w:val="none" w:sz="0" w:space="0" w:color="auto"/>
      </w:divBdr>
    </w:div>
    <w:div w:id="214855186">
      <w:bodyDiv w:val="1"/>
      <w:marLeft w:val="0"/>
      <w:marRight w:val="0"/>
      <w:marTop w:val="0"/>
      <w:marBottom w:val="0"/>
      <w:divBdr>
        <w:top w:val="none" w:sz="0" w:space="0" w:color="auto"/>
        <w:left w:val="none" w:sz="0" w:space="0" w:color="auto"/>
        <w:bottom w:val="none" w:sz="0" w:space="0" w:color="auto"/>
        <w:right w:val="none" w:sz="0" w:space="0" w:color="auto"/>
      </w:divBdr>
    </w:div>
    <w:div w:id="238364453">
      <w:bodyDiv w:val="1"/>
      <w:marLeft w:val="0"/>
      <w:marRight w:val="0"/>
      <w:marTop w:val="0"/>
      <w:marBottom w:val="0"/>
      <w:divBdr>
        <w:top w:val="none" w:sz="0" w:space="0" w:color="auto"/>
        <w:left w:val="none" w:sz="0" w:space="0" w:color="auto"/>
        <w:bottom w:val="none" w:sz="0" w:space="0" w:color="auto"/>
        <w:right w:val="none" w:sz="0" w:space="0" w:color="auto"/>
      </w:divBdr>
    </w:div>
    <w:div w:id="247885997">
      <w:bodyDiv w:val="1"/>
      <w:marLeft w:val="0"/>
      <w:marRight w:val="0"/>
      <w:marTop w:val="0"/>
      <w:marBottom w:val="0"/>
      <w:divBdr>
        <w:top w:val="none" w:sz="0" w:space="0" w:color="auto"/>
        <w:left w:val="none" w:sz="0" w:space="0" w:color="auto"/>
        <w:bottom w:val="none" w:sz="0" w:space="0" w:color="auto"/>
        <w:right w:val="none" w:sz="0" w:space="0" w:color="auto"/>
      </w:divBdr>
    </w:div>
    <w:div w:id="336352678">
      <w:bodyDiv w:val="1"/>
      <w:marLeft w:val="0"/>
      <w:marRight w:val="0"/>
      <w:marTop w:val="0"/>
      <w:marBottom w:val="0"/>
      <w:divBdr>
        <w:top w:val="none" w:sz="0" w:space="0" w:color="auto"/>
        <w:left w:val="none" w:sz="0" w:space="0" w:color="auto"/>
        <w:bottom w:val="none" w:sz="0" w:space="0" w:color="auto"/>
        <w:right w:val="none" w:sz="0" w:space="0" w:color="auto"/>
      </w:divBdr>
    </w:div>
    <w:div w:id="361370289">
      <w:bodyDiv w:val="1"/>
      <w:marLeft w:val="0"/>
      <w:marRight w:val="0"/>
      <w:marTop w:val="0"/>
      <w:marBottom w:val="0"/>
      <w:divBdr>
        <w:top w:val="none" w:sz="0" w:space="0" w:color="auto"/>
        <w:left w:val="none" w:sz="0" w:space="0" w:color="auto"/>
        <w:bottom w:val="none" w:sz="0" w:space="0" w:color="auto"/>
        <w:right w:val="none" w:sz="0" w:space="0" w:color="auto"/>
      </w:divBdr>
      <w:divsChild>
        <w:div w:id="286933851">
          <w:marLeft w:val="1166"/>
          <w:marRight w:val="0"/>
          <w:marTop w:val="0"/>
          <w:marBottom w:val="0"/>
          <w:divBdr>
            <w:top w:val="none" w:sz="0" w:space="0" w:color="auto"/>
            <w:left w:val="none" w:sz="0" w:space="0" w:color="auto"/>
            <w:bottom w:val="none" w:sz="0" w:space="0" w:color="auto"/>
            <w:right w:val="none" w:sz="0" w:space="0" w:color="auto"/>
          </w:divBdr>
        </w:div>
        <w:div w:id="1763718590">
          <w:marLeft w:val="1166"/>
          <w:marRight w:val="0"/>
          <w:marTop w:val="0"/>
          <w:marBottom w:val="0"/>
          <w:divBdr>
            <w:top w:val="none" w:sz="0" w:space="0" w:color="auto"/>
            <w:left w:val="none" w:sz="0" w:space="0" w:color="auto"/>
            <w:bottom w:val="none" w:sz="0" w:space="0" w:color="auto"/>
            <w:right w:val="none" w:sz="0" w:space="0" w:color="auto"/>
          </w:divBdr>
        </w:div>
        <w:div w:id="1627472212">
          <w:marLeft w:val="1166"/>
          <w:marRight w:val="0"/>
          <w:marTop w:val="0"/>
          <w:marBottom w:val="0"/>
          <w:divBdr>
            <w:top w:val="none" w:sz="0" w:space="0" w:color="auto"/>
            <w:left w:val="none" w:sz="0" w:space="0" w:color="auto"/>
            <w:bottom w:val="none" w:sz="0" w:space="0" w:color="auto"/>
            <w:right w:val="none" w:sz="0" w:space="0" w:color="auto"/>
          </w:divBdr>
        </w:div>
        <w:div w:id="284309836">
          <w:marLeft w:val="1166"/>
          <w:marRight w:val="0"/>
          <w:marTop w:val="0"/>
          <w:marBottom w:val="0"/>
          <w:divBdr>
            <w:top w:val="none" w:sz="0" w:space="0" w:color="auto"/>
            <w:left w:val="none" w:sz="0" w:space="0" w:color="auto"/>
            <w:bottom w:val="none" w:sz="0" w:space="0" w:color="auto"/>
            <w:right w:val="none" w:sz="0" w:space="0" w:color="auto"/>
          </w:divBdr>
        </w:div>
        <w:div w:id="1759672129">
          <w:marLeft w:val="1166"/>
          <w:marRight w:val="0"/>
          <w:marTop w:val="0"/>
          <w:marBottom w:val="0"/>
          <w:divBdr>
            <w:top w:val="none" w:sz="0" w:space="0" w:color="auto"/>
            <w:left w:val="none" w:sz="0" w:space="0" w:color="auto"/>
            <w:bottom w:val="none" w:sz="0" w:space="0" w:color="auto"/>
            <w:right w:val="none" w:sz="0" w:space="0" w:color="auto"/>
          </w:divBdr>
        </w:div>
      </w:divsChild>
    </w:div>
    <w:div w:id="364183624">
      <w:bodyDiv w:val="1"/>
      <w:marLeft w:val="0"/>
      <w:marRight w:val="0"/>
      <w:marTop w:val="0"/>
      <w:marBottom w:val="0"/>
      <w:divBdr>
        <w:top w:val="none" w:sz="0" w:space="0" w:color="auto"/>
        <w:left w:val="none" w:sz="0" w:space="0" w:color="auto"/>
        <w:bottom w:val="none" w:sz="0" w:space="0" w:color="auto"/>
        <w:right w:val="none" w:sz="0" w:space="0" w:color="auto"/>
      </w:divBdr>
    </w:div>
    <w:div w:id="376901367">
      <w:bodyDiv w:val="1"/>
      <w:marLeft w:val="0"/>
      <w:marRight w:val="0"/>
      <w:marTop w:val="0"/>
      <w:marBottom w:val="0"/>
      <w:divBdr>
        <w:top w:val="none" w:sz="0" w:space="0" w:color="auto"/>
        <w:left w:val="none" w:sz="0" w:space="0" w:color="auto"/>
        <w:bottom w:val="none" w:sz="0" w:space="0" w:color="auto"/>
        <w:right w:val="none" w:sz="0" w:space="0" w:color="auto"/>
      </w:divBdr>
    </w:div>
    <w:div w:id="431319833">
      <w:bodyDiv w:val="1"/>
      <w:marLeft w:val="0"/>
      <w:marRight w:val="0"/>
      <w:marTop w:val="0"/>
      <w:marBottom w:val="0"/>
      <w:divBdr>
        <w:top w:val="none" w:sz="0" w:space="0" w:color="auto"/>
        <w:left w:val="none" w:sz="0" w:space="0" w:color="auto"/>
        <w:bottom w:val="none" w:sz="0" w:space="0" w:color="auto"/>
        <w:right w:val="none" w:sz="0" w:space="0" w:color="auto"/>
      </w:divBdr>
      <w:divsChild>
        <w:div w:id="2144078722">
          <w:marLeft w:val="2606"/>
          <w:marRight w:val="0"/>
          <w:marTop w:val="0"/>
          <w:marBottom w:val="0"/>
          <w:divBdr>
            <w:top w:val="none" w:sz="0" w:space="0" w:color="auto"/>
            <w:left w:val="none" w:sz="0" w:space="0" w:color="auto"/>
            <w:bottom w:val="none" w:sz="0" w:space="0" w:color="auto"/>
            <w:right w:val="none" w:sz="0" w:space="0" w:color="auto"/>
          </w:divBdr>
        </w:div>
        <w:div w:id="1981495989">
          <w:marLeft w:val="2606"/>
          <w:marRight w:val="0"/>
          <w:marTop w:val="0"/>
          <w:marBottom w:val="0"/>
          <w:divBdr>
            <w:top w:val="none" w:sz="0" w:space="0" w:color="auto"/>
            <w:left w:val="none" w:sz="0" w:space="0" w:color="auto"/>
            <w:bottom w:val="none" w:sz="0" w:space="0" w:color="auto"/>
            <w:right w:val="none" w:sz="0" w:space="0" w:color="auto"/>
          </w:divBdr>
        </w:div>
        <w:div w:id="1974408020">
          <w:marLeft w:val="2606"/>
          <w:marRight w:val="0"/>
          <w:marTop w:val="0"/>
          <w:marBottom w:val="0"/>
          <w:divBdr>
            <w:top w:val="none" w:sz="0" w:space="0" w:color="auto"/>
            <w:left w:val="none" w:sz="0" w:space="0" w:color="auto"/>
            <w:bottom w:val="none" w:sz="0" w:space="0" w:color="auto"/>
            <w:right w:val="none" w:sz="0" w:space="0" w:color="auto"/>
          </w:divBdr>
        </w:div>
        <w:div w:id="1511329527">
          <w:marLeft w:val="2606"/>
          <w:marRight w:val="0"/>
          <w:marTop w:val="0"/>
          <w:marBottom w:val="0"/>
          <w:divBdr>
            <w:top w:val="none" w:sz="0" w:space="0" w:color="auto"/>
            <w:left w:val="none" w:sz="0" w:space="0" w:color="auto"/>
            <w:bottom w:val="none" w:sz="0" w:space="0" w:color="auto"/>
            <w:right w:val="none" w:sz="0" w:space="0" w:color="auto"/>
          </w:divBdr>
        </w:div>
      </w:divsChild>
    </w:div>
    <w:div w:id="461391598">
      <w:bodyDiv w:val="1"/>
      <w:marLeft w:val="0"/>
      <w:marRight w:val="0"/>
      <w:marTop w:val="0"/>
      <w:marBottom w:val="0"/>
      <w:divBdr>
        <w:top w:val="none" w:sz="0" w:space="0" w:color="auto"/>
        <w:left w:val="none" w:sz="0" w:space="0" w:color="auto"/>
        <w:bottom w:val="none" w:sz="0" w:space="0" w:color="auto"/>
        <w:right w:val="none" w:sz="0" w:space="0" w:color="auto"/>
      </w:divBdr>
    </w:div>
    <w:div w:id="526794540">
      <w:bodyDiv w:val="1"/>
      <w:marLeft w:val="0"/>
      <w:marRight w:val="0"/>
      <w:marTop w:val="0"/>
      <w:marBottom w:val="0"/>
      <w:divBdr>
        <w:top w:val="none" w:sz="0" w:space="0" w:color="auto"/>
        <w:left w:val="none" w:sz="0" w:space="0" w:color="auto"/>
        <w:bottom w:val="none" w:sz="0" w:space="0" w:color="auto"/>
        <w:right w:val="none" w:sz="0" w:space="0" w:color="auto"/>
      </w:divBdr>
    </w:div>
    <w:div w:id="589239001">
      <w:bodyDiv w:val="1"/>
      <w:marLeft w:val="0"/>
      <w:marRight w:val="0"/>
      <w:marTop w:val="0"/>
      <w:marBottom w:val="0"/>
      <w:divBdr>
        <w:top w:val="none" w:sz="0" w:space="0" w:color="auto"/>
        <w:left w:val="none" w:sz="0" w:space="0" w:color="auto"/>
        <w:bottom w:val="none" w:sz="0" w:space="0" w:color="auto"/>
        <w:right w:val="none" w:sz="0" w:space="0" w:color="auto"/>
      </w:divBdr>
    </w:div>
    <w:div w:id="603070894">
      <w:bodyDiv w:val="1"/>
      <w:marLeft w:val="0"/>
      <w:marRight w:val="0"/>
      <w:marTop w:val="0"/>
      <w:marBottom w:val="0"/>
      <w:divBdr>
        <w:top w:val="none" w:sz="0" w:space="0" w:color="auto"/>
        <w:left w:val="none" w:sz="0" w:space="0" w:color="auto"/>
        <w:bottom w:val="none" w:sz="0" w:space="0" w:color="auto"/>
        <w:right w:val="none" w:sz="0" w:space="0" w:color="auto"/>
      </w:divBdr>
    </w:div>
    <w:div w:id="608313107">
      <w:bodyDiv w:val="1"/>
      <w:marLeft w:val="0"/>
      <w:marRight w:val="0"/>
      <w:marTop w:val="0"/>
      <w:marBottom w:val="0"/>
      <w:divBdr>
        <w:top w:val="none" w:sz="0" w:space="0" w:color="auto"/>
        <w:left w:val="none" w:sz="0" w:space="0" w:color="auto"/>
        <w:bottom w:val="none" w:sz="0" w:space="0" w:color="auto"/>
        <w:right w:val="none" w:sz="0" w:space="0" w:color="auto"/>
      </w:divBdr>
    </w:div>
    <w:div w:id="612370735">
      <w:bodyDiv w:val="1"/>
      <w:marLeft w:val="0"/>
      <w:marRight w:val="0"/>
      <w:marTop w:val="0"/>
      <w:marBottom w:val="0"/>
      <w:divBdr>
        <w:top w:val="none" w:sz="0" w:space="0" w:color="auto"/>
        <w:left w:val="none" w:sz="0" w:space="0" w:color="auto"/>
        <w:bottom w:val="none" w:sz="0" w:space="0" w:color="auto"/>
        <w:right w:val="none" w:sz="0" w:space="0" w:color="auto"/>
      </w:divBdr>
    </w:div>
    <w:div w:id="618951245">
      <w:bodyDiv w:val="1"/>
      <w:marLeft w:val="0"/>
      <w:marRight w:val="0"/>
      <w:marTop w:val="0"/>
      <w:marBottom w:val="0"/>
      <w:divBdr>
        <w:top w:val="none" w:sz="0" w:space="0" w:color="auto"/>
        <w:left w:val="none" w:sz="0" w:space="0" w:color="auto"/>
        <w:bottom w:val="none" w:sz="0" w:space="0" w:color="auto"/>
        <w:right w:val="none" w:sz="0" w:space="0" w:color="auto"/>
      </w:divBdr>
      <w:divsChild>
        <w:div w:id="932130403">
          <w:marLeft w:val="547"/>
          <w:marRight w:val="0"/>
          <w:marTop w:val="0"/>
          <w:marBottom w:val="0"/>
          <w:divBdr>
            <w:top w:val="none" w:sz="0" w:space="0" w:color="auto"/>
            <w:left w:val="none" w:sz="0" w:space="0" w:color="auto"/>
            <w:bottom w:val="none" w:sz="0" w:space="0" w:color="auto"/>
            <w:right w:val="none" w:sz="0" w:space="0" w:color="auto"/>
          </w:divBdr>
        </w:div>
        <w:div w:id="902445401">
          <w:marLeft w:val="1166"/>
          <w:marRight w:val="0"/>
          <w:marTop w:val="0"/>
          <w:marBottom w:val="0"/>
          <w:divBdr>
            <w:top w:val="none" w:sz="0" w:space="0" w:color="auto"/>
            <w:left w:val="none" w:sz="0" w:space="0" w:color="auto"/>
            <w:bottom w:val="none" w:sz="0" w:space="0" w:color="auto"/>
            <w:right w:val="none" w:sz="0" w:space="0" w:color="auto"/>
          </w:divBdr>
        </w:div>
      </w:divsChild>
    </w:div>
    <w:div w:id="626394707">
      <w:bodyDiv w:val="1"/>
      <w:marLeft w:val="0"/>
      <w:marRight w:val="0"/>
      <w:marTop w:val="0"/>
      <w:marBottom w:val="0"/>
      <w:divBdr>
        <w:top w:val="none" w:sz="0" w:space="0" w:color="auto"/>
        <w:left w:val="none" w:sz="0" w:space="0" w:color="auto"/>
        <w:bottom w:val="none" w:sz="0" w:space="0" w:color="auto"/>
        <w:right w:val="none" w:sz="0" w:space="0" w:color="auto"/>
      </w:divBdr>
      <w:divsChild>
        <w:div w:id="1447508651">
          <w:marLeft w:val="547"/>
          <w:marRight w:val="0"/>
          <w:marTop w:val="0"/>
          <w:marBottom w:val="0"/>
          <w:divBdr>
            <w:top w:val="none" w:sz="0" w:space="0" w:color="auto"/>
            <w:left w:val="none" w:sz="0" w:space="0" w:color="auto"/>
            <w:bottom w:val="none" w:sz="0" w:space="0" w:color="auto"/>
            <w:right w:val="none" w:sz="0" w:space="0" w:color="auto"/>
          </w:divBdr>
        </w:div>
        <w:div w:id="666135861">
          <w:marLeft w:val="1166"/>
          <w:marRight w:val="0"/>
          <w:marTop w:val="0"/>
          <w:marBottom w:val="0"/>
          <w:divBdr>
            <w:top w:val="none" w:sz="0" w:space="0" w:color="auto"/>
            <w:left w:val="none" w:sz="0" w:space="0" w:color="auto"/>
            <w:bottom w:val="none" w:sz="0" w:space="0" w:color="auto"/>
            <w:right w:val="none" w:sz="0" w:space="0" w:color="auto"/>
          </w:divBdr>
        </w:div>
      </w:divsChild>
    </w:div>
    <w:div w:id="633340687">
      <w:bodyDiv w:val="1"/>
      <w:marLeft w:val="0"/>
      <w:marRight w:val="0"/>
      <w:marTop w:val="0"/>
      <w:marBottom w:val="0"/>
      <w:divBdr>
        <w:top w:val="none" w:sz="0" w:space="0" w:color="auto"/>
        <w:left w:val="none" w:sz="0" w:space="0" w:color="auto"/>
        <w:bottom w:val="none" w:sz="0" w:space="0" w:color="auto"/>
        <w:right w:val="none" w:sz="0" w:space="0" w:color="auto"/>
      </w:divBdr>
      <w:divsChild>
        <w:div w:id="1126776317">
          <w:marLeft w:val="547"/>
          <w:marRight w:val="0"/>
          <w:marTop w:val="0"/>
          <w:marBottom w:val="0"/>
          <w:divBdr>
            <w:top w:val="none" w:sz="0" w:space="0" w:color="auto"/>
            <w:left w:val="none" w:sz="0" w:space="0" w:color="auto"/>
            <w:bottom w:val="none" w:sz="0" w:space="0" w:color="auto"/>
            <w:right w:val="none" w:sz="0" w:space="0" w:color="auto"/>
          </w:divBdr>
        </w:div>
      </w:divsChild>
    </w:div>
    <w:div w:id="641228299">
      <w:bodyDiv w:val="1"/>
      <w:marLeft w:val="0"/>
      <w:marRight w:val="0"/>
      <w:marTop w:val="0"/>
      <w:marBottom w:val="0"/>
      <w:divBdr>
        <w:top w:val="none" w:sz="0" w:space="0" w:color="auto"/>
        <w:left w:val="none" w:sz="0" w:space="0" w:color="auto"/>
        <w:bottom w:val="none" w:sz="0" w:space="0" w:color="auto"/>
        <w:right w:val="none" w:sz="0" w:space="0" w:color="auto"/>
      </w:divBdr>
    </w:div>
    <w:div w:id="676082734">
      <w:bodyDiv w:val="1"/>
      <w:marLeft w:val="0"/>
      <w:marRight w:val="0"/>
      <w:marTop w:val="0"/>
      <w:marBottom w:val="0"/>
      <w:divBdr>
        <w:top w:val="none" w:sz="0" w:space="0" w:color="auto"/>
        <w:left w:val="none" w:sz="0" w:space="0" w:color="auto"/>
        <w:bottom w:val="none" w:sz="0" w:space="0" w:color="auto"/>
        <w:right w:val="none" w:sz="0" w:space="0" w:color="auto"/>
      </w:divBdr>
    </w:div>
    <w:div w:id="720710316">
      <w:bodyDiv w:val="1"/>
      <w:marLeft w:val="0"/>
      <w:marRight w:val="0"/>
      <w:marTop w:val="0"/>
      <w:marBottom w:val="0"/>
      <w:divBdr>
        <w:top w:val="none" w:sz="0" w:space="0" w:color="auto"/>
        <w:left w:val="none" w:sz="0" w:space="0" w:color="auto"/>
        <w:bottom w:val="none" w:sz="0" w:space="0" w:color="auto"/>
        <w:right w:val="none" w:sz="0" w:space="0" w:color="auto"/>
      </w:divBdr>
    </w:div>
    <w:div w:id="741877591">
      <w:bodyDiv w:val="1"/>
      <w:marLeft w:val="0"/>
      <w:marRight w:val="0"/>
      <w:marTop w:val="0"/>
      <w:marBottom w:val="0"/>
      <w:divBdr>
        <w:top w:val="none" w:sz="0" w:space="0" w:color="auto"/>
        <w:left w:val="none" w:sz="0" w:space="0" w:color="auto"/>
        <w:bottom w:val="none" w:sz="0" w:space="0" w:color="auto"/>
        <w:right w:val="none" w:sz="0" w:space="0" w:color="auto"/>
      </w:divBdr>
      <w:divsChild>
        <w:div w:id="685716997">
          <w:marLeft w:val="1166"/>
          <w:marRight w:val="0"/>
          <w:marTop w:val="0"/>
          <w:marBottom w:val="0"/>
          <w:divBdr>
            <w:top w:val="none" w:sz="0" w:space="0" w:color="auto"/>
            <w:left w:val="none" w:sz="0" w:space="0" w:color="auto"/>
            <w:bottom w:val="none" w:sz="0" w:space="0" w:color="auto"/>
            <w:right w:val="none" w:sz="0" w:space="0" w:color="auto"/>
          </w:divBdr>
        </w:div>
        <w:div w:id="1599484530">
          <w:marLeft w:val="2606"/>
          <w:marRight w:val="0"/>
          <w:marTop w:val="0"/>
          <w:marBottom w:val="0"/>
          <w:divBdr>
            <w:top w:val="none" w:sz="0" w:space="0" w:color="auto"/>
            <w:left w:val="none" w:sz="0" w:space="0" w:color="auto"/>
            <w:bottom w:val="none" w:sz="0" w:space="0" w:color="auto"/>
            <w:right w:val="none" w:sz="0" w:space="0" w:color="auto"/>
          </w:divBdr>
        </w:div>
        <w:div w:id="215745631">
          <w:marLeft w:val="2606"/>
          <w:marRight w:val="0"/>
          <w:marTop w:val="0"/>
          <w:marBottom w:val="0"/>
          <w:divBdr>
            <w:top w:val="none" w:sz="0" w:space="0" w:color="auto"/>
            <w:left w:val="none" w:sz="0" w:space="0" w:color="auto"/>
            <w:bottom w:val="none" w:sz="0" w:space="0" w:color="auto"/>
            <w:right w:val="none" w:sz="0" w:space="0" w:color="auto"/>
          </w:divBdr>
        </w:div>
      </w:divsChild>
    </w:div>
    <w:div w:id="745028194">
      <w:bodyDiv w:val="1"/>
      <w:marLeft w:val="0"/>
      <w:marRight w:val="0"/>
      <w:marTop w:val="0"/>
      <w:marBottom w:val="0"/>
      <w:divBdr>
        <w:top w:val="none" w:sz="0" w:space="0" w:color="auto"/>
        <w:left w:val="none" w:sz="0" w:space="0" w:color="auto"/>
        <w:bottom w:val="none" w:sz="0" w:space="0" w:color="auto"/>
        <w:right w:val="none" w:sz="0" w:space="0" w:color="auto"/>
      </w:divBdr>
    </w:div>
    <w:div w:id="780608456">
      <w:bodyDiv w:val="1"/>
      <w:marLeft w:val="0"/>
      <w:marRight w:val="0"/>
      <w:marTop w:val="0"/>
      <w:marBottom w:val="0"/>
      <w:divBdr>
        <w:top w:val="none" w:sz="0" w:space="0" w:color="auto"/>
        <w:left w:val="none" w:sz="0" w:space="0" w:color="auto"/>
        <w:bottom w:val="none" w:sz="0" w:space="0" w:color="auto"/>
        <w:right w:val="none" w:sz="0" w:space="0" w:color="auto"/>
      </w:divBdr>
    </w:div>
    <w:div w:id="911357787">
      <w:bodyDiv w:val="1"/>
      <w:marLeft w:val="0"/>
      <w:marRight w:val="0"/>
      <w:marTop w:val="0"/>
      <w:marBottom w:val="0"/>
      <w:divBdr>
        <w:top w:val="none" w:sz="0" w:space="0" w:color="auto"/>
        <w:left w:val="none" w:sz="0" w:space="0" w:color="auto"/>
        <w:bottom w:val="none" w:sz="0" w:space="0" w:color="auto"/>
        <w:right w:val="none" w:sz="0" w:space="0" w:color="auto"/>
      </w:divBdr>
    </w:div>
    <w:div w:id="937446543">
      <w:bodyDiv w:val="1"/>
      <w:marLeft w:val="0"/>
      <w:marRight w:val="0"/>
      <w:marTop w:val="0"/>
      <w:marBottom w:val="0"/>
      <w:divBdr>
        <w:top w:val="none" w:sz="0" w:space="0" w:color="auto"/>
        <w:left w:val="none" w:sz="0" w:space="0" w:color="auto"/>
        <w:bottom w:val="none" w:sz="0" w:space="0" w:color="auto"/>
        <w:right w:val="none" w:sz="0" w:space="0" w:color="auto"/>
      </w:divBdr>
      <w:divsChild>
        <w:div w:id="976688895">
          <w:marLeft w:val="1166"/>
          <w:marRight w:val="0"/>
          <w:marTop w:val="0"/>
          <w:marBottom w:val="0"/>
          <w:divBdr>
            <w:top w:val="none" w:sz="0" w:space="0" w:color="auto"/>
            <w:left w:val="none" w:sz="0" w:space="0" w:color="auto"/>
            <w:bottom w:val="none" w:sz="0" w:space="0" w:color="auto"/>
            <w:right w:val="none" w:sz="0" w:space="0" w:color="auto"/>
          </w:divBdr>
        </w:div>
        <w:div w:id="492644088">
          <w:marLeft w:val="1886"/>
          <w:marRight w:val="0"/>
          <w:marTop w:val="0"/>
          <w:marBottom w:val="0"/>
          <w:divBdr>
            <w:top w:val="none" w:sz="0" w:space="0" w:color="auto"/>
            <w:left w:val="none" w:sz="0" w:space="0" w:color="auto"/>
            <w:bottom w:val="none" w:sz="0" w:space="0" w:color="auto"/>
            <w:right w:val="none" w:sz="0" w:space="0" w:color="auto"/>
          </w:divBdr>
        </w:div>
        <w:div w:id="223225799">
          <w:marLeft w:val="1886"/>
          <w:marRight w:val="0"/>
          <w:marTop w:val="0"/>
          <w:marBottom w:val="0"/>
          <w:divBdr>
            <w:top w:val="none" w:sz="0" w:space="0" w:color="auto"/>
            <w:left w:val="none" w:sz="0" w:space="0" w:color="auto"/>
            <w:bottom w:val="none" w:sz="0" w:space="0" w:color="auto"/>
            <w:right w:val="none" w:sz="0" w:space="0" w:color="auto"/>
          </w:divBdr>
        </w:div>
        <w:div w:id="1537933504">
          <w:marLeft w:val="1886"/>
          <w:marRight w:val="0"/>
          <w:marTop w:val="0"/>
          <w:marBottom w:val="0"/>
          <w:divBdr>
            <w:top w:val="none" w:sz="0" w:space="0" w:color="auto"/>
            <w:left w:val="none" w:sz="0" w:space="0" w:color="auto"/>
            <w:bottom w:val="none" w:sz="0" w:space="0" w:color="auto"/>
            <w:right w:val="none" w:sz="0" w:space="0" w:color="auto"/>
          </w:divBdr>
        </w:div>
        <w:div w:id="511147370">
          <w:marLeft w:val="1166"/>
          <w:marRight w:val="0"/>
          <w:marTop w:val="0"/>
          <w:marBottom w:val="0"/>
          <w:divBdr>
            <w:top w:val="none" w:sz="0" w:space="0" w:color="auto"/>
            <w:left w:val="none" w:sz="0" w:space="0" w:color="auto"/>
            <w:bottom w:val="none" w:sz="0" w:space="0" w:color="auto"/>
            <w:right w:val="none" w:sz="0" w:space="0" w:color="auto"/>
          </w:divBdr>
        </w:div>
        <w:div w:id="915550787">
          <w:marLeft w:val="1886"/>
          <w:marRight w:val="0"/>
          <w:marTop w:val="0"/>
          <w:marBottom w:val="0"/>
          <w:divBdr>
            <w:top w:val="none" w:sz="0" w:space="0" w:color="auto"/>
            <w:left w:val="none" w:sz="0" w:space="0" w:color="auto"/>
            <w:bottom w:val="none" w:sz="0" w:space="0" w:color="auto"/>
            <w:right w:val="none" w:sz="0" w:space="0" w:color="auto"/>
          </w:divBdr>
        </w:div>
        <w:div w:id="458497447">
          <w:marLeft w:val="1166"/>
          <w:marRight w:val="0"/>
          <w:marTop w:val="0"/>
          <w:marBottom w:val="0"/>
          <w:divBdr>
            <w:top w:val="none" w:sz="0" w:space="0" w:color="auto"/>
            <w:left w:val="none" w:sz="0" w:space="0" w:color="auto"/>
            <w:bottom w:val="none" w:sz="0" w:space="0" w:color="auto"/>
            <w:right w:val="none" w:sz="0" w:space="0" w:color="auto"/>
          </w:divBdr>
        </w:div>
        <w:div w:id="108162320">
          <w:marLeft w:val="1166"/>
          <w:marRight w:val="0"/>
          <w:marTop w:val="0"/>
          <w:marBottom w:val="0"/>
          <w:divBdr>
            <w:top w:val="none" w:sz="0" w:space="0" w:color="auto"/>
            <w:left w:val="none" w:sz="0" w:space="0" w:color="auto"/>
            <w:bottom w:val="none" w:sz="0" w:space="0" w:color="auto"/>
            <w:right w:val="none" w:sz="0" w:space="0" w:color="auto"/>
          </w:divBdr>
        </w:div>
      </w:divsChild>
    </w:div>
    <w:div w:id="952789914">
      <w:bodyDiv w:val="1"/>
      <w:marLeft w:val="0"/>
      <w:marRight w:val="0"/>
      <w:marTop w:val="0"/>
      <w:marBottom w:val="0"/>
      <w:divBdr>
        <w:top w:val="none" w:sz="0" w:space="0" w:color="auto"/>
        <w:left w:val="none" w:sz="0" w:space="0" w:color="auto"/>
        <w:bottom w:val="none" w:sz="0" w:space="0" w:color="auto"/>
        <w:right w:val="none" w:sz="0" w:space="0" w:color="auto"/>
      </w:divBdr>
    </w:div>
    <w:div w:id="963537592">
      <w:bodyDiv w:val="1"/>
      <w:marLeft w:val="0"/>
      <w:marRight w:val="0"/>
      <w:marTop w:val="0"/>
      <w:marBottom w:val="0"/>
      <w:divBdr>
        <w:top w:val="none" w:sz="0" w:space="0" w:color="auto"/>
        <w:left w:val="none" w:sz="0" w:space="0" w:color="auto"/>
        <w:bottom w:val="none" w:sz="0" w:space="0" w:color="auto"/>
        <w:right w:val="none" w:sz="0" w:space="0" w:color="auto"/>
      </w:divBdr>
    </w:div>
    <w:div w:id="978026118">
      <w:bodyDiv w:val="1"/>
      <w:marLeft w:val="0"/>
      <w:marRight w:val="0"/>
      <w:marTop w:val="0"/>
      <w:marBottom w:val="0"/>
      <w:divBdr>
        <w:top w:val="none" w:sz="0" w:space="0" w:color="auto"/>
        <w:left w:val="none" w:sz="0" w:space="0" w:color="auto"/>
        <w:bottom w:val="none" w:sz="0" w:space="0" w:color="auto"/>
        <w:right w:val="none" w:sz="0" w:space="0" w:color="auto"/>
      </w:divBdr>
    </w:div>
    <w:div w:id="985470361">
      <w:bodyDiv w:val="1"/>
      <w:marLeft w:val="0"/>
      <w:marRight w:val="0"/>
      <w:marTop w:val="0"/>
      <w:marBottom w:val="0"/>
      <w:divBdr>
        <w:top w:val="none" w:sz="0" w:space="0" w:color="auto"/>
        <w:left w:val="none" w:sz="0" w:space="0" w:color="auto"/>
        <w:bottom w:val="none" w:sz="0" w:space="0" w:color="auto"/>
        <w:right w:val="none" w:sz="0" w:space="0" w:color="auto"/>
      </w:divBdr>
    </w:div>
    <w:div w:id="986279750">
      <w:bodyDiv w:val="1"/>
      <w:marLeft w:val="0"/>
      <w:marRight w:val="0"/>
      <w:marTop w:val="0"/>
      <w:marBottom w:val="0"/>
      <w:divBdr>
        <w:top w:val="none" w:sz="0" w:space="0" w:color="auto"/>
        <w:left w:val="none" w:sz="0" w:space="0" w:color="auto"/>
        <w:bottom w:val="none" w:sz="0" w:space="0" w:color="auto"/>
        <w:right w:val="none" w:sz="0" w:space="0" w:color="auto"/>
      </w:divBdr>
    </w:div>
    <w:div w:id="1016342962">
      <w:bodyDiv w:val="1"/>
      <w:marLeft w:val="0"/>
      <w:marRight w:val="0"/>
      <w:marTop w:val="0"/>
      <w:marBottom w:val="0"/>
      <w:divBdr>
        <w:top w:val="none" w:sz="0" w:space="0" w:color="auto"/>
        <w:left w:val="none" w:sz="0" w:space="0" w:color="auto"/>
        <w:bottom w:val="none" w:sz="0" w:space="0" w:color="auto"/>
        <w:right w:val="none" w:sz="0" w:space="0" w:color="auto"/>
      </w:divBdr>
    </w:div>
    <w:div w:id="1075780510">
      <w:bodyDiv w:val="1"/>
      <w:marLeft w:val="0"/>
      <w:marRight w:val="0"/>
      <w:marTop w:val="0"/>
      <w:marBottom w:val="0"/>
      <w:divBdr>
        <w:top w:val="none" w:sz="0" w:space="0" w:color="auto"/>
        <w:left w:val="none" w:sz="0" w:space="0" w:color="auto"/>
        <w:bottom w:val="none" w:sz="0" w:space="0" w:color="auto"/>
        <w:right w:val="none" w:sz="0" w:space="0" w:color="auto"/>
      </w:divBdr>
    </w:div>
    <w:div w:id="1187908081">
      <w:bodyDiv w:val="1"/>
      <w:marLeft w:val="0"/>
      <w:marRight w:val="0"/>
      <w:marTop w:val="0"/>
      <w:marBottom w:val="0"/>
      <w:divBdr>
        <w:top w:val="none" w:sz="0" w:space="0" w:color="auto"/>
        <w:left w:val="none" w:sz="0" w:space="0" w:color="auto"/>
        <w:bottom w:val="none" w:sz="0" w:space="0" w:color="auto"/>
        <w:right w:val="none" w:sz="0" w:space="0" w:color="auto"/>
      </w:divBdr>
    </w:div>
    <w:div w:id="1190408125">
      <w:bodyDiv w:val="1"/>
      <w:marLeft w:val="0"/>
      <w:marRight w:val="0"/>
      <w:marTop w:val="0"/>
      <w:marBottom w:val="0"/>
      <w:divBdr>
        <w:top w:val="none" w:sz="0" w:space="0" w:color="auto"/>
        <w:left w:val="none" w:sz="0" w:space="0" w:color="auto"/>
        <w:bottom w:val="none" w:sz="0" w:space="0" w:color="auto"/>
        <w:right w:val="none" w:sz="0" w:space="0" w:color="auto"/>
      </w:divBdr>
    </w:div>
    <w:div w:id="1195652069">
      <w:bodyDiv w:val="1"/>
      <w:marLeft w:val="0"/>
      <w:marRight w:val="0"/>
      <w:marTop w:val="0"/>
      <w:marBottom w:val="0"/>
      <w:divBdr>
        <w:top w:val="none" w:sz="0" w:space="0" w:color="auto"/>
        <w:left w:val="none" w:sz="0" w:space="0" w:color="auto"/>
        <w:bottom w:val="none" w:sz="0" w:space="0" w:color="auto"/>
        <w:right w:val="none" w:sz="0" w:space="0" w:color="auto"/>
      </w:divBdr>
    </w:div>
    <w:div w:id="1211191765">
      <w:bodyDiv w:val="1"/>
      <w:marLeft w:val="0"/>
      <w:marRight w:val="0"/>
      <w:marTop w:val="0"/>
      <w:marBottom w:val="0"/>
      <w:divBdr>
        <w:top w:val="none" w:sz="0" w:space="0" w:color="auto"/>
        <w:left w:val="none" w:sz="0" w:space="0" w:color="auto"/>
        <w:bottom w:val="none" w:sz="0" w:space="0" w:color="auto"/>
        <w:right w:val="none" w:sz="0" w:space="0" w:color="auto"/>
      </w:divBdr>
      <w:divsChild>
        <w:div w:id="1311325545">
          <w:marLeft w:val="547"/>
          <w:marRight w:val="0"/>
          <w:marTop w:val="0"/>
          <w:marBottom w:val="0"/>
          <w:divBdr>
            <w:top w:val="none" w:sz="0" w:space="0" w:color="auto"/>
            <w:left w:val="none" w:sz="0" w:space="0" w:color="auto"/>
            <w:bottom w:val="none" w:sz="0" w:space="0" w:color="auto"/>
            <w:right w:val="none" w:sz="0" w:space="0" w:color="auto"/>
          </w:divBdr>
        </w:div>
        <w:div w:id="1914926667">
          <w:marLeft w:val="1166"/>
          <w:marRight w:val="0"/>
          <w:marTop w:val="0"/>
          <w:marBottom w:val="0"/>
          <w:divBdr>
            <w:top w:val="none" w:sz="0" w:space="0" w:color="auto"/>
            <w:left w:val="none" w:sz="0" w:space="0" w:color="auto"/>
            <w:bottom w:val="none" w:sz="0" w:space="0" w:color="auto"/>
            <w:right w:val="none" w:sz="0" w:space="0" w:color="auto"/>
          </w:divBdr>
        </w:div>
      </w:divsChild>
    </w:div>
    <w:div w:id="1232890233">
      <w:bodyDiv w:val="1"/>
      <w:marLeft w:val="0"/>
      <w:marRight w:val="0"/>
      <w:marTop w:val="0"/>
      <w:marBottom w:val="0"/>
      <w:divBdr>
        <w:top w:val="none" w:sz="0" w:space="0" w:color="auto"/>
        <w:left w:val="none" w:sz="0" w:space="0" w:color="auto"/>
        <w:bottom w:val="none" w:sz="0" w:space="0" w:color="auto"/>
        <w:right w:val="none" w:sz="0" w:space="0" w:color="auto"/>
      </w:divBdr>
    </w:div>
    <w:div w:id="1279874213">
      <w:bodyDiv w:val="1"/>
      <w:marLeft w:val="0"/>
      <w:marRight w:val="0"/>
      <w:marTop w:val="0"/>
      <w:marBottom w:val="0"/>
      <w:divBdr>
        <w:top w:val="none" w:sz="0" w:space="0" w:color="auto"/>
        <w:left w:val="none" w:sz="0" w:space="0" w:color="auto"/>
        <w:bottom w:val="none" w:sz="0" w:space="0" w:color="auto"/>
        <w:right w:val="none" w:sz="0" w:space="0" w:color="auto"/>
      </w:divBdr>
    </w:div>
    <w:div w:id="1289818151">
      <w:bodyDiv w:val="1"/>
      <w:marLeft w:val="0"/>
      <w:marRight w:val="0"/>
      <w:marTop w:val="0"/>
      <w:marBottom w:val="0"/>
      <w:divBdr>
        <w:top w:val="none" w:sz="0" w:space="0" w:color="auto"/>
        <w:left w:val="none" w:sz="0" w:space="0" w:color="auto"/>
        <w:bottom w:val="none" w:sz="0" w:space="0" w:color="auto"/>
        <w:right w:val="none" w:sz="0" w:space="0" w:color="auto"/>
      </w:divBdr>
    </w:div>
    <w:div w:id="1308320756">
      <w:bodyDiv w:val="1"/>
      <w:marLeft w:val="0"/>
      <w:marRight w:val="0"/>
      <w:marTop w:val="0"/>
      <w:marBottom w:val="0"/>
      <w:divBdr>
        <w:top w:val="none" w:sz="0" w:space="0" w:color="auto"/>
        <w:left w:val="none" w:sz="0" w:space="0" w:color="auto"/>
        <w:bottom w:val="none" w:sz="0" w:space="0" w:color="auto"/>
        <w:right w:val="none" w:sz="0" w:space="0" w:color="auto"/>
      </w:divBdr>
    </w:div>
    <w:div w:id="1327241943">
      <w:bodyDiv w:val="1"/>
      <w:marLeft w:val="0"/>
      <w:marRight w:val="0"/>
      <w:marTop w:val="0"/>
      <w:marBottom w:val="0"/>
      <w:divBdr>
        <w:top w:val="none" w:sz="0" w:space="0" w:color="auto"/>
        <w:left w:val="none" w:sz="0" w:space="0" w:color="auto"/>
        <w:bottom w:val="none" w:sz="0" w:space="0" w:color="auto"/>
        <w:right w:val="none" w:sz="0" w:space="0" w:color="auto"/>
      </w:divBdr>
    </w:div>
    <w:div w:id="1370454770">
      <w:bodyDiv w:val="1"/>
      <w:marLeft w:val="0"/>
      <w:marRight w:val="0"/>
      <w:marTop w:val="0"/>
      <w:marBottom w:val="0"/>
      <w:divBdr>
        <w:top w:val="none" w:sz="0" w:space="0" w:color="auto"/>
        <w:left w:val="none" w:sz="0" w:space="0" w:color="auto"/>
        <w:bottom w:val="none" w:sz="0" w:space="0" w:color="auto"/>
        <w:right w:val="none" w:sz="0" w:space="0" w:color="auto"/>
      </w:divBdr>
    </w:div>
    <w:div w:id="1386829195">
      <w:bodyDiv w:val="1"/>
      <w:marLeft w:val="0"/>
      <w:marRight w:val="0"/>
      <w:marTop w:val="0"/>
      <w:marBottom w:val="0"/>
      <w:divBdr>
        <w:top w:val="none" w:sz="0" w:space="0" w:color="auto"/>
        <w:left w:val="none" w:sz="0" w:space="0" w:color="auto"/>
        <w:bottom w:val="none" w:sz="0" w:space="0" w:color="auto"/>
        <w:right w:val="none" w:sz="0" w:space="0" w:color="auto"/>
      </w:divBdr>
    </w:div>
    <w:div w:id="1387678906">
      <w:bodyDiv w:val="1"/>
      <w:marLeft w:val="0"/>
      <w:marRight w:val="0"/>
      <w:marTop w:val="0"/>
      <w:marBottom w:val="0"/>
      <w:divBdr>
        <w:top w:val="none" w:sz="0" w:space="0" w:color="auto"/>
        <w:left w:val="none" w:sz="0" w:space="0" w:color="auto"/>
        <w:bottom w:val="none" w:sz="0" w:space="0" w:color="auto"/>
        <w:right w:val="none" w:sz="0" w:space="0" w:color="auto"/>
      </w:divBdr>
      <w:divsChild>
        <w:div w:id="1916938757">
          <w:marLeft w:val="1166"/>
          <w:marRight w:val="0"/>
          <w:marTop w:val="0"/>
          <w:marBottom w:val="0"/>
          <w:divBdr>
            <w:top w:val="none" w:sz="0" w:space="0" w:color="auto"/>
            <w:left w:val="none" w:sz="0" w:space="0" w:color="auto"/>
            <w:bottom w:val="none" w:sz="0" w:space="0" w:color="auto"/>
            <w:right w:val="none" w:sz="0" w:space="0" w:color="auto"/>
          </w:divBdr>
        </w:div>
        <w:div w:id="2039699654">
          <w:marLeft w:val="1166"/>
          <w:marRight w:val="0"/>
          <w:marTop w:val="0"/>
          <w:marBottom w:val="0"/>
          <w:divBdr>
            <w:top w:val="none" w:sz="0" w:space="0" w:color="auto"/>
            <w:left w:val="none" w:sz="0" w:space="0" w:color="auto"/>
            <w:bottom w:val="none" w:sz="0" w:space="0" w:color="auto"/>
            <w:right w:val="none" w:sz="0" w:space="0" w:color="auto"/>
          </w:divBdr>
        </w:div>
        <w:div w:id="561869022">
          <w:marLeft w:val="1166"/>
          <w:marRight w:val="0"/>
          <w:marTop w:val="0"/>
          <w:marBottom w:val="0"/>
          <w:divBdr>
            <w:top w:val="none" w:sz="0" w:space="0" w:color="auto"/>
            <w:left w:val="none" w:sz="0" w:space="0" w:color="auto"/>
            <w:bottom w:val="none" w:sz="0" w:space="0" w:color="auto"/>
            <w:right w:val="none" w:sz="0" w:space="0" w:color="auto"/>
          </w:divBdr>
        </w:div>
        <w:div w:id="1096292271">
          <w:marLeft w:val="1166"/>
          <w:marRight w:val="0"/>
          <w:marTop w:val="0"/>
          <w:marBottom w:val="0"/>
          <w:divBdr>
            <w:top w:val="none" w:sz="0" w:space="0" w:color="auto"/>
            <w:left w:val="none" w:sz="0" w:space="0" w:color="auto"/>
            <w:bottom w:val="none" w:sz="0" w:space="0" w:color="auto"/>
            <w:right w:val="none" w:sz="0" w:space="0" w:color="auto"/>
          </w:divBdr>
        </w:div>
        <w:div w:id="2007324627">
          <w:marLeft w:val="1166"/>
          <w:marRight w:val="0"/>
          <w:marTop w:val="0"/>
          <w:marBottom w:val="0"/>
          <w:divBdr>
            <w:top w:val="none" w:sz="0" w:space="0" w:color="auto"/>
            <w:left w:val="none" w:sz="0" w:space="0" w:color="auto"/>
            <w:bottom w:val="none" w:sz="0" w:space="0" w:color="auto"/>
            <w:right w:val="none" w:sz="0" w:space="0" w:color="auto"/>
          </w:divBdr>
        </w:div>
      </w:divsChild>
    </w:div>
    <w:div w:id="1399593998">
      <w:bodyDiv w:val="1"/>
      <w:marLeft w:val="0"/>
      <w:marRight w:val="0"/>
      <w:marTop w:val="0"/>
      <w:marBottom w:val="0"/>
      <w:divBdr>
        <w:top w:val="none" w:sz="0" w:space="0" w:color="auto"/>
        <w:left w:val="none" w:sz="0" w:space="0" w:color="auto"/>
        <w:bottom w:val="none" w:sz="0" w:space="0" w:color="auto"/>
        <w:right w:val="none" w:sz="0" w:space="0" w:color="auto"/>
      </w:divBdr>
    </w:div>
    <w:div w:id="1407068067">
      <w:bodyDiv w:val="1"/>
      <w:marLeft w:val="0"/>
      <w:marRight w:val="0"/>
      <w:marTop w:val="0"/>
      <w:marBottom w:val="0"/>
      <w:divBdr>
        <w:top w:val="none" w:sz="0" w:space="0" w:color="auto"/>
        <w:left w:val="none" w:sz="0" w:space="0" w:color="auto"/>
        <w:bottom w:val="none" w:sz="0" w:space="0" w:color="auto"/>
        <w:right w:val="none" w:sz="0" w:space="0" w:color="auto"/>
      </w:divBdr>
    </w:div>
    <w:div w:id="1430543326">
      <w:bodyDiv w:val="1"/>
      <w:marLeft w:val="0"/>
      <w:marRight w:val="0"/>
      <w:marTop w:val="0"/>
      <w:marBottom w:val="0"/>
      <w:divBdr>
        <w:top w:val="none" w:sz="0" w:space="0" w:color="auto"/>
        <w:left w:val="none" w:sz="0" w:space="0" w:color="auto"/>
        <w:bottom w:val="none" w:sz="0" w:space="0" w:color="auto"/>
        <w:right w:val="none" w:sz="0" w:space="0" w:color="auto"/>
      </w:divBdr>
    </w:div>
    <w:div w:id="1431271495">
      <w:bodyDiv w:val="1"/>
      <w:marLeft w:val="0"/>
      <w:marRight w:val="0"/>
      <w:marTop w:val="0"/>
      <w:marBottom w:val="0"/>
      <w:divBdr>
        <w:top w:val="none" w:sz="0" w:space="0" w:color="auto"/>
        <w:left w:val="none" w:sz="0" w:space="0" w:color="auto"/>
        <w:bottom w:val="none" w:sz="0" w:space="0" w:color="auto"/>
        <w:right w:val="none" w:sz="0" w:space="0" w:color="auto"/>
      </w:divBdr>
    </w:div>
    <w:div w:id="1445536258">
      <w:bodyDiv w:val="1"/>
      <w:marLeft w:val="0"/>
      <w:marRight w:val="0"/>
      <w:marTop w:val="0"/>
      <w:marBottom w:val="0"/>
      <w:divBdr>
        <w:top w:val="none" w:sz="0" w:space="0" w:color="auto"/>
        <w:left w:val="none" w:sz="0" w:space="0" w:color="auto"/>
        <w:bottom w:val="none" w:sz="0" w:space="0" w:color="auto"/>
        <w:right w:val="none" w:sz="0" w:space="0" w:color="auto"/>
      </w:divBdr>
    </w:div>
    <w:div w:id="1514566342">
      <w:bodyDiv w:val="1"/>
      <w:marLeft w:val="0"/>
      <w:marRight w:val="0"/>
      <w:marTop w:val="0"/>
      <w:marBottom w:val="0"/>
      <w:divBdr>
        <w:top w:val="none" w:sz="0" w:space="0" w:color="auto"/>
        <w:left w:val="none" w:sz="0" w:space="0" w:color="auto"/>
        <w:bottom w:val="none" w:sz="0" w:space="0" w:color="auto"/>
        <w:right w:val="none" w:sz="0" w:space="0" w:color="auto"/>
      </w:divBdr>
    </w:div>
    <w:div w:id="1523742839">
      <w:bodyDiv w:val="1"/>
      <w:marLeft w:val="0"/>
      <w:marRight w:val="0"/>
      <w:marTop w:val="0"/>
      <w:marBottom w:val="0"/>
      <w:divBdr>
        <w:top w:val="none" w:sz="0" w:space="0" w:color="auto"/>
        <w:left w:val="none" w:sz="0" w:space="0" w:color="auto"/>
        <w:bottom w:val="none" w:sz="0" w:space="0" w:color="auto"/>
        <w:right w:val="none" w:sz="0" w:space="0" w:color="auto"/>
      </w:divBdr>
    </w:div>
    <w:div w:id="1527674033">
      <w:bodyDiv w:val="1"/>
      <w:marLeft w:val="0"/>
      <w:marRight w:val="0"/>
      <w:marTop w:val="0"/>
      <w:marBottom w:val="0"/>
      <w:divBdr>
        <w:top w:val="none" w:sz="0" w:space="0" w:color="auto"/>
        <w:left w:val="none" w:sz="0" w:space="0" w:color="auto"/>
        <w:bottom w:val="none" w:sz="0" w:space="0" w:color="auto"/>
        <w:right w:val="none" w:sz="0" w:space="0" w:color="auto"/>
      </w:divBdr>
      <w:divsChild>
        <w:div w:id="1246450642">
          <w:marLeft w:val="1166"/>
          <w:marRight w:val="0"/>
          <w:marTop w:val="0"/>
          <w:marBottom w:val="0"/>
          <w:divBdr>
            <w:top w:val="none" w:sz="0" w:space="0" w:color="auto"/>
            <w:left w:val="none" w:sz="0" w:space="0" w:color="auto"/>
            <w:bottom w:val="none" w:sz="0" w:space="0" w:color="auto"/>
            <w:right w:val="none" w:sz="0" w:space="0" w:color="auto"/>
          </w:divBdr>
        </w:div>
        <w:div w:id="497035100">
          <w:marLeft w:val="1166"/>
          <w:marRight w:val="0"/>
          <w:marTop w:val="0"/>
          <w:marBottom w:val="0"/>
          <w:divBdr>
            <w:top w:val="none" w:sz="0" w:space="0" w:color="auto"/>
            <w:left w:val="none" w:sz="0" w:space="0" w:color="auto"/>
            <w:bottom w:val="none" w:sz="0" w:space="0" w:color="auto"/>
            <w:right w:val="none" w:sz="0" w:space="0" w:color="auto"/>
          </w:divBdr>
        </w:div>
        <w:div w:id="1160728081">
          <w:marLeft w:val="1886"/>
          <w:marRight w:val="0"/>
          <w:marTop w:val="0"/>
          <w:marBottom w:val="0"/>
          <w:divBdr>
            <w:top w:val="none" w:sz="0" w:space="0" w:color="auto"/>
            <w:left w:val="none" w:sz="0" w:space="0" w:color="auto"/>
            <w:bottom w:val="none" w:sz="0" w:space="0" w:color="auto"/>
            <w:right w:val="none" w:sz="0" w:space="0" w:color="auto"/>
          </w:divBdr>
        </w:div>
        <w:div w:id="648023453">
          <w:marLeft w:val="1166"/>
          <w:marRight w:val="0"/>
          <w:marTop w:val="0"/>
          <w:marBottom w:val="0"/>
          <w:divBdr>
            <w:top w:val="none" w:sz="0" w:space="0" w:color="auto"/>
            <w:left w:val="none" w:sz="0" w:space="0" w:color="auto"/>
            <w:bottom w:val="none" w:sz="0" w:space="0" w:color="auto"/>
            <w:right w:val="none" w:sz="0" w:space="0" w:color="auto"/>
          </w:divBdr>
        </w:div>
        <w:div w:id="199824462">
          <w:marLeft w:val="1166"/>
          <w:marRight w:val="0"/>
          <w:marTop w:val="0"/>
          <w:marBottom w:val="0"/>
          <w:divBdr>
            <w:top w:val="none" w:sz="0" w:space="0" w:color="auto"/>
            <w:left w:val="none" w:sz="0" w:space="0" w:color="auto"/>
            <w:bottom w:val="none" w:sz="0" w:space="0" w:color="auto"/>
            <w:right w:val="none" w:sz="0" w:space="0" w:color="auto"/>
          </w:divBdr>
        </w:div>
        <w:div w:id="358505514">
          <w:marLeft w:val="1166"/>
          <w:marRight w:val="0"/>
          <w:marTop w:val="0"/>
          <w:marBottom w:val="0"/>
          <w:divBdr>
            <w:top w:val="none" w:sz="0" w:space="0" w:color="auto"/>
            <w:left w:val="none" w:sz="0" w:space="0" w:color="auto"/>
            <w:bottom w:val="none" w:sz="0" w:space="0" w:color="auto"/>
            <w:right w:val="none" w:sz="0" w:space="0" w:color="auto"/>
          </w:divBdr>
        </w:div>
        <w:div w:id="1385374555">
          <w:marLeft w:val="1166"/>
          <w:marRight w:val="0"/>
          <w:marTop w:val="0"/>
          <w:marBottom w:val="0"/>
          <w:divBdr>
            <w:top w:val="none" w:sz="0" w:space="0" w:color="auto"/>
            <w:left w:val="none" w:sz="0" w:space="0" w:color="auto"/>
            <w:bottom w:val="none" w:sz="0" w:space="0" w:color="auto"/>
            <w:right w:val="none" w:sz="0" w:space="0" w:color="auto"/>
          </w:divBdr>
        </w:div>
        <w:div w:id="734859435">
          <w:marLeft w:val="1166"/>
          <w:marRight w:val="0"/>
          <w:marTop w:val="0"/>
          <w:marBottom w:val="0"/>
          <w:divBdr>
            <w:top w:val="none" w:sz="0" w:space="0" w:color="auto"/>
            <w:left w:val="none" w:sz="0" w:space="0" w:color="auto"/>
            <w:bottom w:val="none" w:sz="0" w:space="0" w:color="auto"/>
            <w:right w:val="none" w:sz="0" w:space="0" w:color="auto"/>
          </w:divBdr>
        </w:div>
        <w:div w:id="1688292209">
          <w:marLeft w:val="1166"/>
          <w:marRight w:val="0"/>
          <w:marTop w:val="0"/>
          <w:marBottom w:val="0"/>
          <w:divBdr>
            <w:top w:val="none" w:sz="0" w:space="0" w:color="auto"/>
            <w:left w:val="none" w:sz="0" w:space="0" w:color="auto"/>
            <w:bottom w:val="none" w:sz="0" w:space="0" w:color="auto"/>
            <w:right w:val="none" w:sz="0" w:space="0" w:color="auto"/>
          </w:divBdr>
        </w:div>
      </w:divsChild>
    </w:div>
    <w:div w:id="1529101025">
      <w:bodyDiv w:val="1"/>
      <w:marLeft w:val="0"/>
      <w:marRight w:val="0"/>
      <w:marTop w:val="0"/>
      <w:marBottom w:val="0"/>
      <w:divBdr>
        <w:top w:val="none" w:sz="0" w:space="0" w:color="auto"/>
        <w:left w:val="none" w:sz="0" w:space="0" w:color="auto"/>
        <w:bottom w:val="none" w:sz="0" w:space="0" w:color="auto"/>
        <w:right w:val="none" w:sz="0" w:space="0" w:color="auto"/>
      </w:divBdr>
    </w:div>
    <w:div w:id="1532961065">
      <w:bodyDiv w:val="1"/>
      <w:marLeft w:val="0"/>
      <w:marRight w:val="0"/>
      <w:marTop w:val="0"/>
      <w:marBottom w:val="0"/>
      <w:divBdr>
        <w:top w:val="none" w:sz="0" w:space="0" w:color="auto"/>
        <w:left w:val="none" w:sz="0" w:space="0" w:color="auto"/>
        <w:bottom w:val="none" w:sz="0" w:space="0" w:color="auto"/>
        <w:right w:val="none" w:sz="0" w:space="0" w:color="auto"/>
      </w:divBdr>
    </w:div>
    <w:div w:id="1539513928">
      <w:bodyDiv w:val="1"/>
      <w:marLeft w:val="0"/>
      <w:marRight w:val="0"/>
      <w:marTop w:val="0"/>
      <w:marBottom w:val="0"/>
      <w:divBdr>
        <w:top w:val="none" w:sz="0" w:space="0" w:color="auto"/>
        <w:left w:val="none" w:sz="0" w:space="0" w:color="auto"/>
        <w:bottom w:val="none" w:sz="0" w:space="0" w:color="auto"/>
        <w:right w:val="none" w:sz="0" w:space="0" w:color="auto"/>
      </w:divBdr>
      <w:divsChild>
        <w:div w:id="1453279522">
          <w:marLeft w:val="1166"/>
          <w:marRight w:val="0"/>
          <w:marTop w:val="0"/>
          <w:marBottom w:val="0"/>
          <w:divBdr>
            <w:top w:val="none" w:sz="0" w:space="0" w:color="auto"/>
            <w:left w:val="none" w:sz="0" w:space="0" w:color="auto"/>
            <w:bottom w:val="none" w:sz="0" w:space="0" w:color="auto"/>
            <w:right w:val="none" w:sz="0" w:space="0" w:color="auto"/>
          </w:divBdr>
        </w:div>
        <w:div w:id="1430006510">
          <w:marLeft w:val="1886"/>
          <w:marRight w:val="0"/>
          <w:marTop w:val="0"/>
          <w:marBottom w:val="0"/>
          <w:divBdr>
            <w:top w:val="none" w:sz="0" w:space="0" w:color="auto"/>
            <w:left w:val="none" w:sz="0" w:space="0" w:color="auto"/>
            <w:bottom w:val="none" w:sz="0" w:space="0" w:color="auto"/>
            <w:right w:val="none" w:sz="0" w:space="0" w:color="auto"/>
          </w:divBdr>
        </w:div>
        <w:div w:id="445124711">
          <w:marLeft w:val="1886"/>
          <w:marRight w:val="0"/>
          <w:marTop w:val="0"/>
          <w:marBottom w:val="0"/>
          <w:divBdr>
            <w:top w:val="none" w:sz="0" w:space="0" w:color="auto"/>
            <w:left w:val="none" w:sz="0" w:space="0" w:color="auto"/>
            <w:bottom w:val="none" w:sz="0" w:space="0" w:color="auto"/>
            <w:right w:val="none" w:sz="0" w:space="0" w:color="auto"/>
          </w:divBdr>
        </w:div>
        <w:div w:id="453788142">
          <w:marLeft w:val="1886"/>
          <w:marRight w:val="0"/>
          <w:marTop w:val="0"/>
          <w:marBottom w:val="0"/>
          <w:divBdr>
            <w:top w:val="none" w:sz="0" w:space="0" w:color="auto"/>
            <w:left w:val="none" w:sz="0" w:space="0" w:color="auto"/>
            <w:bottom w:val="none" w:sz="0" w:space="0" w:color="auto"/>
            <w:right w:val="none" w:sz="0" w:space="0" w:color="auto"/>
          </w:divBdr>
        </w:div>
        <w:div w:id="1303852314">
          <w:marLeft w:val="1166"/>
          <w:marRight w:val="0"/>
          <w:marTop w:val="0"/>
          <w:marBottom w:val="0"/>
          <w:divBdr>
            <w:top w:val="none" w:sz="0" w:space="0" w:color="auto"/>
            <w:left w:val="none" w:sz="0" w:space="0" w:color="auto"/>
            <w:bottom w:val="none" w:sz="0" w:space="0" w:color="auto"/>
            <w:right w:val="none" w:sz="0" w:space="0" w:color="auto"/>
          </w:divBdr>
        </w:div>
        <w:div w:id="343290786">
          <w:marLeft w:val="1886"/>
          <w:marRight w:val="0"/>
          <w:marTop w:val="0"/>
          <w:marBottom w:val="0"/>
          <w:divBdr>
            <w:top w:val="none" w:sz="0" w:space="0" w:color="auto"/>
            <w:left w:val="none" w:sz="0" w:space="0" w:color="auto"/>
            <w:bottom w:val="none" w:sz="0" w:space="0" w:color="auto"/>
            <w:right w:val="none" w:sz="0" w:space="0" w:color="auto"/>
          </w:divBdr>
        </w:div>
        <w:div w:id="296690990">
          <w:marLeft w:val="1166"/>
          <w:marRight w:val="0"/>
          <w:marTop w:val="0"/>
          <w:marBottom w:val="0"/>
          <w:divBdr>
            <w:top w:val="none" w:sz="0" w:space="0" w:color="auto"/>
            <w:left w:val="none" w:sz="0" w:space="0" w:color="auto"/>
            <w:bottom w:val="none" w:sz="0" w:space="0" w:color="auto"/>
            <w:right w:val="none" w:sz="0" w:space="0" w:color="auto"/>
          </w:divBdr>
        </w:div>
      </w:divsChild>
    </w:div>
    <w:div w:id="1603604291">
      <w:bodyDiv w:val="1"/>
      <w:marLeft w:val="0"/>
      <w:marRight w:val="0"/>
      <w:marTop w:val="0"/>
      <w:marBottom w:val="0"/>
      <w:divBdr>
        <w:top w:val="none" w:sz="0" w:space="0" w:color="auto"/>
        <w:left w:val="none" w:sz="0" w:space="0" w:color="auto"/>
        <w:bottom w:val="none" w:sz="0" w:space="0" w:color="auto"/>
        <w:right w:val="none" w:sz="0" w:space="0" w:color="auto"/>
      </w:divBdr>
    </w:div>
    <w:div w:id="1607467907">
      <w:bodyDiv w:val="1"/>
      <w:marLeft w:val="0"/>
      <w:marRight w:val="0"/>
      <w:marTop w:val="0"/>
      <w:marBottom w:val="0"/>
      <w:divBdr>
        <w:top w:val="none" w:sz="0" w:space="0" w:color="auto"/>
        <w:left w:val="none" w:sz="0" w:space="0" w:color="auto"/>
        <w:bottom w:val="none" w:sz="0" w:space="0" w:color="auto"/>
        <w:right w:val="none" w:sz="0" w:space="0" w:color="auto"/>
      </w:divBdr>
    </w:div>
    <w:div w:id="1614708153">
      <w:bodyDiv w:val="1"/>
      <w:marLeft w:val="0"/>
      <w:marRight w:val="0"/>
      <w:marTop w:val="0"/>
      <w:marBottom w:val="0"/>
      <w:divBdr>
        <w:top w:val="none" w:sz="0" w:space="0" w:color="auto"/>
        <w:left w:val="none" w:sz="0" w:space="0" w:color="auto"/>
        <w:bottom w:val="none" w:sz="0" w:space="0" w:color="auto"/>
        <w:right w:val="none" w:sz="0" w:space="0" w:color="auto"/>
      </w:divBdr>
      <w:divsChild>
        <w:div w:id="411858972">
          <w:marLeft w:val="1166"/>
          <w:marRight w:val="0"/>
          <w:marTop w:val="0"/>
          <w:marBottom w:val="0"/>
          <w:divBdr>
            <w:top w:val="none" w:sz="0" w:space="0" w:color="auto"/>
            <w:left w:val="none" w:sz="0" w:space="0" w:color="auto"/>
            <w:bottom w:val="none" w:sz="0" w:space="0" w:color="auto"/>
            <w:right w:val="none" w:sz="0" w:space="0" w:color="auto"/>
          </w:divBdr>
        </w:div>
        <w:div w:id="506020802">
          <w:marLeft w:val="1166"/>
          <w:marRight w:val="0"/>
          <w:marTop w:val="0"/>
          <w:marBottom w:val="0"/>
          <w:divBdr>
            <w:top w:val="none" w:sz="0" w:space="0" w:color="auto"/>
            <w:left w:val="none" w:sz="0" w:space="0" w:color="auto"/>
            <w:bottom w:val="none" w:sz="0" w:space="0" w:color="auto"/>
            <w:right w:val="none" w:sz="0" w:space="0" w:color="auto"/>
          </w:divBdr>
        </w:div>
        <w:div w:id="1604459980">
          <w:marLeft w:val="1166"/>
          <w:marRight w:val="0"/>
          <w:marTop w:val="0"/>
          <w:marBottom w:val="0"/>
          <w:divBdr>
            <w:top w:val="none" w:sz="0" w:space="0" w:color="auto"/>
            <w:left w:val="none" w:sz="0" w:space="0" w:color="auto"/>
            <w:bottom w:val="none" w:sz="0" w:space="0" w:color="auto"/>
            <w:right w:val="none" w:sz="0" w:space="0" w:color="auto"/>
          </w:divBdr>
        </w:div>
        <w:div w:id="1618486180">
          <w:marLeft w:val="1166"/>
          <w:marRight w:val="0"/>
          <w:marTop w:val="0"/>
          <w:marBottom w:val="0"/>
          <w:divBdr>
            <w:top w:val="none" w:sz="0" w:space="0" w:color="auto"/>
            <w:left w:val="none" w:sz="0" w:space="0" w:color="auto"/>
            <w:bottom w:val="none" w:sz="0" w:space="0" w:color="auto"/>
            <w:right w:val="none" w:sz="0" w:space="0" w:color="auto"/>
          </w:divBdr>
        </w:div>
        <w:div w:id="1593782224">
          <w:marLeft w:val="1166"/>
          <w:marRight w:val="0"/>
          <w:marTop w:val="0"/>
          <w:marBottom w:val="0"/>
          <w:divBdr>
            <w:top w:val="none" w:sz="0" w:space="0" w:color="auto"/>
            <w:left w:val="none" w:sz="0" w:space="0" w:color="auto"/>
            <w:bottom w:val="none" w:sz="0" w:space="0" w:color="auto"/>
            <w:right w:val="none" w:sz="0" w:space="0" w:color="auto"/>
          </w:divBdr>
        </w:div>
      </w:divsChild>
    </w:div>
    <w:div w:id="1624380984">
      <w:bodyDiv w:val="1"/>
      <w:marLeft w:val="0"/>
      <w:marRight w:val="0"/>
      <w:marTop w:val="0"/>
      <w:marBottom w:val="0"/>
      <w:divBdr>
        <w:top w:val="none" w:sz="0" w:space="0" w:color="auto"/>
        <w:left w:val="none" w:sz="0" w:space="0" w:color="auto"/>
        <w:bottom w:val="none" w:sz="0" w:space="0" w:color="auto"/>
        <w:right w:val="none" w:sz="0" w:space="0" w:color="auto"/>
      </w:divBdr>
    </w:div>
    <w:div w:id="1649747783">
      <w:bodyDiv w:val="1"/>
      <w:marLeft w:val="0"/>
      <w:marRight w:val="0"/>
      <w:marTop w:val="0"/>
      <w:marBottom w:val="0"/>
      <w:divBdr>
        <w:top w:val="none" w:sz="0" w:space="0" w:color="auto"/>
        <w:left w:val="none" w:sz="0" w:space="0" w:color="auto"/>
        <w:bottom w:val="none" w:sz="0" w:space="0" w:color="auto"/>
        <w:right w:val="none" w:sz="0" w:space="0" w:color="auto"/>
      </w:divBdr>
    </w:div>
    <w:div w:id="1664167188">
      <w:bodyDiv w:val="1"/>
      <w:marLeft w:val="0"/>
      <w:marRight w:val="0"/>
      <w:marTop w:val="0"/>
      <w:marBottom w:val="0"/>
      <w:divBdr>
        <w:top w:val="none" w:sz="0" w:space="0" w:color="auto"/>
        <w:left w:val="none" w:sz="0" w:space="0" w:color="auto"/>
        <w:bottom w:val="none" w:sz="0" w:space="0" w:color="auto"/>
        <w:right w:val="none" w:sz="0" w:space="0" w:color="auto"/>
      </w:divBdr>
    </w:div>
    <w:div w:id="1677686876">
      <w:bodyDiv w:val="1"/>
      <w:marLeft w:val="0"/>
      <w:marRight w:val="0"/>
      <w:marTop w:val="0"/>
      <w:marBottom w:val="0"/>
      <w:divBdr>
        <w:top w:val="none" w:sz="0" w:space="0" w:color="auto"/>
        <w:left w:val="none" w:sz="0" w:space="0" w:color="auto"/>
        <w:bottom w:val="none" w:sz="0" w:space="0" w:color="auto"/>
        <w:right w:val="none" w:sz="0" w:space="0" w:color="auto"/>
      </w:divBdr>
    </w:div>
    <w:div w:id="1693653045">
      <w:bodyDiv w:val="1"/>
      <w:marLeft w:val="0"/>
      <w:marRight w:val="0"/>
      <w:marTop w:val="0"/>
      <w:marBottom w:val="0"/>
      <w:divBdr>
        <w:top w:val="none" w:sz="0" w:space="0" w:color="auto"/>
        <w:left w:val="none" w:sz="0" w:space="0" w:color="auto"/>
        <w:bottom w:val="none" w:sz="0" w:space="0" w:color="auto"/>
        <w:right w:val="none" w:sz="0" w:space="0" w:color="auto"/>
      </w:divBdr>
    </w:div>
    <w:div w:id="1695763233">
      <w:bodyDiv w:val="1"/>
      <w:marLeft w:val="0"/>
      <w:marRight w:val="0"/>
      <w:marTop w:val="0"/>
      <w:marBottom w:val="0"/>
      <w:divBdr>
        <w:top w:val="none" w:sz="0" w:space="0" w:color="auto"/>
        <w:left w:val="none" w:sz="0" w:space="0" w:color="auto"/>
        <w:bottom w:val="none" w:sz="0" w:space="0" w:color="auto"/>
        <w:right w:val="none" w:sz="0" w:space="0" w:color="auto"/>
      </w:divBdr>
      <w:divsChild>
        <w:div w:id="189685896">
          <w:marLeft w:val="547"/>
          <w:marRight w:val="0"/>
          <w:marTop w:val="0"/>
          <w:marBottom w:val="0"/>
          <w:divBdr>
            <w:top w:val="none" w:sz="0" w:space="0" w:color="auto"/>
            <w:left w:val="none" w:sz="0" w:space="0" w:color="auto"/>
            <w:bottom w:val="none" w:sz="0" w:space="0" w:color="auto"/>
            <w:right w:val="none" w:sz="0" w:space="0" w:color="auto"/>
          </w:divBdr>
        </w:div>
      </w:divsChild>
    </w:div>
    <w:div w:id="1719817834">
      <w:bodyDiv w:val="1"/>
      <w:marLeft w:val="0"/>
      <w:marRight w:val="0"/>
      <w:marTop w:val="0"/>
      <w:marBottom w:val="0"/>
      <w:divBdr>
        <w:top w:val="none" w:sz="0" w:space="0" w:color="auto"/>
        <w:left w:val="none" w:sz="0" w:space="0" w:color="auto"/>
        <w:bottom w:val="none" w:sz="0" w:space="0" w:color="auto"/>
        <w:right w:val="none" w:sz="0" w:space="0" w:color="auto"/>
      </w:divBdr>
      <w:divsChild>
        <w:div w:id="68424855">
          <w:marLeft w:val="1166"/>
          <w:marRight w:val="0"/>
          <w:marTop w:val="0"/>
          <w:marBottom w:val="0"/>
          <w:divBdr>
            <w:top w:val="none" w:sz="0" w:space="0" w:color="auto"/>
            <w:left w:val="none" w:sz="0" w:space="0" w:color="auto"/>
            <w:bottom w:val="none" w:sz="0" w:space="0" w:color="auto"/>
            <w:right w:val="none" w:sz="0" w:space="0" w:color="auto"/>
          </w:divBdr>
        </w:div>
      </w:divsChild>
    </w:div>
    <w:div w:id="1776174565">
      <w:bodyDiv w:val="1"/>
      <w:marLeft w:val="0"/>
      <w:marRight w:val="0"/>
      <w:marTop w:val="0"/>
      <w:marBottom w:val="0"/>
      <w:divBdr>
        <w:top w:val="none" w:sz="0" w:space="0" w:color="auto"/>
        <w:left w:val="none" w:sz="0" w:space="0" w:color="auto"/>
        <w:bottom w:val="none" w:sz="0" w:space="0" w:color="auto"/>
        <w:right w:val="none" w:sz="0" w:space="0" w:color="auto"/>
      </w:divBdr>
    </w:div>
    <w:div w:id="1790973573">
      <w:bodyDiv w:val="1"/>
      <w:marLeft w:val="0"/>
      <w:marRight w:val="0"/>
      <w:marTop w:val="0"/>
      <w:marBottom w:val="0"/>
      <w:divBdr>
        <w:top w:val="none" w:sz="0" w:space="0" w:color="auto"/>
        <w:left w:val="none" w:sz="0" w:space="0" w:color="auto"/>
        <w:bottom w:val="none" w:sz="0" w:space="0" w:color="auto"/>
        <w:right w:val="none" w:sz="0" w:space="0" w:color="auto"/>
      </w:divBdr>
    </w:div>
    <w:div w:id="1827088530">
      <w:bodyDiv w:val="1"/>
      <w:marLeft w:val="0"/>
      <w:marRight w:val="0"/>
      <w:marTop w:val="0"/>
      <w:marBottom w:val="0"/>
      <w:divBdr>
        <w:top w:val="none" w:sz="0" w:space="0" w:color="auto"/>
        <w:left w:val="none" w:sz="0" w:space="0" w:color="auto"/>
        <w:bottom w:val="none" w:sz="0" w:space="0" w:color="auto"/>
        <w:right w:val="none" w:sz="0" w:space="0" w:color="auto"/>
      </w:divBdr>
      <w:divsChild>
        <w:div w:id="931477254">
          <w:marLeft w:val="0"/>
          <w:marRight w:val="0"/>
          <w:marTop w:val="0"/>
          <w:marBottom w:val="0"/>
          <w:divBdr>
            <w:top w:val="none" w:sz="0" w:space="0" w:color="auto"/>
            <w:left w:val="none" w:sz="0" w:space="0" w:color="auto"/>
            <w:bottom w:val="none" w:sz="0" w:space="0" w:color="auto"/>
            <w:right w:val="none" w:sz="0" w:space="0" w:color="auto"/>
          </w:divBdr>
        </w:div>
      </w:divsChild>
    </w:div>
    <w:div w:id="1862162921">
      <w:bodyDiv w:val="1"/>
      <w:marLeft w:val="0"/>
      <w:marRight w:val="0"/>
      <w:marTop w:val="0"/>
      <w:marBottom w:val="0"/>
      <w:divBdr>
        <w:top w:val="none" w:sz="0" w:space="0" w:color="auto"/>
        <w:left w:val="none" w:sz="0" w:space="0" w:color="auto"/>
        <w:bottom w:val="none" w:sz="0" w:space="0" w:color="auto"/>
        <w:right w:val="none" w:sz="0" w:space="0" w:color="auto"/>
      </w:divBdr>
    </w:div>
    <w:div w:id="1878812072">
      <w:bodyDiv w:val="1"/>
      <w:marLeft w:val="0"/>
      <w:marRight w:val="0"/>
      <w:marTop w:val="0"/>
      <w:marBottom w:val="0"/>
      <w:divBdr>
        <w:top w:val="none" w:sz="0" w:space="0" w:color="auto"/>
        <w:left w:val="none" w:sz="0" w:space="0" w:color="auto"/>
        <w:bottom w:val="none" w:sz="0" w:space="0" w:color="auto"/>
        <w:right w:val="none" w:sz="0" w:space="0" w:color="auto"/>
      </w:divBdr>
    </w:div>
    <w:div w:id="1886335646">
      <w:bodyDiv w:val="1"/>
      <w:marLeft w:val="0"/>
      <w:marRight w:val="0"/>
      <w:marTop w:val="0"/>
      <w:marBottom w:val="0"/>
      <w:divBdr>
        <w:top w:val="none" w:sz="0" w:space="0" w:color="auto"/>
        <w:left w:val="none" w:sz="0" w:space="0" w:color="auto"/>
        <w:bottom w:val="none" w:sz="0" w:space="0" w:color="auto"/>
        <w:right w:val="none" w:sz="0" w:space="0" w:color="auto"/>
      </w:divBdr>
    </w:div>
    <w:div w:id="1892695471">
      <w:bodyDiv w:val="1"/>
      <w:marLeft w:val="0"/>
      <w:marRight w:val="0"/>
      <w:marTop w:val="0"/>
      <w:marBottom w:val="0"/>
      <w:divBdr>
        <w:top w:val="none" w:sz="0" w:space="0" w:color="auto"/>
        <w:left w:val="none" w:sz="0" w:space="0" w:color="auto"/>
        <w:bottom w:val="none" w:sz="0" w:space="0" w:color="auto"/>
        <w:right w:val="none" w:sz="0" w:space="0" w:color="auto"/>
      </w:divBdr>
    </w:div>
    <w:div w:id="1984000873">
      <w:bodyDiv w:val="1"/>
      <w:marLeft w:val="0"/>
      <w:marRight w:val="0"/>
      <w:marTop w:val="0"/>
      <w:marBottom w:val="0"/>
      <w:divBdr>
        <w:top w:val="none" w:sz="0" w:space="0" w:color="auto"/>
        <w:left w:val="none" w:sz="0" w:space="0" w:color="auto"/>
        <w:bottom w:val="none" w:sz="0" w:space="0" w:color="auto"/>
        <w:right w:val="none" w:sz="0" w:space="0" w:color="auto"/>
      </w:divBdr>
    </w:div>
    <w:div w:id="2007399809">
      <w:bodyDiv w:val="1"/>
      <w:marLeft w:val="0"/>
      <w:marRight w:val="0"/>
      <w:marTop w:val="0"/>
      <w:marBottom w:val="0"/>
      <w:divBdr>
        <w:top w:val="none" w:sz="0" w:space="0" w:color="auto"/>
        <w:left w:val="none" w:sz="0" w:space="0" w:color="auto"/>
        <w:bottom w:val="none" w:sz="0" w:space="0" w:color="auto"/>
        <w:right w:val="none" w:sz="0" w:space="0" w:color="auto"/>
      </w:divBdr>
      <w:divsChild>
        <w:div w:id="1994140541">
          <w:marLeft w:val="1166"/>
          <w:marRight w:val="0"/>
          <w:marTop w:val="0"/>
          <w:marBottom w:val="0"/>
          <w:divBdr>
            <w:top w:val="none" w:sz="0" w:space="0" w:color="auto"/>
            <w:left w:val="none" w:sz="0" w:space="0" w:color="auto"/>
            <w:bottom w:val="none" w:sz="0" w:space="0" w:color="auto"/>
            <w:right w:val="none" w:sz="0" w:space="0" w:color="auto"/>
          </w:divBdr>
        </w:div>
      </w:divsChild>
    </w:div>
    <w:div w:id="2010792096">
      <w:bodyDiv w:val="1"/>
      <w:marLeft w:val="0"/>
      <w:marRight w:val="0"/>
      <w:marTop w:val="0"/>
      <w:marBottom w:val="0"/>
      <w:divBdr>
        <w:top w:val="none" w:sz="0" w:space="0" w:color="auto"/>
        <w:left w:val="none" w:sz="0" w:space="0" w:color="auto"/>
        <w:bottom w:val="none" w:sz="0" w:space="0" w:color="auto"/>
        <w:right w:val="none" w:sz="0" w:space="0" w:color="auto"/>
      </w:divBdr>
    </w:div>
    <w:div w:id="2031251896">
      <w:bodyDiv w:val="1"/>
      <w:marLeft w:val="0"/>
      <w:marRight w:val="0"/>
      <w:marTop w:val="0"/>
      <w:marBottom w:val="0"/>
      <w:divBdr>
        <w:top w:val="none" w:sz="0" w:space="0" w:color="auto"/>
        <w:left w:val="none" w:sz="0" w:space="0" w:color="auto"/>
        <w:bottom w:val="none" w:sz="0" w:space="0" w:color="auto"/>
        <w:right w:val="none" w:sz="0" w:space="0" w:color="auto"/>
      </w:divBdr>
    </w:div>
    <w:div w:id="2052339623">
      <w:bodyDiv w:val="1"/>
      <w:marLeft w:val="0"/>
      <w:marRight w:val="0"/>
      <w:marTop w:val="0"/>
      <w:marBottom w:val="0"/>
      <w:divBdr>
        <w:top w:val="none" w:sz="0" w:space="0" w:color="auto"/>
        <w:left w:val="none" w:sz="0" w:space="0" w:color="auto"/>
        <w:bottom w:val="none" w:sz="0" w:space="0" w:color="auto"/>
        <w:right w:val="none" w:sz="0" w:space="0" w:color="auto"/>
      </w:divBdr>
    </w:div>
    <w:div w:id="2055226821">
      <w:bodyDiv w:val="1"/>
      <w:marLeft w:val="0"/>
      <w:marRight w:val="0"/>
      <w:marTop w:val="0"/>
      <w:marBottom w:val="0"/>
      <w:divBdr>
        <w:top w:val="none" w:sz="0" w:space="0" w:color="auto"/>
        <w:left w:val="none" w:sz="0" w:space="0" w:color="auto"/>
        <w:bottom w:val="none" w:sz="0" w:space="0" w:color="auto"/>
        <w:right w:val="none" w:sz="0" w:space="0" w:color="auto"/>
      </w:divBdr>
    </w:div>
    <w:div w:id="2066442916">
      <w:bodyDiv w:val="1"/>
      <w:marLeft w:val="0"/>
      <w:marRight w:val="0"/>
      <w:marTop w:val="0"/>
      <w:marBottom w:val="0"/>
      <w:divBdr>
        <w:top w:val="none" w:sz="0" w:space="0" w:color="auto"/>
        <w:left w:val="none" w:sz="0" w:space="0" w:color="auto"/>
        <w:bottom w:val="none" w:sz="0" w:space="0" w:color="auto"/>
        <w:right w:val="none" w:sz="0" w:space="0" w:color="auto"/>
      </w:divBdr>
    </w:div>
    <w:div w:id="20839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233;bastien%20Royan\OFS\BI%20Project\Templates%20-%20Manuals\Require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BD4DED696B3C43B3A401BDF3F6FF1A" ma:contentTypeVersion="0" ma:contentTypeDescription="Create a new document." ma:contentTypeScope="" ma:versionID="99cc2211b1b86e18d7d13900aad91f6e">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21F4-98AE-4F87-9F10-24AF389D088C}">
  <ds:schemaRefs>
    <ds:schemaRef ds:uri="http://schemas.microsoft.com/sharepoint/v3/contenttype/forms"/>
  </ds:schemaRefs>
</ds:datastoreItem>
</file>

<file path=customXml/itemProps2.xml><?xml version="1.0" encoding="utf-8"?>
<ds:datastoreItem xmlns:ds="http://schemas.openxmlformats.org/officeDocument/2006/customXml" ds:itemID="{17FE300C-5299-437D-8E77-99BA1A70ACF7}">
  <ds:schemaRefs>
    <ds:schemaRef ds:uri="http://schemas.microsoft.com/office/2006/metadata/properties"/>
  </ds:schemaRefs>
</ds:datastoreItem>
</file>

<file path=customXml/itemProps3.xml><?xml version="1.0" encoding="utf-8"?>
<ds:datastoreItem xmlns:ds="http://schemas.openxmlformats.org/officeDocument/2006/customXml" ds:itemID="{1A5C6D50-5AB6-485C-B29C-F9FFD0306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AE26BF-8D88-4129-8670-2EF9FFF0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Template>
  <TotalTime>106</TotalTime>
  <Pages>28</Pages>
  <Words>5714</Words>
  <Characters>32573</Characters>
  <Application>Microsoft Office Word</Application>
  <DocSecurity>0</DocSecurity>
  <Lines>271</Lines>
  <Paragraphs>76</Paragraphs>
  <ScaleCrop>false</ScaleCrop>
  <HeadingPairs>
    <vt:vector size="6" baseType="variant">
      <vt:variant>
        <vt:lpstr>Title</vt:lpstr>
      </vt:variant>
      <vt:variant>
        <vt:i4>1</vt:i4>
      </vt:variant>
      <vt:variant>
        <vt:lpstr>Titre</vt:lpstr>
      </vt:variant>
      <vt:variant>
        <vt:i4>1</vt:i4>
      </vt:variant>
      <vt:variant>
        <vt:lpstr>Titres</vt:lpstr>
      </vt:variant>
      <vt:variant>
        <vt:i4>32</vt:i4>
      </vt:variant>
    </vt:vector>
  </HeadingPairs>
  <TitlesOfParts>
    <vt:vector size="34" baseType="lpstr">
      <vt:lpstr/>
      <vt:lpstr>Subject Area Description</vt:lpstr>
      <vt:lpstr>Document Information</vt:lpstr>
      <vt:lpstr>Table of contents</vt:lpstr>
      <vt:lpstr/>
      <vt:lpstr/>
      <vt:lpstr/>
      <vt:lpstr>Introduction</vt:lpstr>
      <vt:lpstr>    Purpose of this document</vt:lpstr>
      <vt:lpstr>    Statement of Project Goals</vt:lpstr>
      <vt:lpstr>    User Characteristics</vt:lpstr>
      <vt:lpstr>    Related Documents</vt:lpstr>
      <vt:lpstr>Brief Presentation</vt:lpstr>
      <vt:lpstr>    Subject Area “Receivables”</vt:lpstr>
      <vt:lpstr>    Classes description</vt:lpstr>
      <vt:lpstr>Subject area Description</vt:lpstr>
      <vt:lpstr>    Dates class</vt:lpstr>
      <vt:lpstr>    Business class</vt:lpstr>
      <vt:lpstr>    Customers class</vt:lpstr>
      <vt:lpstr>    Geography class</vt:lpstr>
      <vt:lpstr>    Indicators</vt:lpstr>
      <vt:lpstr>        Revenue Class</vt:lpstr>
      <vt:lpstr>        Example:</vt:lpstr>
      <vt:lpstr>        Receivables class</vt:lpstr>
      <vt:lpstr>        </vt:lpstr>
      <vt:lpstr>        In Excess Detailed field is used for Billing Level , so in this case we cannot m</vt:lpstr>
      <vt:lpstr>        In Excess Summary field is used for Coroporate account, it cannot be used with S</vt:lpstr>
      <vt:lpstr>        </vt:lpstr>
      <vt:lpstr>        Watch List class</vt:lpstr>
      <vt:lpstr>        </vt:lpstr>
      <vt:lpstr>        Collection class </vt:lpstr>
      <vt:lpstr>        DSO Class</vt:lpstr>
      <vt:lpstr>        DIR Class</vt:lpstr>
      <vt:lpstr>        FOR Class</vt:lpstr>
    </vt:vector>
  </TitlesOfParts>
  <Manager>Eduardo Jaramillo</Manager>
  <Company>Schlumberger</Company>
  <LinksUpToDate>false</LinksUpToDate>
  <CharactersWithSpaces>38211</CharactersWithSpaces>
  <SharedDoc>false</SharedDoc>
  <HLinks>
    <vt:vector size="6" baseType="variant">
      <vt:variant>
        <vt:i4>6422640</vt:i4>
      </vt:variant>
      <vt:variant>
        <vt:i4>6</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OFS Reporter Receivables</dc:subject>
  <dc:creator>BI team</dc:creator>
  <cp:lastModifiedBy>User</cp:lastModifiedBy>
  <cp:revision>22</cp:revision>
  <cp:lastPrinted>2017-10-15T16:11:00Z</cp:lastPrinted>
  <dcterms:created xsi:type="dcterms:W3CDTF">2018-04-30T20:49:00Z</dcterms:created>
  <dcterms:modified xsi:type="dcterms:W3CDTF">2018-05-01T01:11:00Z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1r1</vt:lpwstr>
  </property>
  <property fmtid="{D5CDD505-2E9C-101B-9397-08002B2CF9AE}" pid="3" name="ContentTypeId">
    <vt:lpwstr>0x01010001BD4DED696B3C43B3A401BDF3F6FF1A</vt:lpwstr>
  </property>
  <property fmtid="{D5CDD505-2E9C-101B-9397-08002B2CF9AE}" pid="4" name="DLCPolicyLabelClientValue">
    <vt:lpwstr>{_UIVersionString}</vt:lpwstr>
  </property>
  <property fmtid="{D5CDD505-2E9C-101B-9397-08002B2CF9AE}" pid="5" name="_DCDateModified">
    <vt:lpwstr>2013-08-20T22:00:00+00:00</vt:lpwstr>
  </property>
  <property fmtid="{D5CDD505-2E9C-101B-9397-08002B2CF9AE}" pid="6" name="DLCPolicyLabelValue">
    <vt:lpwstr>0.1</vt:lpwstr>
  </property>
</Properties>
</file>